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F05" w:rsidRPr="00334D3E" w:rsidRDefault="00554FA3" w:rsidP="001F42E7">
      <w:pPr>
        <w:pStyle w:val="a3"/>
        <w:tabs>
          <w:tab w:val="clear" w:pos="4536"/>
          <w:tab w:val="clear" w:pos="9072"/>
          <w:tab w:val="left" w:pos="6300"/>
        </w:tabs>
        <w:outlineLvl w:val="0"/>
        <w:rPr>
          <w:rFonts w:ascii="Arial" w:hAnsi="Arial" w:cs="Arial"/>
          <w:b/>
          <w:sz w:val="42"/>
          <w:szCs w:val="42"/>
        </w:rPr>
      </w:pPr>
      <w:r w:rsidRPr="00334D3E">
        <w:rPr>
          <w:rFonts w:ascii="Arial" w:hAnsi="Arial" w:cs="Arial"/>
          <w:b/>
          <w:noProof/>
          <w:sz w:val="42"/>
          <w:szCs w:val="42"/>
          <w:lang w:eastAsia="zh-CN"/>
        </w:rPr>
        <w:drawing>
          <wp:anchor distT="0" distB="0" distL="114300" distR="114300" simplePos="0" relativeHeight="251657728" behindDoc="0" locked="0" layoutInCell="1" allowOverlap="1" wp14:anchorId="4B79C5F0" wp14:editId="4B79C5F1">
            <wp:simplePos x="0" y="0"/>
            <wp:positionH relativeFrom="column">
              <wp:posOffset>4229100</wp:posOffset>
            </wp:positionH>
            <wp:positionV relativeFrom="paragraph">
              <wp:posOffset>-228600</wp:posOffset>
            </wp:positionV>
            <wp:extent cx="1845945" cy="74104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74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0F05" w:rsidRPr="00334D3E">
        <w:rPr>
          <w:rFonts w:ascii="Arial" w:hAnsi="Arial" w:cs="Arial"/>
          <w:b/>
          <w:sz w:val="42"/>
          <w:szCs w:val="42"/>
        </w:rPr>
        <w:t>Minutes</w:t>
      </w:r>
      <w:r w:rsidR="006A3AF2">
        <w:rPr>
          <w:rFonts w:ascii="Arial" w:hAnsi="Arial" w:cs="Arial"/>
          <w:b/>
          <w:sz w:val="42"/>
          <w:szCs w:val="42"/>
        </w:rPr>
        <w:t xml:space="preserve"> of Meeting</w:t>
      </w:r>
    </w:p>
    <w:p w:rsidR="001F42E7" w:rsidRPr="00334D3E" w:rsidRDefault="001F42E7" w:rsidP="001F42E7">
      <w:pPr>
        <w:pStyle w:val="a3"/>
        <w:tabs>
          <w:tab w:val="clear" w:pos="4536"/>
          <w:tab w:val="clear" w:pos="9072"/>
          <w:tab w:val="left" w:pos="6300"/>
        </w:tabs>
        <w:outlineLvl w:val="0"/>
        <w:rPr>
          <w:rFonts w:ascii="Arial" w:hAnsi="Arial" w:cs="Arial"/>
          <w:b/>
          <w:sz w:val="42"/>
          <w:szCs w:val="42"/>
        </w:rPr>
      </w:pPr>
    </w:p>
    <w:tbl>
      <w:tblPr>
        <w:tblW w:w="978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4050"/>
        <w:gridCol w:w="2070"/>
        <w:gridCol w:w="2041"/>
      </w:tblGrid>
      <w:tr w:rsidR="002C0F05" w:rsidRPr="00334D3E" w:rsidTr="00F04EDE">
        <w:trPr>
          <w:cantSplit/>
          <w:trHeight w:val="275"/>
        </w:trPr>
        <w:tc>
          <w:tcPr>
            <w:tcW w:w="1620" w:type="dxa"/>
            <w:vMerge w:val="restart"/>
            <w:shd w:val="pct12" w:color="auto" w:fill="FFFFFF"/>
            <w:vAlign w:val="center"/>
          </w:tcPr>
          <w:p w:rsidR="002C0F05" w:rsidRPr="00334D3E" w:rsidRDefault="002C0F05" w:rsidP="00BC24C7">
            <w:pPr>
              <w:pStyle w:val="a3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</w:rPr>
            </w:pPr>
            <w:r w:rsidRPr="00334D3E">
              <w:rPr>
                <w:rFonts w:ascii="Arial" w:hAnsi="Arial" w:cs="Arial"/>
                <w:b/>
              </w:rPr>
              <w:t>Meeting:</w:t>
            </w:r>
          </w:p>
        </w:tc>
        <w:tc>
          <w:tcPr>
            <w:tcW w:w="4050" w:type="dxa"/>
            <w:vMerge w:val="restart"/>
            <w:vAlign w:val="center"/>
          </w:tcPr>
          <w:p w:rsidR="002C0F05" w:rsidRPr="00334D3E" w:rsidRDefault="00853DCE" w:rsidP="00D11D04">
            <w:pPr>
              <w:pStyle w:val="a3"/>
              <w:tabs>
                <w:tab w:val="clear" w:pos="4536"/>
                <w:tab w:val="clear" w:pos="9072"/>
              </w:tabs>
              <w:rPr>
                <w:rFonts w:ascii="Arial" w:hAnsi="Arial" w:cs="Arial" w:hint="eastAsia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  <w:lang w:eastAsia="zh-CN"/>
              </w:rPr>
              <w:t>T2R</w:t>
            </w:r>
            <w:r>
              <w:rPr>
                <w:rFonts w:ascii="Arial" w:hAnsi="Arial" w:cs="Arial"/>
                <w:b/>
                <w:bCs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lang w:eastAsia="zh-CN"/>
              </w:rPr>
              <w:t>Process</w:t>
            </w:r>
            <w:r>
              <w:rPr>
                <w:rFonts w:ascii="Arial" w:hAnsi="Arial" w:cs="Arial"/>
                <w:b/>
                <w:bCs/>
                <w:lang w:eastAsia="zh-CN"/>
              </w:rPr>
              <w:t xml:space="preserve"> (Master Data, Procurement, GR, Revenue)</w:t>
            </w:r>
          </w:p>
        </w:tc>
        <w:tc>
          <w:tcPr>
            <w:tcW w:w="2070" w:type="dxa"/>
            <w:shd w:val="pct12" w:color="auto" w:fill="FFFFFF"/>
            <w:vAlign w:val="center"/>
          </w:tcPr>
          <w:p w:rsidR="002C0F05" w:rsidRPr="00334D3E" w:rsidRDefault="002C0F05" w:rsidP="00D11D04">
            <w:pPr>
              <w:pStyle w:val="a3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</w:rPr>
            </w:pPr>
            <w:r w:rsidRPr="00334D3E">
              <w:rPr>
                <w:rFonts w:ascii="Arial" w:hAnsi="Arial" w:cs="Arial"/>
                <w:b/>
              </w:rPr>
              <w:t>Date:</w:t>
            </w:r>
            <w:r w:rsidR="003E7BCD">
              <w:rPr>
                <w:rFonts w:ascii="Arial" w:hAnsi="Arial" w:cs="Arial"/>
                <w:b/>
              </w:rPr>
              <w:t xml:space="preserve"> </w:t>
            </w:r>
            <w:r w:rsidR="00853DCE">
              <w:rPr>
                <w:rFonts w:ascii="Arial" w:hAnsi="Arial" w:cs="Arial" w:hint="eastAsia"/>
                <w:b/>
                <w:lang w:eastAsia="zh-CN"/>
              </w:rPr>
              <w:t>08</w:t>
            </w:r>
            <w:r w:rsidR="00853DCE">
              <w:rPr>
                <w:rFonts w:ascii="Arial" w:hAnsi="Arial" w:cs="Arial"/>
                <w:b/>
              </w:rPr>
              <w:t>.0</w:t>
            </w:r>
            <w:r w:rsidR="00853DCE">
              <w:rPr>
                <w:rFonts w:ascii="Arial" w:hAnsi="Arial" w:cs="Arial" w:hint="eastAsia"/>
                <w:b/>
                <w:lang w:eastAsia="zh-CN"/>
              </w:rPr>
              <w:t>9</w:t>
            </w:r>
            <w:r w:rsidR="00843F5D" w:rsidRPr="00334D3E">
              <w:rPr>
                <w:rFonts w:ascii="Arial" w:hAnsi="Arial" w:cs="Arial"/>
                <w:b/>
              </w:rPr>
              <w:t>.201</w:t>
            </w:r>
            <w:r w:rsidR="00BC034B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041" w:type="dxa"/>
            <w:vMerge w:val="restart"/>
            <w:vAlign w:val="center"/>
          </w:tcPr>
          <w:p w:rsidR="002C0F05" w:rsidRPr="00334D3E" w:rsidRDefault="002C0F05" w:rsidP="00BC24C7">
            <w:pPr>
              <w:pStyle w:val="a3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</w:rPr>
            </w:pPr>
          </w:p>
        </w:tc>
      </w:tr>
      <w:tr w:rsidR="002C0F05" w:rsidRPr="00334D3E" w:rsidTr="00F04EDE">
        <w:trPr>
          <w:cantSplit/>
          <w:trHeight w:val="275"/>
        </w:trPr>
        <w:tc>
          <w:tcPr>
            <w:tcW w:w="1620" w:type="dxa"/>
            <w:vMerge/>
            <w:vAlign w:val="center"/>
          </w:tcPr>
          <w:p w:rsidR="002C0F05" w:rsidRPr="00334D3E" w:rsidRDefault="002C0F05" w:rsidP="00BC24C7">
            <w:pPr>
              <w:pStyle w:val="a3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vMerge/>
            <w:vAlign w:val="center"/>
          </w:tcPr>
          <w:p w:rsidR="002C0F05" w:rsidRPr="00334D3E" w:rsidRDefault="002C0F05" w:rsidP="00BC24C7">
            <w:pPr>
              <w:pStyle w:val="a3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2070" w:type="dxa"/>
            <w:shd w:val="pct12" w:color="auto" w:fill="FFFFFF"/>
            <w:vAlign w:val="center"/>
          </w:tcPr>
          <w:p w:rsidR="00843F5D" w:rsidRPr="00334D3E" w:rsidRDefault="002C0F05" w:rsidP="00BC24C7">
            <w:pPr>
              <w:pStyle w:val="a3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</w:rPr>
            </w:pPr>
            <w:r w:rsidRPr="00334D3E">
              <w:rPr>
                <w:rFonts w:ascii="Arial" w:hAnsi="Arial" w:cs="Arial"/>
                <w:b/>
              </w:rPr>
              <w:t>Start:</w:t>
            </w:r>
            <w:r w:rsidR="00437BC3">
              <w:rPr>
                <w:rFonts w:ascii="Arial" w:hAnsi="Arial" w:cs="Arial"/>
                <w:b/>
              </w:rPr>
              <w:t xml:space="preserve"> </w:t>
            </w:r>
            <w:r w:rsidR="00853DCE">
              <w:rPr>
                <w:rFonts w:ascii="Arial" w:hAnsi="Arial" w:cs="Arial"/>
                <w:b/>
              </w:rPr>
              <w:t>1</w:t>
            </w:r>
            <w:r w:rsidR="00853DCE">
              <w:rPr>
                <w:rFonts w:ascii="Arial" w:hAnsi="Arial" w:cs="Arial" w:hint="eastAsia"/>
                <w:b/>
                <w:lang w:eastAsia="zh-CN"/>
              </w:rPr>
              <w:t>3</w:t>
            </w:r>
            <w:r w:rsidR="00D11D04">
              <w:rPr>
                <w:rFonts w:ascii="Arial" w:hAnsi="Arial" w:cs="Arial"/>
                <w:b/>
              </w:rPr>
              <w:t>:0</w:t>
            </w:r>
            <w:r w:rsidR="00843F5D" w:rsidRPr="00334D3E">
              <w:rPr>
                <w:rFonts w:ascii="Arial" w:hAnsi="Arial" w:cs="Arial"/>
                <w:b/>
              </w:rPr>
              <w:t xml:space="preserve">0 </w:t>
            </w:r>
            <w:r w:rsidR="00853DCE">
              <w:rPr>
                <w:rFonts w:ascii="Arial" w:hAnsi="Arial" w:cs="Arial" w:hint="eastAsia"/>
                <w:b/>
                <w:lang w:eastAsia="zh-CN"/>
              </w:rPr>
              <w:t>PM</w:t>
            </w:r>
          </w:p>
        </w:tc>
        <w:tc>
          <w:tcPr>
            <w:tcW w:w="2041" w:type="dxa"/>
            <w:vMerge/>
            <w:vAlign w:val="center"/>
          </w:tcPr>
          <w:p w:rsidR="002C0F05" w:rsidRPr="00334D3E" w:rsidRDefault="002C0F05" w:rsidP="00BC24C7">
            <w:pPr>
              <w:pStyle w:val="a3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</w:rPr>
            </w:pPr>
          </w:p>
        </w:tc>
      </w:tr>
      <w:tr w:rsidR="002C0F05" w:rsidRPr="00334D3E" w:rsidTr="00F04EDE">
        <w:trPr>
          <w:cantSplit/>
          <w:trHeight w:val="275"/>
        </w:trPr>
        <w:tc>
          <w:tcPr>
            <w:tcW w:w="1620" w:type="dxa"/>
            <w:vMerge/>
            <w:vAlign w:val="center"/>
          </w:tcPr>
          <w:p w:rsidR="002C0F05" w:rsidRPr="00334D3E" w:rsidRDefault="002C0F05" w:rsidP="00BC24C7">
            <w:pPr>
              <w:pStyle w:val="a3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vMerge/>
            <w:vAlign w:val="center"/>
          </w:tcPr>
          <w:p w:rsidR="002C0F05" w:rsidRPr="000050CE" w:rsidRDefault="002C0F05" w:rsidP="00BC24C7">
            <w:pPr>
              <w:pStyle w:val="a3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070" w:type="dxa"/>
            <w:shd w:val="pct12" w:color="auto" w:fill="FFFFFF"/>
            <w:vAlign w:val="center"/>
          </w:tcPr>
          <w:p w:rsidR="00843F5D" w:rsidRPr="00334D3E" w:rsidRDefault="002C0F05" w:rsidP="00A94ECD">
            <w:pPr>
              <w:pStyle w:val="a3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</w:rPr>
            </w:pPr>
            <w:r w:rsidRPr="00334D3E">
              <w:rPr>
                <w:rFonts w:ascii="Arial" w:hAnsi="Arial" w:cs="Arial"/>
                <w:b/>
              </w:rPr>
              <w:t>End:</w:t>
            </w:r>
            <w:r w:rsidR="00437BC3">
              <w:rPr>
                <w:rFonts w:ascii="Arial" w:hAnsi="Arial" w:cs="Arial"/>
                <w:b/>
              </w:rPr>
              <w:t xml:space="preserve">  </w:t>
            </w:r>
            <w:r w:rsidR="00853DCE">
              <w:rPr>
                <w:rFonts w:ascii="Arial" w:hAnsi="Arial" w:cs="Arial"/>
                <w:b/>
              </w:rPr>
              <w:t>1</w:t>
            </w:r>
            <w:r w:rsidR="00853DCE">
              <w:rPr>
                <w:rFonts w:ascii="Arial" w:hAnsi="Arial" w:cs="Arial" w:hint="eastAsia"/>
                <w:b/>
                <w:lang w:eastAsia="zh-CN"/>
              </w:rPr>
              <w:t>5</w:t>
            </w:r>
            <w:r w:rsidR="00843F5D" w:rsidRPr="00334D3E">
              <w:rPr>
                <w:rFonts w:ascii="Arial" w:hAnsi="Arial" w:cs="Arial"/>
                <w:b/>
              </w:rPr>
              <w:t>:</w:t>
            </w:r>
            <w:r w:rsidR="00F55D20">
              <w:rPr>
                <w:rFonts w:ascii="Arial" w:hAnsi="Arial" w:cs="Arial"/>
                <w:b/>
              </w:rPr>
              <w:t>0</w:t>
            </w:r>
            <w:r w:rsidR="00853DCE">
              <w:rPr>
                <w:rFonts w:ascii="Arial" w:hAnsi="Arial" w:cs="Arial"/>
                <w:b/>
              </w:rPr>
              <w:t xml:space="preserve">0 </w:t>
            </w:r>
            <w:r w:rsidR="00853DCE">
              <w:rPr>
                <w:rFonts w:ascii="Arial" w:hAnsi="Arial" w:cs="Arial" w:hint="eastAsia"/>
                <w:b/>
                <w:lang w:eastAsia="zh-CN"/>
              </w:rPr>
              <w:t>PM</w:t>
            </w:r>
          </w:p>
        </w:tc>
        <w:tc>
          <w:tcPr>
            <w:tcW w:w="2041" w:type="dxa"/>
            <w:vMerge/>
            <w:vAlign w:val="center"/>
          </w:tcPr>
          <w:p w:rsidR="002C0F05" w:rsidRPr="000050CE" w:rsidRDefault="002C0F05" w:rsidP="00BC24C7">
            <w:pPr>
              <w:pStyle w:val="a3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sz w:val="22"/>
              </w:rPr>
            </w:pPr>
          </w:p>
        </w:tc>
      </w:tr>
      <w:tr w:rsidR="002C0F05" w:rsidRPr="00334D3E" w:rsidTr="00F04EDE">
        <w:trPr>
          <w:cantSplit/>
          <w:trHeight w:val="488"/>
        </w:trPr>
        <w:tc>
          <w:tcPr>
            <w:tcW w:w="1620" w:type="dxa"/>
            <w:shd w:val="pct12" w:color="auto" w:fill="FFFFFF"/>
            <w:vAlign w:val="center"/>
          </w:tcPr>
          <w:p w:rsidR="002C0F05" w:rsidRPr="00334D3E" w:rsidRDefault="002C0F05" w:rsidP="00BC24C7">
            <w:pPr>
              <w:pStyle w:val="a3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</w:rPr>
            </w:pPr>
            <w:r w:rsidRPr="00334D3E">
              <w:rPr>
                <w:rFonts w:ascii="Arial" w:hAnsi="Arial" w:cs="Arial"/>
                <w:b/>
              </w:rPr>
              <w:t>Location:</w:t>
            </w:r>
          </w:p>
        </w:tc>
        <w:tc>
          <w:tcPr>
            <w:tcW w:w="4050" w:type="dxa"/>
            <w:vAlign w:val="center"/>
          </w:tcPr>
          <w:p w:rsidR="002C0F05" w:rsidRPr="00334D3E" w:rsidRDefault="00853DCE" w:rsidP="00853DCE">
            <w:pPr>
              <w:pStyle w:val="a3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Grow</w:t>
            </w:r>
            <w:r w:rsidR="00FE40BE">
              <w:rPr>
                <w:rFonts w:ascii="Arial" w:hAnsi="Arial" w:cs="Arial"/>
              </w:rPr>
              <w:t xml:space="preserve">, </w:t>
            </w:r>
            <w:r w:rsidR="00E71091">
              <w:rPr>
                <w:rFonts w:ascii="Arial" w:hAnsi="Arial" w:cs="Arial"/>
              </w:rPr>
              <w:t>Shanghai</w:t>
            </w:r>
          </w:p>
        </w:tc>
        <w:tc>
          <w:tcPr>
            <w:tcW w:w="2070" w:type="dxa"/>
            <w:shd w:val="pct12" w:color="auto" w:fill="FFFFFF"/>
            <w:vAlign w:val="center"/>
          </w:tcPr>
          <w:p w:rsidR="00843F5D" w:rsidRPr="00334D3E" w:rsidRDefault="005D32A4" w:rsidP="00A94ECD">
            <w:pPr>
              <w:pStyle w:val="a3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Minute </w:t>
            </w:r>
            <w:r w:rsidR="00843F5D" w:rsidRPr="00334D3E">
              <w:rPr>
                <w:rFonts w:ascii="Arial" w:hAnsi="Arial" w:cs="Arial"/>
                <w:b/>
              </w:rPr>
              <w:t>taker</w:t>
            </w:r>
            <w:r w:rsidR="00437BC3">
              <w:rPr>
                <w:rFonts w:ascii="Arial" w:hAnsi="Arial" w:cs="Arial"/>
                <w:b/>
              </w:rPr>
              <w:t>s</w:t>
            </w:r>
            <w:r w:rsidR="002C0F05" w:rsidRPr="00334D3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041" w:type="dxa"/>
            <w:vAlign w:val="center"/>
          </w:tcPr>
          <w:p w:rsidR="00FE40BE" w:rsidRPr="00334D3E" w:rsidRDefault="00853DCE" w:rsidP="00BC24C7">
            <w:pPr>
              <w:pStyle w:val="a3"/>
              <w:tabs>
                <w:tab w:val="clear" w:pos="4536"/>
                <w:tab w:val="clear" w:pos="9072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Evelyn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Liu</w:t>
            </w:r>
          </w:p>
        </w:tc>
      </w:tr>
      <w:tr w:rsidR="002C0F05" w:rsidRPr="00334D3E" w:rsidTr="006E0CD2">
        <w:trPr>
          <w:cantSplit/>
          <w:trHeight w:val="439"/>
        </w:trPr>
        <w:tc>
          <w:tcPr>
            <w:tcW w:w="1620" w:type="dxa"/>
            <w:shd w:val="pct12" w:color="auto" w:fill="FFFFFF"/>
          </w:tcPr>
          <w:p w:rsidR="002C0F05" w:rsidRPr="00334D3E" w:rsidRDefault="002C0F05" w:rsidP="00BC24C7">
            <w:pPr>
              <w:pStyle w:val="a3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b/>
              </w:rPr>
            </w:pPr>
            <w:r w:rsidRPr="00334D3E">
              <w:rPr>
                <w:rFonts w:ascii="Arial" w:hAnsi="Arial" w:cs="Arial"/>
                <w:b/>
              </w:rPr>
              <w:t>Participants:</w:t>
            </w:r>
          </w:p>
        </w:tc>
        <w:tc>
          <w:tcPr>
            <w:tcW w:w="8161" w:type="dxa"/>
            <w:gridSpan w:val="3"/>
          </w:tcPr>
          <w:p w:rsidR="00D11D04" w:rsidRPr="00D11D04" w:rsidRDefault="00853DCE" w:rsidP="00D11D04">
            <w:pPr>
              <w:pStyle w:val="a3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Sherry Xie</w:t>
            </w:r>
          </w:p>
          <w:p w:rsidR="00000157" w:rsidRDefault="00063ADF" w:rsidP="00F04EDE">
            <w:pPr>
              <w:pStyle w:val="a3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Kelvin</w:t>
            </w:r>
            <w:r>
              <w:rPr>
                <w:rFonts w:ascii="Arial" w:hAnsi="Arial" w:cs="Arial"/>
                <w:lang w:eastAsia="zh-CN"/>
              </w:rPr>
              <w:t xml:space="preserve"> Wang</w:t>
            </w:r>
          </w:p>
          <w:p w:rsidR="00534588" w:rsidRDefault="00534588" w:rsidP="00F04EDE">
            <w:pPr>
              <w:pStyle w:val="a3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Joe Chen</w:t>
            </w:r>
          </w:p>
          <w:p w:rsidR="00063ADF" w:rsidRDefault="00063ADF" w:rsidP="00F04EDE">
            <w:pPr>
              <w:pStyle w:val="a3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Dylan Wang</w:t>
            </w:r>
          </w:p>
          <w:p w:rsidR="00063ADF" w:rsidRDefault="00063ADF" w:rsidP="00F04EDE">
            <w:pPr>
              <w:pStyle w:val="a3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Andrew Chan</w:t>
            </w:r>
          </w:p>
          <w:p w:rsidR="00063ADF" w:rsidRDefault="00063ADF" w:rsidP="00F04EDE">
            <w:pPr>
              <w:pStyle w:val="a3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Angela Song</w:t>
            </w:r>
          </w:p>
          <w:p w:rsidR="00534588" w:rsidRDefault="00534588" w:rsidP="00F04EDE">
            <w:pPr>
              <w:pStyle w:val="a3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Roger Wen</w:t>
            </w:r>
          </w:p>
          <w:p w:rsidR="00534588" w:rsidRPr="00D11D04" w:rsidRDefault="00534588" w:rsidP="00F04EDE">
            <w:pPr>
              <w:pStyle w:val="a3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Liz Yang</w:t>
            </w:r>
          </w:p>
          <w:p w:rsidR="00B43866" w:rsidRPr="00462743" w:rsidRDefault="00853DCE" w:rsidP="00B43866">
            <w:pPr>
              <w:pStyle w:val="a3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de-DE"/>
              </w:rPr>
              <w:t>Evelyn Liu</w:t>
            </w:r>
          </w:p>
          <w:p w:rsidR="00F04EDE" w:rsidRDefault="00F04EDE" w:rsidP="00F04EDE">
            <w:pPr>
              <w:pStyle w:val="a3"/>
              <w:spacing w:before="120"/>
              <w:rPr>
                <w:rFonts w:ascii="Arial" w:hAnsi="Arial" w:cs="Arial"/>
                <w:b/>
              </w:rPr>
            </w:pPr>
            <w:r w:rsidRPr="00437BC3">
              <w:rPr>
                <w:rFonts w:ascii="Arial" w:hAnsi="Arial" w:cs="Arial"/>
                <w:b/>
              </w:rPr>
              <w:t>Guests</w:t>
            </w:r>
            <w:r>
              <w:rPr>
                <w:rFonts w:ascii="Arial" w:hAnsi="Arial" w:cs="Arial"/>
                <w:b/>
              </w:rPr>
              <w:t>:</w:t>
            </w:r>
          </w:p>
          <w:p w:rsidR="00F55D20" w:rsidRPr="00F55D20" w:rsidRDefault="00C54222" w:rsidP="00F55D20">
            <w:pPr>
              <w:pStyle w:val="a3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 Yong (Lenovo)</w:t>
            </w:r>
          </w:p>
          <w:p w:rsidR="00F70F49" w:rsidRDefault="00F70F49" w:rsidP="00F70F49">
            <w:pPr>
              <w:pStyle w:val="a3"/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Excused:</w:t>
            </w:r>
          </w:p>
          <w:p w:rsidR="00453D08" w:rsidRPr="00534588" w:rsidRDefault="00C54222" w:rsidP="00534588">
            <w:pPr>
              <w:pStyle w:val="a3"/>
              <w:numPr>
                <w:ilvl w:val="0"/>
                <w:numId w:val="15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Carrie Xiao</w:t>
            </w:r>
          </w:p>
        </w:tc>
      </w:tr>
      <w:tr w:rsidR="002C0F05" w:rsidRPr="00334D3E" w:rsidTr="006E0CD2">
        <w:trPr>
          <w:cantSplit/>
          <w:trHeight w:val="143"/>
        </w:trPr>
        <w:tc>
          <w:tcPr>
            <w:tcW w:w="1620" w:type="dxa"/>
            <w:shd w:val="pct12" w:color="auto" w:fill="auto"/>
          </w:tcPr>
          <w:p w:rsidR="002C0F05" w:rsidRPr="00334D3E" w:rsidRDefault="002C0F05" w:rsidP="00BC24C7">
            <w:pPr>
              <w:pStyle w:val="a3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b/>
              </w:rPr>
            </w:pPr>
            <w:r w:rsidRPr="00334D3E">
              <w:rPr>
                <w:rFonts w:ascii="Arial" w:hAnsi="Arial" w:cs="Arial"/>
                <w:b/>
              </w:rPr>
              <w:t>Distribution</w:t>
            </w:r>
          </w:p>
          <w:p w:rsidR="002C0F05" w:rsidRPr="00334D3E" w:rsidRDefault="002C0F05" w:rsidP="00BC24C7">
            <w:pPr>
              <w:pStyle w:val="a3"/>
              <w:tabs>
                <w:tab w:val="clear" w:pos="4536"/>
                <w:tab w:val="clear" w:pos="9072"/>
              </w:tabs>
              <w:spacing w:before="120"/>
              <w:rPr>
                <w:rFonts w:ascii="Arial" w:hAnsi="Arial" w:cs="Arial"/>
                <w:b/>
              </w:rPr>
            </w:pPr>
            <w:r w:rsidRPr="00334D3E">
              <w:rPr>
                <w:rFonts w:ascii="Arial" w:hAnsi="Arial" w:cs="Arial"/>
                <w:b/>
              </w:rPr>
              <w:t>List:</w:t>
            </w:r>
          </w:p>
        </w:tc>
        <w:tc>
          <w:tcPr>
            <w:tcW w:w="8161" w:type="dxa"/>
            <w:gridSpan w:val="3"/>
          </w:tcPr>
          <w:p w:rsidR="00843F5D" w:rsidRPr="00334D3E" w:rsidRDefault="00437BC3" w:rsidP="00A94ECD">
            <w:pPr>
              <w:pStyle w:val="a3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Participants</w:t>
            </w:r>
          </w:p>
        </w:tc>
      </w:tr>
    </w:tbl>
    <w:p w:rsidR="002C0F05" w:rsidRPr="00334D3E" w:rsidRDefault="002C0F05" w:rsidP="00BC24C7">
      <w:pPr>
        <w:rPr>
          <w:rFonts w:ascii="Arial" w:hAnsi="Arial" w:cs="Arial"/>
        </w:rPr>
      </w:pPr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2C0F05" w:rsidRPr="00334D3E" w:rsidTr="006E0CD2">
        <w:trPr>
          <w:trHeight w:val="346"/>
        </w:trPr>
        <w:tc>
          <w:tcPr>
            <w:tcW w:w="9781" w:type="dxa"/>
            <w:shd w:val="clear" w:color="auto" w:fill="E0E0E0"/>
          </w:tcPr>
          <w:p w:rsidR="002C0F05" w:rsidRPr="00334D3E" w:rsidRDefault="002C0F05" w:rsidP="00DB5022">
            <w:pPr>
              <w:pStyle w:val="2"/>
              <w:rPr>
                <w:rFonts w:ascii="Arial" w:hAnsi="Arial" w:cs="Arial"/>
                <w:sz w:val="28"/>
              </w:rPr>
            </w:pPr>
            <w:r w:rsidRPr="00334D3E">
              <w:rPr>
                <w:rFonts w:ascii="Arial" w:hAnsi="Arial" w:cs="Arial"/>
                <w:sz w:val="28"/>
              </w:rPr>
              <w:t>Attachments</w:t>
            </w:r>
          </w:p>
          <w:p w:rsidR="002C0F05" w:rsidRPr="00334D3E" w:rsidRDefault="002C0F05" w:rsidP="00BC24C7">
            <w:pPr>
              <w:rPr>
                <w:rFonts w:ascii="Arial" w:hAnsi="Arial" w:cs="Arial"/>
              </w:rPr>
            </w:pPr>
          </w:p>
        </w:tc>
      </w:tr>
      <w:tr w:rsidR="002C0F05" w:rsidRPr="00334D3E" w:rsidTr="006E0CD2">
        <w:trPr>
          <w:trHeight w:val="1772"/>
        </w:trPr>
        <w:tc>
          <w:tcPr>
            <w:tcW w:w="9781" w:type="dxa"/>
          </w:tcPr>
          <w:p w:rsidR="00F874DB" w:rsidRDefault="00534588" w:rsidP="00534588">
            <w:pPr>
              <w:pStyle w:val="ab"/>
              <w:spacing w:after="120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Flow charts</w:t>
            </w:r>
          </w:p>
          <w:p w:rsidR="00DB5022" w:rsidRPr="00334D3E" w:rsidRDefault="00DB5022" w:rsidP="00DB5022">
            <w:pPr>
              <w:pStyle w:val="ab"/>
              <w:spacing w:after="120"/>
              <w:ind w:left="0"/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object w:dxaOrig="1551" w:dyaOrig="10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7.75pt;height:53pt" o:ole="">
                  <v:imagedata r:id="rId13" o:title=""/>
                </v:shape>
                <o:OLEObject Type="Embed" ProgID="Visio.Drawing.11" ShapeID="_x0000_i1027" DrawAspect="Icon" ObjectID="_1566649169" r:id="rId14"/>
              </w:object>
            </w:r>
            <w:r>
              <w:rPr>
                <w:rFonts w:ascii="Arial" w:hAnsi="Arial" w:cs="Arial"/>
              </w:rPr>
              <w:object w:dxaOrig="1551" w:dyaOrig="1064">
                <v:shape id="_x0000_i1028" type="#_x0000_t75" style="width:77.75pt;height:53pt" o:ole="">
                  <v:imagedata r:id="rId15" o:title=""/>
                </v:shape>
                <o:OLEObject Type="Embed" ProgID="Visio.Drawing.11" ShapeID="_x0000_i1028" DrawAspect="Icon" ObjectID="_1566649170" r:id="rId16"/>
              </w:object>
            </w:r>
            <w:r>
              <w:rPr>
                <w:rFonts w:ascii="Arial" w:hAnsi="Arial" w:cs="Arial"/>
              </w:rPr>
              <w:object w:dxaOrig="1551" w:dyaOrig="1064">
                <v:shape id="_x0000_i1029" type="#_x0000_t75" style="width:77.75pt;height:53pt" o:ole="">
                  <v:imagedata r:id="rId17" o:title=""/>
                </v:shape>
                <o:OLEObject Type="Embed" ProgID="Visio.Drawing.11" ShapeID="_x0000_i1029" DrawAspect="Icon" ObjectID="_1566649171" r:id="rId18"/>
              </w:object>
            </w:r>
            <w:r>
              <w:rPr>
                <w:rFonts w:ascii="Arial" w:hAnsi="Arial" w:cs="Arial"/>
              </w:rPr>
              <w:object w:dxaOrig="1551" w:dyaOrig="1064">
                <v:shape id="_x0000_i1035" type="#_x0000_t75" style="width:77.75pt;height:53pt" o:ole="">
                  <v:imagedata r:id="rId19" o:title=""/>
                </v:shape>
                <o:OLEObject Type="Embed" ProgID="Excel.Sheet.8" ShapeID="_x0000_i1035" DrawAspect="Icon" ObjectID="_1566649172" r:id="rId20"/>
              </w:object>
            </w:r>
          </w:p>
        </w:tc>
      </w:tr>
    </w:tbl>
    <w:p w:rsidR="002C0F05" w:rsidRDefault="002C0F05" w:rsidP="00BC24C7">
      <w:pPr>
        <w:rPr>
          <w:rFonts w:ascii="Arial" w:hAnsi="Arial" w:cs="Arial"/>
        </w:rPr>
      </w:pPr>
    </w:p>
    <w:p w:rsidR="00F874DB" w:rsidRDefault="00F874DB" w:rsidP="00BC24C7">
      <w:pPr>
        <w:rPr>
          <w:rFonts w:ascii="Arial" w:hAnsi="Arial" w:cs="Arial"/>
        </w:rPr>
      </w:pPr>
    </w:p>
    <w:p w:rsidR="00F874DB" w:rsidRDefault="00F874DB" w:rsidP="00BC24C7">
      <w:pPr>
        <w:rPr>
          <w:rFonts w:ascii="Arial" w:hAnsi="Arial" w:cs="Arial"/>
        </w:rPr>
      </w:pPr>
    </w:p>
    <w:p w:rsidR="00DB5022" w:rsidRDefault="00DB5022" w:rsidP="00BC24C7">
      <w:pPr>
        <w:rPr>
          <w:rFonts w:ascii="Arial" w:hAnsi="Arial" w:cs="Arial"/>
        </w:rPr>
      </w:pPr>
    </w:p>
    <w:p w:rsidR="00DB5022" w:rsidRDefault="00DB5022" w:rsidP="00BC24C7">
      <w:pPr>
        <w:rPr>
          <w:rFonts w:ascii="Arial" w:hAnsi="Arial" w:cs="Arial"/>
        </w:rPr>
      </w:pPr>
    </w:p>
    <w:p w:rsidR="00DB5022" w:rsidRDefault="00DB5022" w:rsidP="00BC24C7">
      <w:pPr>
        <w:rPr>
          <w:rFonts w:ascii="Arial" w:hAnsi="Arial" w:cs="Arial"/>
        </w:rPr>
      </w:pPr>
    </w:p>
    <w:p w:rsidR="00DB5022" w:rsidRDefault="00DB5022" w:rsidP="00BC24C7">
      <w:pPr>
        <w:rPr>
          <w:rFonts w:ascii="Arial" w:hAnsi="Arial" w:cs="Arial"/>
        </w:rPr>
      </w:pPr>
    </w:p>
    <w:p w:rsidR="00DB5022" w:rsidRDefault="00DB5022" w:rsidP="00BC24C7">
      <w:pPr>
        <w:rPr>
          <w:rFonts w:ascii="Arial" w:hAnsi="Arial" w:cs="Arial"/>
        </w:rPr>
      </w:pPr>
      <w:bookmarkStart w:id="0" w:name="_GoBack"/>
      <w:bookmarkEnd w:id="0"/>
    </w:p>
    <w:p w:rsidR="00F874DB" w:rsidRDefault="00F874DB" w:rsidP="00BC24C7">
      <w:pPr>
        <w:rPr>
          <w:rFonts w:ascii="Arial" w:hAnsi="Arial" w:cs="Arial"/>
        </w:rPr>
      </w:pPr>
    </w:p>
    <w:p w:rsidR="00F874DB" w:rsidRPr="00334D3E" w:rsidRDefault="00F874DB" w:rsidP="00BC24C7">
      <w:pPr>
        <w:rPr>
          <w:rFonts w:ascii="Arial" w:hAnsi="Arial" w:cs="Arial"/>
        </w:rPr>
      </w:pPr>
    </w:p>
    <w:tbl>
      <w:tblPr>
        <w:tblW w:w="990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"/>
        <w:gridCol w:w="5466"/>
        <w:gridCol w:w="850"/>
        <w:gridCol w:w="1514"/>
        <w:gridCol w:w="1440"/>
      </w:tblGrid>
      <w:tr w:rsidR="002C0F05" w:rsidRPr="00334D3E" w:rsidTr="00E007B4">
        <w:trPr>
          <w:cantSplit/>
          <w:trHeight w:val="169"/>
          <w:tblHeader/>
        </w:trPr>
        <w:tc>
          <w:tcPr>
            <w:tcW w:w="630" w:type="dxa"/>
            <w:shd w:val="pct12" w:color="auto" w:fill="auto"/>
          </w:tcPr>
          <w:p w:rsidR="002C0F05" w:rsidRPr="00334D3E" w:rsidRDefault="002C0F05" w:rsidP="00BC24C7">
            <w:pPr>
              <w:pStyle w:val="a3"/>
              <w:tabs>
                <w:tab w:val="clear" w:pos="4536"/>
                <w:tab w:val="clear" w:pos="9072"/>
              </w:tabs>
              <w:spacing w:before="120"/>
              <w:jc w:val="center"/>
              <w:rPr>
                <w:rFonts w:ascii="Arial" w:hAnsi="Arial" w:cs="Arial"/>
                <w:b/>
              </w:rPr>
            </w:pPr>
            <w:r w:rsidRPr="00334D3E">
              <w:rPr>
                <w:rFonts w:ascii="Arial" w:hAnsi="Arial" w:cs="Arial"/>
                <w:b/>
                <w:sz w:val="22"/>
              </w:rPr>
              <w:t>No.</w:t>
            </w:r>
          </w:p>
        </w:tc>
        <w:tc>
          <w:tcPr>
            <w:tcW w:w="5466" w:type="dxa"/>
            <w:shd w:val="pct12" w:color="auto" w:fill="auto"/>
          </w:tcPr>
          <w:p w:rsidR="002C0F05" w:rsidRPr="00334D3E" w:rsidRDefault="002C0F05" w:rsidP="00BC24C7">
            <w:pPr>
              <w:pStyle w:val="a3"/>
              <w:spacing w:before="120"/>
              <w:rPr>
                <w:rFonts w:ascii="Arial" w:hAnsi="Arial" w:cs="Arial"/>
                <w:b/>
              </w:rPr>
            </w:pPr>
            <w:r w:rsidRPr="00334D3E">
              <w:rPr>
                <w:rFonts w:ascii="Arial" w:hAnsi="Arial" w:cs="Arial"/>
                <w:b/>
                <w:sz w:val="22"/>
              </w:rPr>
              <w:t>Topic / Description / Link</w:t>
            </w:r>
          </w:p>
        </w:tc>
        <w:tc>
          <w:tcPr>
            <w:tcW w:w="850" w:type="dxa"/>
            <w:shd w:val="pct12" w:color="auto" w:fill="auto"/>
          </w:tcPr>
          <w:p w:rsidR="002C0F05" w:rsidRPr="00334D3E" w:rsidRDefault="002C0F05" w:rsidP="00153881">
            <w:pPr>
              <w:pStyle w:val="a3"/>
              <w:spacing w:before="120"/>
              <w:jc w:val="center"/>
              <w:rPr>
                <w:rFonts w:ascii="Arial" w:hAnsi="Arial" w:cs="Arial"/>
                <w:b/>
              </w:rPr>
            </w:pPr>
            <w:r w:rsidRPr="00334D3E">
              <w:rPr>
                <w:rFonts w:ascii="Arial" w:hAnsi="Arial" w:cs="Arial"/>
                <w:b/>
                <w:sz w:val="22"/>
              </w:rPr>
              <w:t>Type</w:t>
            </w:r>
            <w:r w:rsidRPr="00334D3E">
              <w:rPr>
                <w:rStyle w:val="a8"/>
                <w:rFonts w:ascii="Arial" w:hAnsi="Arial" w:cs="Arial"/>
                <w:b/>
                <w:sz w:val="22"/>
              </w:rPr>
              <w:footnoteReference w:id="1"/>
            </w:r>
          </w:p>
        </w:tc>
        <w:tc>
          <w:tcPr>
            <w:tcW w:w="1514" w:type="dxa"/>
            <w:shd w:val="pct12" w:color="auto" w:fill="auto"/>
          </w:tcPr>
          <w:p w:rsidR="002C0F05" w:rsidRPr="00334D3E" w:rsidRDefault="002C0F05" w:rsidP="00153881">
            <w:pPr>
              <w:pStyle w:val="a3"/>
              <w:spacing w:before="120"/>
              <w:jc w:val="center"/>
              <w:rPr>
                <w:rFonts w:ascii="Arial" w:hAnsi="Arial" w:cs="Arial"/>
                <w:b/>
              </w:rPr>
            </w:pPr>
            <w:r w:rsidRPr="00334D3E">
              <w:rPr>
                <w:rFonts w:ascii="Arial" w:hAnsi="Arial" w:cs="Arial"/>
                <w:b/>
                <w:sz w:val="22"/>
              </w:rPr>
              <w:t>Resp.</w:t>
            </w:r>
            <w:r w:rsidRPr="00334D3E">
              <w:rPr>
                <w:rStyle w:val="a8"/>
                <w:rFonts w:ascii="Arial" w:hAnsi="Arial" w:cs="Arial"/>
                <w:b/>
                <w:sz w:val="22"/>
              </w:rPr>
              <w:footnoteReference w:id="2"/>
            </w:r>
          </w:p>
        </w:tc>
        <w:tc>
          <w:tcPr>
            <w:tcW w:w="1440" w:type="dxa"/>
            <w:shd w:val="pct12" w:color="auto" w:fill="auto"/>
          </w:tcPr>
          <w:p w:rsidR="002C0F05" w:rsidRPr="00334D3E" w:rsidRDefault="002C0F05" w:rsidP="00153881">
            <w:pPr>
              <w:pStyle w:val="a3"/>
              <w:spacing w:before="120"/>
              <w:jc w:val="center"/>
              <w:rPr>
                <w:rFonts w:ascii="Arial" w:hAnsi="Arial" w:cs="Arial"/>
                <w:b/>
              </w:rPr>
            </w:pPr>
            <w:r w:rsidRPr="00334D3E">
              <w:rPr>
                <w:rFonts w:ascii="Arial" w:hAnsi="Arial" w:cs="Arial"/>
                <w:b/>
                <w:sz w:val="22"/>
              </w:rPr>
              <w:t>Due date</w:t>
            </w:r>
          </w:p>
        </w:tc>
      </w:tr>
      <w:tr w:rsidR="00375272" w:rsidRPr="00334D3E" w:rsidTr="00E007B4">
        <w:trPr>
          <w:cantSplit/>
          <w:trHeight w:val="169"/>
        </w:trPr>
        <w:tc>
          <w:tcPr>
            <w:tcW w:w="630" w:type="dxa"/>
          </w:tcPr>
          <w:p w:rsidR="00375272" w:rsidRPr="00334D3E" w:rsidRDefault="00375272" w:rsidP="008C7452">
            <w:pPr>
              <w:pStyle w:val="a3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spacing w:before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66" w:type="dxa"/>
          </w:tcPr>
          <w:p w:rsidR="00240D5E" w:rsidRDefault="00F04EC8" w:rsidP="00240D5E">
            <w:pPr>
              <w:pStyle w:val="a3"/>
              <w:tabs>
                <w:tab w:val="center" w:pos="2733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GB"/>
              </w:rPr>
              <w:t>Master Data Interface</w:t>
            </w:r>
            <w:r w:rsidR="00240D5E" w:rsidRPr="00EC6964">
              <w:rPr>
                <w:rFonts w:ascii="Arial" w:hAnsi="Arial" w:cs="Arial"/>
                <w:b/>
                <w:lang w:val="en-GB"/>
              </w:rPr>
              <w:t xml:space="preserve"> </w:t>
            </w:r>
            <w:r w:rsidR="00240D5E">
              <w:rPr>
                <w:rFonts w:ascii="Arial" w:hAnsi="Arial" w:cs="Arial"/>
                <w:b/>
              </w:rPr>
              <w:tab/>
            </w:r>
          </w:p>
          <w:p w:rsidR="006373D6" w:rsidRDefault="006373D6" w:rsidP="00F04EC8">
            <w:pPr>
              <w:pStyle w:val="a3"/>
              <w:numPr>
                <w:ilvl w:val="0"/>
                <w:numId w:val="24"/>
              </w:numPr>
              <w:tabs>
                <w:tab w:val="clear" w:pos="4536"/>
                <w:tab w:val="clear" w:pos="9072"/>
                <w:tab w:val="center" w:pos="2733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Master Data could be maintained centrally or by DC based on HIS master data fields list. </w:t>
            </w:r>
          </w:p>
          <w:p w:rsidR="001A1BF1" w:rsidRPr="00A36CC7" w:rsidRDefault="00F04EC8" w:rsidP="00F04EC8">
            <w:pPr>
              <w:pStyle w:val="a3"/>
              <w:numPr>
                <w:ilvl w:val="0"/>
                <w:numId w:val="24"/>
              </w:numPr>
              <w:tabs>
                <w:tab w:val="clear" w:pos="4536"/>
                <w:tab w:val="clear" w:pos="9072"/>
                <w:tab w:val="center" w:pos="2733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Evelyn sends email to Zubair to request for the list of fields of inSITE interface</w:t>
            </w:r>
          </w:p>
        </w:tc>
        <w:tc>
          <w:tcPr>
            <w:tcW w:w="850" w:type="dxa"/>
          </w:tcPr>
          <w:p w:rsidR="00221229" w:rsidRDefault="00221229" w:rsidP="003E706E">
            <w:pPr>
              <w:pStyle w:val="a3"/>
              <w:spacing w:before="120"/>
              <w:jc w:val="center"/>
              <w:rPr>
                <w:rFonts w:ascii="Arial" w:hAnsi="Arial" w:cs="Arial"/>
              </w:rPr>
            </w:pPr>
          </w:p>
          <w:p w:rsidR="006373D6" w:rsidRDefault="00867106" w:rsidP="003E706E">
            <w:pPr>
              <w:pStyle w:val="a3"/>
              <w:spacing w:before="120"/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I</w:t>
            </w:r>
          </w:p>
          <w:p w:rsidR="006373D6" w:rsidRDefault="006373D6" w:rsidP="003E706E">
            <w:pPr>
              <w:pStyle w:val="a3"/>
              <w:spacing w:before="120"/>
              <w:jc w:val="center"/>
              <w:rPr>
                <w:rFonts w:ascii="Arial" w:hAnsi="Arial" w:cs="Arial"/>
              </w:rPr>
            </w:pPr>
          </w:p>
          <w:p w:rsidR="00240D5E" w:rsidRPr="00334D3E" w:rsidRDefault="00F04EC8" w:rsidP="003E706E">
            <w:pPr>
              <w:pStyle w:val="a3"/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14" w:type="dxa"/>
          </w:tcPr>
          <w:p w:rsidR="006373D6" w:rsidRDefault="006373D6" w:rsidP="00F04EC8">
            <w:pPr>
              <w:pStyle w:val="a3"/>
              <w:spacing w:before="120"/>
              <w:rPr>
                <w:rFonts w:ascii="Arial" w:hAnsi="Arial" w:cs="Arial"/>
                <w:lang w:eastAsia="zh-CN"/>
              </w:rPr>
            </w:pPr>
          </w:p>
          <w:p w:rsidR="006373D6" w:rsidRDefault="006373D6" w:rsidP="00F04EC8">
            <w:pPr>
              <w:pStyle w:val="a3"/>
              <w:spacing w:before="120"/>
              <w:rPr>
                <w:rFonts w:ascii="Arial" w:hAnsi="Arial" w:cs="Arial"/>
                <w:lang w:eastAsia="zh-CN"/>
              </w:rPr>
            </w:pPr>
          </w:p>
          <w:p w:rsidR="006373D6" w:rsidRDefault="006373D6" w:rsidP="00F04EC8">
            <w:pPr>
              <w:pStyle w:val="a3"/>
              <w:spacing w:before="120"/>
              <w:rPr>
                <w:rFonts w:ascii="Arial" w:hAnsi="Arial" w:cs="Arial"/>
                <w:lang w:eastAsia="zh-CN"/>
              </w:rPr>
            </w:pPr>
          </w:p>
          <w:p w:rsidR="0089396C" w:rsidRDefault="0089396C" w:rsidP="00F04EC8">
            <w:pPr>
              <w:pStyle w:val="a3"/>
              <w:spacing w:before="1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Evelyn Liu</w:t>
            </w:r>
          </w:p>
          <w:p w:rsidR="003E706E" w:rsidRPr="00334D3E" w:rsidRDefault="00F04EC8" w:rsidP="00F04EC8">
            <w:pPr>
              <w:pStyle w:val="a3"/>
              <w:spacing w:before="1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Zubair</w:t>
            </w:r>
            <w:r w:rsidR="0089396C">
              <w:rPr>
                <w:rFonts w:ascii="Arial" w:hAnsi="Arial" w:cs="Arial"/>
                <w:lang w:eastAsia="zh-CN"/>
              </w:rPr>
              <w:t xml:space="preserve"> </w:t>
            </w:r>
          </w:p>
        </w:tc>
        <w:tc>
          <w:tcPr>
            <w:tcW w:w="1440" w:type="dxa"/>
          </w:tcPr>
          <w:p w:rsidR="003E706E" w:rsidRDefault="0000353B" w:rsidP="00426F17">
            <w:pPr>
              <w:spacing w:before="1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15.09.2017</w:t>
            </w:r>
          </w:p>
        </w:tc>
      </w:tr>
      <w:tr w:rsidR="000E3746" w:rsidRPr="00334D3E" w:rsidTr="00E007B4">
        <w:trPr>
          <w:cantSplit/>
          <w:trHeight w:val="169"/>
        </w:trPr>
        <w:tc>
          <w:tcPr>
            <w:tcW w:w="630" w:type="dxa"/>
          </w:tcPr>
          <w:p w:rsidR="000E3746" w:rsidRPr="00334D3E" w:rsidRDefault="000E3746" w:rsidP="000E3746">
            <w:pPr>
              <w:pStyle w:val="a3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spacing w:before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66" w:type="dxa"/>
          </w:tcPr>
          <w:p w:rsidR="000E3746" w:rsidRDefault="000E3746" w:rsidP="000E3746">
            <w:pPr>
              <w:pStyle w:val="a3"/>
              <w:tabs>
                <w:tab w:val="clear" w:pos="4536"/>
                <w:tab w:val="clear" w:pos="9072"/>
                <w:tab w:val="center" w:pos="2733"/>
              </w:tabs>
              <w:spacing w:before="120"/>
              <w:rPr>
                <w:rFonts w:ascii="Arial" w:hAnsi="Arial" w:cs="Arial" w:hint="eastAsia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Master Data Database</w:t>
            </w:r>
          </w:p>
          <w:p w:rsidR="000E3746" w:rsidRDefault="000E3746" w:rsidP="000E3746">
            <w:pPr>
              <w:pStyle w:val="a3"/>
              <w:numPr>
                <w:ilvl w:val="0"/>
                <w:numId w:val="24"/>
              </w:numPr>
              <w:tabs>
                <w:tab w:val="clear" w:pos="4536"/>
                <w:tab w:val="clear" w:pos="9072"/>
                <w:tab w:val="center" w:pos="2733"/>
              </w:tabs>
              <w:spacing w:before="120"/>
              <w:rPr>
                <w:rFonts w:ascii="Arial" w:hAnsi="Arial" w:cs="Arial" w:hint="eastAsia"/>
                <w:b/>
                <w:lang w:eastAsia="zh-CN"/>
              </w:rPr>
            </w:pPr>
            <w:r>
              <w:rPr>
                <w:rFonts w:ascii="Arial" w:hAnsi="Arial" w:cs="Arial"/>
              </w:rPr>
              <w:t>Andrew checks with inSITE team whether could set up a master data database so that e-flow and HIS could extracts master data from this database directly</w:t>
            </w:r>
          </w:p>
        </w:tc>
        <w:tc>
          <w:tcPr>
            <w:tcW w:w="850" w:type="dxa"/>
          </w:tcPr>
          <w:p w:rsidR="000E3746" w:rsidRPr="00E007B4" w:rsidRDefault="000E3746" w:rsidP="000E3746">
            <w:pPr>
              <w:pStyle w:val="a3"/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14" w:type="dxa"/>
          </w:tcPr>
          <w:p w:rsidR="000E3746" w:rsidRDefault="000E3746" w:rsidP="000E3746">
            <w:pPr>
              <w:pStyle w:val="a3"/>
              <w:spacing w:before="120"/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Andrew Chan</w:t>
            </w:r>
          </w:p>
        </w:tc>
        <w:tc>
          <w:tcPr>
            <w:tcW w:w="1440" w:type="dxa"/>
          </w:tcPr>
          <w:p w:rsidR="000E3746" w:rsidRDefault="000E3746" w:rsidP="000E3746">
            <w:pPr>
              <w:spacing w:before="120"/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5.09.2017</w:t>
            </w:r>
          </w:p>
        </w:tc>
      </w:tr>
      <w:tr w:rsidR="007D57F7" w:rsidRPr="00334D3E" w:rsidTr="00E007B4">
        <w:trPr>
          <w:cantSplit/>
          <w:trHeight w:val="169"/>
        </w:trPr>
        <w:tc>
          <w:tcPr>
            <w:tcW w:w="630" w:type="dxa"/>
          </w:tcPr>
          <w:p w:rsidR="007D57F7" w:rsidRPr="00334D3E" w:rsidRDefault="007D57F7" w:rsidP="00024CCF">
            <w:pPr>
              <w:pStyle w:val="a3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spacing w:before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66" w:type="dxa"/>
          </w:tcPr>
          <w:p w:rsidR="006B7CDE" w:rsidRDefault="000E3746" w:rsidP="000E3746">
            <w:pPr>
              <w:pStyle w:val="a3"/>
              <w:tabs>
                <w:tab w:val="clear" w:pos="4536"/>
                <w:tab w:val="clear" w:pos="9072"/>
                <w:tab w:val="center" w:pos="2733"/>
              </w:tabs>
              <w:spacing w:before="120"/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PR Interface</w:t>
            </w:r>
          </w:p>
          <w:p w:rsidR="00867106" w:rsidRPr="00867106" w:rsidRDefault="006373D6" w:rsidP="006373D6">
            <w:pPr>
              <w:pStyle w:val="a3"/>
              <w:numPr>
                <w:ilvl w:val="0"/>
                <w:numId w:val="24"/>
              </w:numPr>
              <w:tabs>
                <w:tab w:val="clear" w:pos="4536"/>
                <w:tab w:val="clear" w:pos="9072"/>
                <w:tab w:val="center" w:pos="2733"/>
              </w:tabs>
              <w:spacing w:before="120"/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Discussed two types of situation, vendor d</w:t>
            </w:r>
            <w:r w:rsidR="00867106">
              <w:rPr>
                <w:rFonts w:ascii="Arial" w:hAnsi="Arial" w:cs="Arial"/>
                <w:lang w:eastAsia="zh-CN"/>
              </w:rPr>
              <w:t xml:space="preserve">efined (PR created in HIS) and vendor not defined (PR created in SAP ERP). </w:t>
            </w:r>
          </w:p>
          <w:p w:rsidR="006373D6" w:rsidRDefault="006373D6" w:rsidP="006373D6">
            <w:pPr>
              <w:pStyle w:val="a3"/>
              <w:numPr>
                <w:ilvl w:val="0"/>
                <w:numId w:val="24"/>
              </w:numPr>
              <w:tabs>
                <w:tab w:val="clear" w:pos="4536"/>
                <w:tab w:val="clear" w:pos="9072"/>
                <w:tab w:val="center" w:pos="2733"/>
              </w:tabs>
              <w:spacing w:before="120"/>
              <w:rPr>
                <w:rFonts w:ascii="Arial" w:hAnsi="Arial" w:cs="Arial" w:hint="eastAsia"/>
                <w:b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Flow chart to be updated. </w:t>
            </w:r>
          </w:p>
        </w:tc>
        <w:tc>
          <w:tcPr>
            <w:tcW w:w="850" w:type="dxa"/>
          </w:tcPr>
          <w:p w:rsidR="00867106" w:rsidRDefault="00867106" w:rsidP="00BC24C7">
            <w:pPr>
              <w:pStyle w:val="a3"/>
              <w:spacing w:before="120"/>
              <w:jc w:val="center"/>
              <w:rPr>
                <w:rFonts w:ascii="Arial" w:hAnsi="Arial" w:cs="Arial"/>
                <w:lang w:eastAsia="zh-CN"/>
              </w:rPr>
            </w:pPr>
          </w:p>
          <w:p w:rsidR="00867106" w:rsidRDefault="00867106" w:rsidP="00BC24C7">
            <w:pPr>
              <w:pStyle w:val="a3"/>
              <w:spacing w:before="120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</w:t>
            </w:r>
          </w:p>
          <w:p w:rsidR="00867106" w:rsidRDefault="00867106" w:rsidP="00BC24C7">
            <w:pPr>
              <w:pStyle w:val="a3"/>
              <w:spacing w:before="120"/>
              <w:jc w:val="center"/>
              <w:rPr>
                <w:rFonts w:ascii="Arial" w:hAnsi="Arial" w:cs="Arial"/>
                <w:lang w:eastAsia="zh-CN"/>
              </w:rPr>
            </w:pPr>
          </w:p>
          <w:p w:rsidR="00B83C2B" w:rsidRPr="006B7CDE" w:rsidRDefault="006373D6" w:rsidP="00BC24C7">
            <w:pPr>
              <w:pStyle w:val="a3"/>
              <w:spacing w:before="120"/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T</w:t>
            </w:r>
          </w:p>
        </w:tc>
        <w:tc>
          <w:tcPr>
            <w:tcW w:w="1514" w:type="dxa"/>
          </w:tcPr>
          <w:p w:rsidR="00867106" w:rsidRDefault="00867106" w:rsidP="002F643E">
            <w:pPr>
              <w:pStyle w:val="a3"/>
              <w:spacing w:before="120"/>
              <w:jc w:val="center"/>
              <w:rPr>
                <w:rFonts w:ascii="Arial" w:hAnsi="Arial" w:cs="Arial"/>
                <w:lang w:eastAsia="zh-CN"/>
              </w:rPr>
            </w:pPr>
          </w:p>
          <w:p w:rsidR="00867106" w:rsidRDefault="00867106" w:rsidP="002F643E">
            <w:pPr>
              <w:pStyle w:val="a3"/>
              <w:spacing w:before="120"/>
              <w:jc w:val="center"/>
              <w:rPr>
                <w:rFonts w:ascii="Arial" w:hAnsi="Arial" w:cs="Arial"/>
                <w:lang w:eastAsia="zh-CN"/>
              </w:rPr>
            </w:pPr>
          </w:p>
          <w:p w:rsidR="00867106" w:rsidRDefault="00867106" w:rsidP="002F643E">
            <w:pPr>
              <w:pStyle w:val="a3"/>
              <w:spacing w:before="120"/>
              <w:jc w:val="center"/>
              <w:rPr>
                <w:rFonts w:ascii="Arial" w:hAnsi="Arial" w:cs="Arial"/>
                <w:lang w:eastAsia="zh-CN"/>
              </w:rPr>
            </w:pPr>
          </w:p>
          <w:p w:rsidR="006B7CDE" w:rsidRDefault="006373D6" w:rsidP="002F643E">
            <w:pPr>
              <w:pStyle w:val="a3"/>
              <w:spacing w:before="120"/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Evelyn Liu</w:t>
            </w:r>
          </w:p>
        </w:tc>
        <w:tc>
          <w:tcPr>
            <w:tcW w:w="1440" w:type="dxa"/>
          </w:tcPr>
          <w:p w:rsidR="00234F84" w:rsidRDefault="006373D6" w:rsidP="00BC24C7">
            <w:pPr>
              <w:spacing w:before="120"/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15.09.2017</w:t>
            </w:r>
          </w:p>
        </w:tc>
      </w:tr>
      <w:tr w:rsidR="007567FB" w:rsidRPr="00334D3E" w:rsidTr="00E007B4">
        <w:trPr>
          <w:cantSplit/>
          <w:trHeight w:val="169"/>
        </w:trPr>
        <w:tc>
          <w:tcPr>
            <w:tcW w:w="630" w:type="dxa"/>
          </w:tcPr>
          <w:p w:rsidR="007567FB" w:rsidRPr="00334D3E" w:rsidRDefault="007567FB" w:rsidP="00024CCF">
            <w:pPr>
              <w:pStyle w:val="a3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spacing w:before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66" w:type="dxa"/>
          </w:tcPr>
          <w:p w:rsidR="007567FB" w:rsidRDefault="007567FB" w:rsidP="000E3746">
            <w:pPr>
              <w:pStyle w:val="a3"/>
              <w:tabs>
                <w:tab w:val="clear" w:pos="4536"/>
                <w:tab w:val="clear" w:pos="9072"/>
                <w:tab w:val="center" w:pos="2733"/>
              </w:tabs>
              <w:spacing w:before="120"/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PO</w:t>
            </w:r>
            <w:r>
              <w:rPr>
                <w:rFonts w:ascii="Arial" w:hAnsi="Arial" w:cs="Arial"/>
                <w:b/>
                <w:lang w:eastAsia="zh-CN"/>
              </w:rPr>
              <w:t>/Return PO</w:t>
            </w:r>
            <w:r>
              <w:rPr>
                <w:rFonts w:ascii="Arial" w:hAnsi="Arial" w:cs="Arial" w:hint="eastAsia"/>
                <w:b/>
                <w:lang w:eastAsia="zh-CN"/>
              </w:rPr>
              <w:t xml:space="preserve"> Inte</w:t>
            </w:r>
            <w:r>
              <w:rPr>
                <w:rFonts w:ascii="Arial" w:hAnsi="Arial" w:cs="Arial"/>
                <w:b/>
                <w:lang w:eastAsia="zh-CN"/>
              </w:rPr>
              <w:t>r</w:t>
            </w:r>
            <w:r>
              <w:rPr>
                <w:rFonts w:ascii="Arial" w:hAnsi="Arial" w:cs="Arial" w:hint="eastAsia"/>
                <w:b/>
                <w:lang w:eastAsia="zh-CN"/>
              </w:rPr>
              <w:t>face</w:t>
            </w:r>
          </w:p>
          <w:p w:rsidR="00867106" w:rsidRDefault="00867106" w:rsidP="00867106">
            <w:pPr>
              <w:pStyle w:val="a3"/>
              <w:numPr>
                <w:ilvl w:val="0"/>
                <w:numId w:val="24"/>
              </w:numPr>
              <w:tabs>
                <w:tab w:val="clear" w:pos="4536"/>
                <w:tab w:val="clear" w:pos="9072"/>
                <w:tab w:val="center" w:pos="2733"/>
              </w:tabs>
              <w:spacing w:before="120"/>
              <w:rPr>
                <w:rFonts w:ascii="Arial" w:hAnsi="Arial" w:cs="Arial" w:hint="eastAsia"/>
                <w:b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Return PO and goods return process to be discussed</w:t>
            </w:r>
            <w:r>
              <w:rPr>
                <w:rFonts w:ascii="Arial" w:hAnsi="Arial" w:cs="Arial"/>
                <w:lang w:eastAsia="zh-CN"/>
              </w:rPr>
              <w:t>.</w:t>
            </w:r>
          </w:p>
        </w:tc>
        <w:tc>
          <w:tcPr>
            <w:tcW w:w="850" w:type="dxa"/>
          </w:tcPr>
          <w:p w:rsidR="007567FB" w:rsidRPr="00867106" w:rsidRDefault="00867106" w:rsidP="00BC24C7">
            <w:pPr>
              <w:pStyle w:val="a3"/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14" w:type="dxa"/>
          </w:tcPr>
          <w:p w:rsidR="007567FB" w:rsidRDefault="00867106" w:rsidP="002F643E">
            <w:pPr>
              <w:pStyle w:val="a3"/>
              <w:spacing w:before="120"/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Roger Wen</w:t>
            </w:r>
          </w:p>
          <w:p w:rsidR="00867106" w:rsidRDefault="00867106" w:rsidP="002F643E">
            <w:pPr>
              <w:pStyle w:val="a3"/>
              <w:spacing w:before="120"/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Dylan Wang</w:t>
            </w:r>
          </w:p>
        </w:tc>
        <w:tc>
          <w:tcPr>
            <w:tcW w:w="1440" w:type="dxa"/>
          </w:tcPr>
          <w:p w:rsidR="007567FB" w:rsidRDefault="00867106" w:rsidP="00BC24C7">
            <w:pPr>
              <w:spacing w:before="120"/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15.09.2017</w:t>
            </w:r>
          </w:p>
        </w:tc>
      </w:tr>
      <w:tr w:rsidR="000E3746" w:rsidRPr="00334D3E" w:rsidTr="00E007B4">
        <w:trPr>
          <w:cantSplit/>
          <w:trHeight w:val="169"/>
        </w:trPr>
        <w:tc>
          <w:tcPr>
            <w:tcW w:w="630" w:type="dxa"/>
          </w:tcPr>
          <w:p w:rsidR="000E3746" w:rsidRPr="00334D3E" w:rsidRDefault="000E3746" w:rsidP="000E3746">
            <w:pPr>
              <w:pStyle w:val="a3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spacing w:before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66" w:type="dxa"/>
          </w:tcPr>
          <w:p w:rsidR="000E3746" w:rsidRPr="00B567E6" w:rsidRDefault="00B567E6" w:rsidP="000E3746">
            <w:pPr>
              <w:pStyle w:val="a3"/>
              <w:tabs>
                <w:tab w:val="clear" w:pos="4536"/>
                <w:tab w:val="clear" w:pos="9072"/>
                <w:tab w:val="center" w:pos="2733"/>
              </w:tabs>
              <w:spacing w:before="120"/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GR</w:t>
            </w:r>
            <w:r>
              <w:rPr>
                <w:rFonts w:ascii="Arial" w:hAnsi="Arial" w:cs="Arial"/>
                <w:b/>
                <w:lang w:eastAsia="zh-CN"/>
              </w:rPr>
              <w:t xml:space="preserve"> Interface</w:t>
            </w:r>
          </w:p>
          <w:p w:rsidR="007C7534" w:rsidRDefault="007C7534" w:rsidP="00B567E6">
            <w:pPr>
              <w:pStyle w:val="a3"/>
              <w:numPr>
                <w:ilvl w:val="0"/>
                <w:numId w:val="24"/>
              </w:numPr>
              <w:tabs>
                <w:tab w:val="clear" w:pos="4536"/>
                <w:tab w:val="clear" w:pos="9072"/>
                <w:tab w:val="center" w:pos="2733"/>
              </w:tabs>
              <w:spacing w:before="1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Flow chart to be updated</w:t>
            </w:r>
          </w:p>
          <w:p w:rsidR="00B567E6" w:rsidRPr="00A31444" w:rsidRDefault="00B567E6" w:rsidP="00B567E6">
            <w:pPr>
              <w:pStyle w:val="a3"/>
              <w:numPr>
                <w:ilvl w:val="0"/>
                <w:numId w:val="24"/>
              </w:numPr>
              <w:tabs>
                <w:tab w:val="clear" w:pos="4536"/>
                <w:tab w:val="clear" w:pos="9072"/>
                <w:tab w:val="center" w:pos="2733"/>
              </w:tabs>
              <w:spacing w:before="120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Goods return process</w:t>
            </w:r>
            <w:r w:rsidR="00867106">
              <w:rPr>
                <w:rFonts w:ascii="Arial" w:hAnsi="Arial" w:cs="Arial"/>
                <w:lang w:eastAsia="zh-CN"/>
              </w:rPr>
              <w:t xml:space="preserve"> to be discussed.</w:t>
            </w:r>
          </w:p>
        </w:tc>
        <w:tc>
          <w:tcPr>
            <w:tcW w:w="850" w:type="dxa"/>
          </w:tcPr>
          <w:p w:rsidR="000E3746" w:rsidRDefault="000E3746" w:rsidP="000E3746">
            <w:pPr>
              <w:pStyle w:val="a3"/>
              <w:spacing w:before="120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T</w:t>
            </w:r>
          </w:p>
          <w:p w:rsidR="007C7534" w:rsidRDefault="007C7534" w:rsidP="000E3746">
            <w:pPr>
              <w:pStyle w:val="a3"/>
              <w:spacing w:before="120"/>
              <w:jc w:val="center"/>
              <w:rPr>
                <w:rFonts w:ascii="Arial" w:hAnsi="Arial" w:cs="Arial"/>
                <w:lang w:eastAsia="zh-CN"/>
              </w:rPr>
            </w:pPr>
          </w:p>
          <w:p w:rsidR="007C7534" w:rsidRDefault="007C7534" w:rsidP="000E3746">
            <w:pPr>
              <w:pStyle w:val="a3"/>
              <w:spacing w:before="120"/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T</w:t>
            </w:r>
          </w:p>
        </w:tc>
        <w:tc>
          <w:tcPr>
            <w:tcW w:w="1514" w:type="dxa"/>
          </w:tcPr>
          <w:p w:rsidR="007C7534" w:rsidRDefault="007C7534" w:rsidP="000E3746">
            <w:pPr>
              <w:pStyle w:val="a3"/>
              <w:spacing w:before="120"/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Evelyn Liu</w:t>
            </w:r>
          </w:p>
          <w:p w:rsidR="000E3746" w:rsidRDefault="000E3746" w:rsidP="000E3746">
            <w:pPr>
              <w:pStyle w:val="a3"/>
              <w:spacing w:before="120"/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Roger Wen</w:t>
            </w:r>
          </w:p>
          <w:p w:rsidR="000E3746" w:rsidRDefault="000E3746" w:rsidP="000E3746">
            <w:pPr>
              <w:pStyle w:val="a3"/>
              <w:spacing w:before="120"/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Dylan Wang</w:t>
            </w:r>
          </w:p>
        </w:tc>
        <w:tc>
          <w:tcPr>
            <w:tcW w:w="1440" w:type="dxa"/>
          </w:tcPr>
          <w:p w:rsidR="000E3746" w:rsidRDefault="000E3746" w:rsidP="000E3746">
            <w:pPr>
              <w:spacing w:before="120"/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15.09.2017</w:t>
            </w:r>
          </w:p>
        </w:tc>
      </w:tr>
      <w:tr w:rsidR="000E3746" w:rsidRPr="00334D3E" w:rsidTr="00E007B4">
        <w:trPr>
          <w:cantSplit/>
          <w:trHeight w:val="169"/>
        </w:trPr>
        <w:tc>
          <w:tcPr>
            <w:tcW w:w="630" w:type="dxa"/>
          </w:tcPr>
          <w:p w:rsidR="000E3746" w:rsidRPr="00334D3E" w:rsidRDefault="000E3746" w:rsidP="000E3746">
            <w:pPr>
              <w:pStyle w:val="a3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spacing w:before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66" w:type="dxa"/>
          </w:tcPr>
          <w:p w:rsidR="000E3746" w:rsidRDefault="000E3746" w:rsidP="000E3746">
            <w:pPr>
              <w:pStyle w:val="a3"/>
              <w:tabs>
                <w:tab w:val="clear" w:pos="4536"/>
                <w:tab w:val="clear" w:pos="9072"/>
                <w:tab w:val="center" w:pos="2733"/>
              </w:tabs>
              <w:spacing w:before="120"/>
              <w:rPr>
                <w:rFonts w:ascii="Arial" w:hAnsi="Arial" w:cs="Arial" w:hint="eastAsia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Stock Movement Interface</w:t>
            </w:r>
          </w:p>
          <w:p w:rsidR="000E3746" w:rsidRDefault="000E3746" w:rsidP="000E3746">
            <w:pPr>
              <w:pStyle w:val="a3"/>
              <w:numPr>
                <w:ilvl w:val="0"/>
                <w:numId w:val="24"/>
              </w:numPr>
              <w:tabs>
                <w:tab w:val="clear" w:pos="4536"/>
                <w:tab w:val="clear" w:pos="9072"/>
                <w:tab w:val="center" w:pos="2733"/>
              </w:tabs>
              <w:spacing w:before="120"/>
              <w:rPr>
                <w:rFonts w:ascii="Arial" w:hAnsi="Arial" w:cs="Arial" w:hint="eastAsia"/>
                <w:b/>
                <w:lang w:eastAsia="zh-CN"/>
              </w:rPr>
            </w:pPr>
            <w:r>
              <w:rPr>
                <w:rFonts w:ascii="Arial" w:hAnsi="Arial" w:cs="Arial"/>
              </w:rPr>
              <w:t>Flow chart to be updated</w:t>
            </w:r>
          </w:p>
        </w:tc>
        <w:tc>
          <w:tcPr>
            <w:tcW w:w="850" w:type="dxa"/>
          </w:tcPr>
          <w:p w:rsidR="000E3746" w:rsidRDefault="000E3746" w:rsidP="000E3746">
            <w:pPr>
              <w:pStyle w:val="a3"/>
              <w:spacing w:before="120"/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T</w:t>
            </w:r>
          </w:p>
        </w:tc>
        <w:tc>
          <w:tcPr>
            <w:tcW w:w="1514" w:type="dxa"/>
          </w:tcPr>
          <w:p w:rsidR="000E3746" w:rsidRDefault="000E3746" w:rsidP="000E3746">
            <w:pPr>
              <w:pStyle w:val="a3"/>
              <w:spacing w:before="120"/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Evelyn Liu</w:t>
            </w:r>
          </w:p>
        </w:tc>
        <w:tc>
          <w:tcPr>
            <w:tcW w:w="1440" w:type="dxa"/>
          </w:tcPr>
          <w:p w:rsidR="000E3746" w:rsidRDefault="000E3746" w:rsidP="000E3746">
            <w:pPr>
              <w:spacing w:before="120"/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15.09.2017</w:t>
            </w:r>
          </w:p>
        </w:tc>
      </w:tr>
      <w:tr w:rsidR="000E3746" w:rsidRPr="00334D3E" w:rsidTr="00E007B4">
        <w:trPr>
          <w:cantSplit/>
          <w:trHeight w:val="169"/>
        </w:trPr>
        <w:tc>
          <w:tcPr>
            <w:tcW w:w="630" w:type="dxa"/>
          </w:tcPr>
          <w:p w:rsidR="000E3746" w:rsidRPr="00334D3E" w:rsidRDefault="000E3746" w:rsidP="000E3746">
            <w:pPr>
              <w:pStyle w:val="a3"/>
              <w:numPr>
                <w:ilvl w:val="0"/>
                <w:numId w:val="1"/>
              </w:numPr>
              <w:tabs>
                <w:tab w:val="clear" w:pos="4536"/>
                <w:tab w:val="clear" w:pos="9072"/>
              </w:tabs>
              <w:spacing w:before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466" w:type="dxa"/>
          </w:tcPr>
          <w:p w:rsidR="000E3746" w:rsidRDefault="000E3746" w:rsidP="000E3746">
            <w:pPr>
              <w:pStyle w:val="a3"/>
              <w:tabs>
                <w:tab w:val="clear" w:pos="4536"/>
                <w:tab w:val="clear" w:pos="9072"/>
                <w:tab w:val="center" w:pos="2733"/>
              </w:tabs>
              <w:spacing w:before="120"/>
              <w:rPr>
                <w:rFonts w:ascii="Arial" w:hAnsi="Arial" w:cs="Arial" w:hint="eastAsia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Revenue Interface</w:t>
            </w:r>
          </w:p>
          <w:p w:rsidR="000E3746" w:rsidRPr="006B7CDE" w:rsidRDefault="000E3746" w:rsidP="000E3746">
            <w:pPr>
              <w:pStyle w:val="a3"/>
              <w:numPr>
                <w:ilvl w:val="0"/>
                <w:numId w:val="24"/>
              </w:numPr>
              <w:tabs>
                <w:tab w:val="clear" w:pos="4536"/>
                <w:tab w:val="clear" w:pos="9072"/>
                <w:tab w:val="center" w:pos="2733"/>
              </w:tabs>
              <w:spacing w:before="120"/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/>
              </w:rPr>
              <w:t>Angela provides chart of accounts used for Quanzhou DC</w:t>
            </w:r>
          </w:p>
          <w:p w:rsidR="000E3746" w:rsidRDefault="000E3746" w:rsidP="000E3746">
            <w:pPr>
              <w:pStyle w:val="a3"/>
              <w:numPr>
                <w:ilvl w:val="0"/>
                <w:numId w:val="24"/>
              </w:numPr>
              <w:tabs>
                <w:tab w:val="clear" w:pos="4536"/>
                <w:tab w:val="clear" w:pos="9072"/>
                <w:tab w:val="center" w:pos="2733"/>
              </w:tabs>
              <w:spacing w:before="120"/>
              <w:rPr>
                <w:rFonts w:ascii="Arial" w:hAnsi="Arial" w:cs="Arial" w:hint="eastAsia"/>
                <w:b/>
                <w:lang w:eastAsia="zh-CN"/>
              </w:rPr>
            </w:pPr>
            <w:r>
              <w:rPr>
                <w:rFonts w:ascii="Arial" w:hAnsi="Arial" w:cs="Arial"/>
              </w:rPr>
              <w:t xml:space="preserve">Li Yong from Lenovo provides list of expense category </w:t>
            </w:r>
          </w:p>
        </w:tc>
        <w:tc>
          <w:tcPr>
            <w:tcW w:w="850" w:type="dxa"/>
          </w:tcPr>
          <w:p w:rsidR="000E3746" w:rsidRPr="006B7CDE" w:rsidRDefault="000E3746" w:rsidP="000E3746">
            <w:pPr>
              <w:pStyle w:val="a3"/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14" w:type="dxa"/>
          </w:tcPr>
          <w:p w:rsidR="000E3746" w:rsidRDefault="000E3746" w:rsidP="000E3746">
            <w:pPr>
              <w:pStyle w:val="a3"/>
              <w:spacing w:before="120"/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Angela Song</w:t>
            </w:r>
          </w:p>
          <w:p w:rsidR="000E3746" w:rsidRDefault="000E3746" w:rsidP="000E3746">
            <w:pPr>
              <w:pStyle w:val="a3"/>
              <w:spacing w:before="120"/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Li Yong</w:t>
            </w:r>
          </w:p>
        </w:tc>
        <w:tc>
          <w:tcPr>
            <w:tcW w:w="1440" w:type="dxa"/>
          </w:tcPr>
          <w:p w:rsidR="000E3746" w:rsidRDefault="000E3746" w:rsidP="000E3746">
            <w:pPr>
              <w:spacing w:before="120"/>
              <w:jc w:val="center"/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15.09.2017</w:t>
            </w:r>
          </w:p>
        </w:tc>
      </w:tr>
    </w:tbl>
    <w:p w:rsidR="002C0F05" w:rsidRPr="00334D3E" w:rsidRDefault="002C0F05" w:rsidP="00BC24C7"/>
    <w:sectPr w:rsidR="002C0F05" w:rsidRPr="00334D3E" w:rsidSect="001F42E7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567" w:right="1134" w:bottom="567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98B" w:rsidRDefault="00B4698B">
      <w:r>
        <w:separator/>
      </w:r>
    </w:p>
  </w:endnote>
  <w:endnote w:type="continuationSeparator" w:id="0">
    <w:p w:rsidR="00B4698B" w:rsidRDefault="00B4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CA8" w:rsidRDefault="00D60CA8">
    <w:pPr>
      <w:pStyle w:val="a4"/>
      <w:pBdr>
        <w:top w:val="single" w:sz="4" w:space="1" w:color="auto"/>
      </w:pBdr>
      <w:tabs>
        <w:tab w:val="clear" w:pos="9072"/>
        <w:tab w:val="right" w:pos="9540"/>
      </w:tabs>
      <w:ind w:right="-83"/>
      <w:rPr>
        <w:rFonts w:ascii="Arial" w:hAnsi="Arial"/>
      </w:rPr>
    </w:pP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FILENAME </w:instrText>
    </w:r>
    <w:r>
      <w:rPr>
        <w:rFonts w:ascii="Arial" w:hAnsi="Arial"/>
        <w:sz w:val="16"/>
      </w:rPr>
      <w:fldChar w:fldCharType="separate"/>
    </w:r>
    <w:r w:rsidR="005D1C32">
      <w:rPr>
        <w:rFonts w:ascii="Arial" w:hAnsi="Arial"/>
        <w:noProof/>
        <w:sz w:val="16"/>
      </w:rPr>
      <w:t xml:space="preserve">inSITE_MoM_China Steer_Co </w:t>
    </w:r>
    <w:r w:rsidR="00235CE1">
      <w:rPr>
        <w:rFonts w:ascii="Arial" w:hAnsi="Arial"/>
        <w:noProof/>
        <w:sz w:val="16"/>
      </w:rPr>
      <w:t>6</w:t>
    </w:r>
    <w:r w:rsidR="005D1C32">
      <w:rPr>
        <w:rFonts w:ascii="Arial" w:hAnsi="Arial"/>
        <w:noProof/>
        <w:sz w:val="16"/>
      </w:rPr>
      <w:t>_</w:t>
    </w:r>
    <w:r w:rsidR="00235CE1">
      <w:rPr>
        <w:rFonts w:ascii="Arial" w:hAnsi="Arial"/>
        <w:noProof/>
        <w:sz w:val="16"/>
      </w:rPr>
      <w:t>20170425</w:t>
    </w:r>
    <w:r w:rsidR="005D1C32">
      <w:rPr>
        <w:rFonts w:ascii="Arial" w:hAnsi="Arial"/>
        <w:noProof/>
        <w:sz w:val="16"/>
      </w:rPr>
      <w:t>_V</w:t>
    </w:r>
    <w:r w:rsidR="00235CE1">
      <w:rPr>
        <w:rFonts w:ascii="Arial" w:hAnsi="Arial"/>
        <w:noProof/>
        <w:sz w:val="16"/>
      </w:rPr>
      <w:t>1.0</w:t>
    </w:r>
    <w:r w:rsidR="005D1C32">
      <w:rPr>
        <w:rFonts w:ascii="Arial" w:hAnsi="Arial"/>
        <w:noProof/>
        <w:sz w:val="16"/>
      </w:rPr>
      <w:t>.docx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  <w:t xml:space="preserve">Page </w:t>
    </w:r>
    <w:r>
      <w:rPr>
        <w:rStyle w:val="a6"/>
        <w:rFonts w:ascii="Arial" w:hAnsi="Arial"/>
        <w:sz w:val="16"/>
      </w:rPr>
      <w:fldChar w:fldCharType="begin"/>
    </w:r>
    <w:r>
      <w:rPr>
        <w:rStyle w:val="a6"/>
        <w:rFonts w:ascii="Arial" w:hAnsi="Arial"/>
        <w:sz w:val="16"/>
      </w:rPr>
      <w:instrText xml:space="preserve"> PAGE </w:instrText>
    </w:r>
    <w:r>
      <w:rPr>
        <w:rStyle w:val="a6"/>
        <w:rFonts w:ascii="Arial" w:hAnsi="Arial"/>
        <w:sz w:val="16"/>
      </w:rPr>
      <w:fldChar w:fldCharType="separate"/>
    </w:r>
    <w:r w:rsidR="00DB5022">
      <w:rPr>
        <w:rStyle w:val="a6"/>
        <w:rFonts w:ascii="Arial" w:hAnsi="Arial"/>
        <w:noProof/>
        <w:sz w:val="16"/>
      </w:rPr>
      <w:t>2</w:t>
    </w:r>
    <w:r>
      <w:rPr>
        <w:rStyle w:val="a6"/>
        <w:rFonts w:ascii="Arial" w:hAnsi="Arial"/>
        <w:sz w:val="16"/>
      </w:rPr>
      <w:fldChar w:fldCharType="end"/>
    </w:r>
    <w:r>
      <w:rPr>
        <w:rStyle w:val="a6"/>
        <w:rFonts w:ascii="Arial" w:hAnsi="Arial"/>
        <w:sz w:val="16"/>
      </w:rPr>
      <w:t xml:space="preserve"> of </w:t>
    </w:r>
    <w:r>
      <w:rPr>
        <w:rStyle w:val="a6"/>
        <w:rFonts w:ascii="Arial" w:hAnsi="Arial"/>
        <w:sz w:val="16"/>
      </w:rPr>
      <w:fldChar w:fldCharType="begin"/>
    </w:r>
    <w:r>
      <w:rPr>
        <w:rStyle w:val="a6"/>
        <w:rFonts w:ascii="Arial" w:hAnsi="Arial"/>
        <w:sz w:val="16"/>
      </w:rPr>
      <w:instrText xml:space="preserve"> NUMPAGES </w:instrText>
    </w:r>
    <w:r>
      <w:rPr>
        <w:rStyle w:val="a6"/>
        <w:rFonts w:ascii="Arial" w:hAnsi="Arial"/>
        <w:sz w:val="16"/>
      </w:rPr>
      <w:fldChar w:fldCharType="separate"/>
    </w:r>
    <w:r w:rsidR="00DB5022">
      <w:rPr>
        <w:rStyle w:val="a6"/>
        <w:rFonts w:ascii="Arial" w:hAnsi="Arial"/>
        <w:noProof/>
        <w:sz w:val="16"/>
      </w:rPr>
      <w:t>2</w:t>
    </w:r>
    <w:r>
      <w:rPr>
        <w:rStyle w:val="a6"/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CA8" w:rsidRDefault="00D60CA8">
    <w:pPr>
      <w:pStyle w:val="a4"/>
      <w:pBdr>
        <w:top w:val="single" w:sz="4" w:space="1" w:color="auto"/>
      </w:pBdr>
      <w:tabs>
        <w:tab w:val="clear" w:pos="9072"/>
        <w:tab w:val="right" w:pos="9540"/>
      </w:tabs>
      <w:ind w:right="-82"/>
    </w:pPr>
    <w:r>
      <w:rPr>
        <w:rFonts w:ascii="Arial" w:hAnsi="Arial"/>
        <w:sz w:val="16"/>
        <w:lang w:val="en-GB"/>
      </w:rPr>
      <w:fldChar w:fldCharType="begin"/>
    </w:r>
    <w:r>
      <w:rPr>
        <w:rFonts w:ascii="Arial" w:hAnsi="Arial"/>
        <w:sz w:val="16"/>
        <w:lang w:val="en-GB"/>
      </w:rPr>
      <w:instrText xml:space="preserve"> FILENAME </w:instrText>
    </w:r>
    <w:r>
      <w:rPr>
        <w:rFonts w:ascii="Arial" w:hAnsi="Arial"/>
        <w:sz w:val="16"/>
        <w:lang w:val="en-GB"/>
      </w:rPr>
      <w:fldChar w:fldCharType="separate"/>
    </w:r>
    <w:r w:rsidR="00667434">
      <w:rPr>
        <w:rFonts w:ascii="Arial" w:hAnsi="Arial"/>
        <w:noProof/>
        <w:sz w:val="16"/>
        <w:lang w:val="en-GB"/>
      </w:rPr>
      <w:t>inSITE Meeting Minutes Template.docx</w:t>
    </w:r>
    <w:r>
      <w:rPr>
        <w:rFonts w:ascii="Arial" w:hAnsi="Arial"/>
        <w:sz w:val="16"/>
        <w:lang w:val="en-GB"/>
      </w:rPr>
      <w:fldChar w:fldCharType="end"/>
    </w:r>
    <w:r>
      <w:rPr>
        <w:rFonts w:ascii="Arial" w:hAnsi="Arial"/>
        <w:sz w:val="16"/>
      </w:rPr>
      <w:tab/>
      <w:t xml:space="preserve">Page </w:t>
    </w:r>
    <w:r>
      <w:rPr>
        <w:rStyle w:val="a6"/>
        <w:rFonts w:ascii="Arial" w:hAnsi="Arial"/>
        <w:sz w:val="16"/>
      </w:rPr>
      <w:fldChar w:fldCharType="begin"/>
    </w:r>
    <w:r>
      <w:rPr>
        <w:rStyle w:val="a6"/>
        <w:rFonts w:ascii="Arial" w:hAnsi="Arial"/>
        <w:sz w:val="16"/>
      </w:rPr>
      <w:instrText xml:space="preserve"> PAGE </w:instrText>
    </w:r>
    <w:r>
      <w:rPr>
        <w:rStyle w:val="a6"/>
        <w:rFonts w:ascii="Arial" w:hAnsi="Arial"/>
        <w:sz w:val="16"/>
      </w:rPr>
      <w:fldChar w:fldCharType="separate"/>
    </w:r>
    <w:r w:rsidR="00DB5022">
      <w:rPr>
        <w:rStyle w:val="a6"/>
        <w:rFonts w:ascii="Arial" w:hAnsi="Arial"/>
        <w:noProof/>
        <w:sz w:val="16"/>
      </w:rPr>
      <w:t>1</w:t>
    </w:r>
    <w:r>
      <w:rPr>
        <w:rStyle w:val="a6"/>
        <w:rFonts w:ascii="Arial" w:hAnsi="Arial"/>
        <w:sz w:val="16"/>
      </w:rPr>
      <w:fldChar w:fldCharType="end"/>
    </w:r>
    <w:r>
      <w:rPr>
        <w:rStyle w:val="a6"/>
        <w:rFonts w:ascii="Arial" w:hAnsi="Arial"/>
        <w:sz w:val="16"/>
      </w:rPr>
      <w:t xml:space="preserve"> of </w:t>
    </w:r>
    <w:r>
      <w:rPr>
        <w:rStyle w:val="a6"/>
        <w:rFonts w:ascii="Arial" w:hAnsi="Arial"/>
        <w:sz w:val="16"/>
      </w:rPr>
      <w:fldChar w:fldCharType="begin"/>
    </w:r>
    <w:r>
      <w:rPr>
        <w:rStyle w:val="a6"/>
        <w:rFonts w:ascii="Arial" w:hAnsi="Arial"/>
        <w:sz w:val="16"/>
      </w:rPr>
      <w:instrText xml:space="preserve"> NUMPAGES </w:instrText>
    </w:r>
    <w:r>
      <w:rPr>
        <w:rStyle w:val="a6"/>
        <w:rFonts w:ascii="Arial" w:hAnsi="Arial"/>
        <w:sz w:val="16"/>
      </w:rPr>
      <w:fldChar w:fldCharType="separate"/>
    </w:r>
    <w:r w:rsidR="00DB5022">
      <w:rPr>
        <w:rStyle w:val="a6"/>
        <w:rFonts w:ascii="Arial" w:hAnsi="Arial"/>
        <w:noProof/>
        <w:sz w:val="16"/>
      </w:rPr>
      <w:t>2</w:t>
    </w:r>
    <w:r>
      <w:rPr>
        <w:rStyle w:val="a6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98B" w:rsidRDefault="00B4698B">
      <w:r>
        <w:separator/>
      </w:r>
    </w:p>
  </w:footnote>
  <w:footnote w:type="continuationSeparator" w:id="0">
    <w:p w:rsidR="00B4698B" w:rsidRDefault="00B4698B">
      <w:r>
        <w:continuationSeparator/>
      </w:r>
    </w:p>
  </w:footnote>
  <w:footnote w:id="1">
    <w:p w:rsidR="00D60CA8" w:rsidRPr="00230613" w:rsidRDefault="00D60CA8" w:rsidP="00BC24C7">
      <w:pPr>
        <w:pStyle w:val="a7"/>
        <w:rPr>
          <w:lang w:val="en-GB"/>
        </w:rPr>
      </w:pPr>
      <w:r>
        <w:rPr>
          <w:rStyle w:val="a8"/>
          <w:rFonts w:ascii="Arial" w:hAnsi="Arial"/>
        </w:rPr>
        <w:footnoteRef/>
      </w:r>
      <w:r>
        <w:rPr>
          <w:rFonts w:ascii="Arial" w:hAnsi="Arial"/>
          <w:noProof/>
          <w:sz w:val="16"/>
          <w:lang w:val="en-GB"/>
        </w:rPr>
        <w:t xml:space="preserve"> T: To do, I: Information, R: Recommendation, D: Decision</w:t>
      </w:r>
      <w:r>
        <w:rPr>
          <w:lang w:val="en-GB"/>
        </w:rPr>
        <w:t xml:space="preserve"> </w:t>
      </w:r>
    </w:p>
  </w:footnote>
  <w:footnote w:id="2">
    <w:p w:rsidR="00D60CA8" w:rsidRPr="00230613" w:rsidRDefault="00D60CA8" w:rsidP="00BC24C7">
      <w:pPr>
        <w:pStyle w:val="a7"/>
        <w:rPr>
          <w:lang w:val="en-GB"/>
        </w:rPr>
      </w:pPr>
      <w:r>
        <w:rPr>
          <w:rStyle w:val="a8"/>
          <w:rFonts w:ascii="Arial" w:hAnsi="Arial"/>
        </w:rPr>
        <w:footnoteRef/>
      </w:r>
      <w:r>
        <w:rPr>
          <w:rFonts w:ascii="Arial" w:hAnsi="Arial"/>
          <w:lang w:val="en-GB"/>
        </w:rPr>
        <w:t xml:space="preserve"> </w:t>
      </w:r>
      <w:r>
        <w:rPr>
          <w:rFonts w:ascii="Arial" w:hAnsi="Arial"/>
          <w:noProof/>
          <w:sz w:val="16"/>
          <w:lang w:val="en-GB"/>
        </w:rPr>
        <w:t>Responsible:</w:t>
      </w:r>
      <w:r>
        <w:rPr>
          <w:lang w:val="en-GB"/>
        </w:rPr>
        <w:t xml:space="preserve"> </w:t>
      </w:r>
      <w:r>
        <w:rPr>
          <w:rFonts w:ascii="Arial" w:hAnsi="Arial"/>
          <w:noProof/>
          <w:sz w:val="16"/>
          <w:lang w:val="en-GB"/>
        </w:rPr>
        <w:t>Who gave the information / recommendation, who made the decision, who is responsible for the task?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CA8" w:rsidRDefault="00D60CA8">
    <w:pPr>
      <w:pStyle w:val="a3"/>
      <w:pBdr>
        <w:bottom w:val="single" w:sz="4" w:space="1" w:color="auto"/>
      </w:pBdr>
      <w:tabs>
        <w:tab w:val="clear" w:pos="9072"/>
        <w:tab w:val="right" w:pos="9540"/>
      </w:tabs>
      <w:ind w:right="-83"/>
      <w:rPr>
        <w:rFonts w:ascii="Arial" w:hAnsi="Arial"/>
        <w:sz w:val="16"/>
      </w:rPr>
    </w:pPr>
    <w:r>
      <w:rPr>
        <w:rFonts w:ascii="Arial" w:hAnsi="Arial"/>
        <w:sz w:val="16"/>
      </w:rPr>
      <w:t>Minutes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DATE \@ "dd.MM.yyyy" </w:instrText>
    </w:r>
    <w:r>
      <w:rPr>
        <w:rFonts w:ascii="Arial" w:hAnsi="Arial"/>
        <w:sz w:val="16"/>
      </w:rPr>
      <w:fldChar w:fldCharType="separate"/>
    </w:r>
    <w:r w:rsidR="00853DCE">
      <w:rPr>
        <w:rFonts w:ascii="Arial" w:hAnsi="Arial"/>
        <w:noProof/>
        <w:sz w:val="16"/>
      </w:rPr>
      <w:t>11.09.2017</w:t>
    </w:r>
    <w:r>
      <w:rPr>
        <w:rFonts w:ascii="Arial" w:hAnsi="Arial"/>
        <w:sz w:val="1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BA3" w:rsidRPr="00B44E09" w:rsidRDefault="000A6BA3" w:rsidP="000A6BA3">
    <w:pPr>
      <w:rPr>
        <w:b/>
      </w:rPr>
    </w:pPr>
    <w:r w:rsidRPr="00B44E09">
      <w:rPr>
        <w:b/>
      </w:rPr>
      <w:t xml:space="preserve">“Complexity is our challenge, processes are our solution” </w:t>
    </w:r>
  </w:p>
  <w:p w:rsidR="000A6BA3" w:rsidRPr="000A6BA3" w:rsidRDefault="000A6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226B1"/>
    <w:multiLevelType w:val="hybridMultilevel"/>
    <w:tmpl w:val="339A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3EAF"/>
    <w:multiLevelType w:val="hybridMultilevel"/>
    <w:tmpl w:val="6F847892"/>
    <w:lvl w:ilvl="0" w:tplc="CD5610F2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D8C"/>
    <w:multiLevelType w:val="hybridMultilevel"/>
    <w:tmpl w:val="DC16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D25BE"/>
    <w:multiLevelType w:val="hybridMultilevel"/>
    <w:tmpl w:val="2562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81546"/>
    <w:multiLevelType w:val="hybridMultilevel"/>
    <w:tmpl w:val="8202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A65B4"/>
    <w:multiLevelType w:val="hybridMultilevel"/>
    <w:tmpl w:val="DE3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600C5"/>
    <w:multiLevelType w:val="hybridMultilevel"/>
    <w:tmpl w:val="8CD0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D7F10"/>
    <w:multiLevelType w:val="hybridMultilevel"/>
    <w:tmpl w:val="2D30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1708C"/>
    <w:multiLevelType w:val="hybridMultilevel"/>
    <w:tmpl w:val="CFCE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84BA9"/>
    <w:multiLevelType w:val="hybridMultilevel"/>
    <w:tmpl w:val="8B0C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F5C30"/>
    <w:multiLevelType w:val="hybridMultilevel"/>
    <w:tmpl w:val="D7E2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11717"/>
    <w:multiLevelType w:val="hybridMultilevel"/>
    <w:tmpl w:val="00CA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36A52"/>
    <w:multiLevelType w:val="hybridMultilevel"/>
    <w:tmpl w:val="51A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631AF"/>
    <w:multiLevelType w:val="hybridMultilevel"/>
    <w:tmpl w:val="A7B8A914"/>
    <w:lvl w:ilvl="0" w:tplc="CD5610F2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50915"/>
    <w:multiLevelType w:val="hybridMultilevel"/>
    <w:tmpl w:val="3DB4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64D1B"/>
    <w:multiLevelType w:val="hybridMultilevel"/>
    <w:tmpl w:val="A4D8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D6F4F"/>
    <w:multiLevelType w:val="hybridMultilevel"/>
    <w:tmpl w:val="216A4952"/>
    <w:lvl w:ilvl="0" w:tplc="9D66E6EA">
      <w:start w:val="1"/>
      <w:numFmt w:val="decimal"/>
      <w:lvlText w:val="%1."/>
      <w:lvlJc w:val="left"/>
      <w:pPr>
        <w:ind w:left="43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9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5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  <w:rPr>
        <w:rFonts w:cs="Times New Roman"/>
      </w:rPr>
    </w:lvl>
  </w:abstractNum>
  <w:abstractNum w:abstractNumId="17" w15:restartNumberingAfterBreak="0">
    <w:nsid w:val="563D1DB4"/>
    <w:multiLevelType w:val="hybridMultilevel"/>
    <w:tmpl w:val="8F62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A6626"/>
    <w:multiLevelType w:val="hybridMultilevel"/>
    <w:tmpl w:val="2654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022A0B"/>
    <w:multiLevelType w:val="hybridMultilevel"/>
    <w:tmpl w:val="BA5865B0"/>
    <w:lvl w:ilvl="0" w:tplc="05A61ED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5F2A21ED"/>
    <w:multiLevelType w:val="hybridMultilevel"/>
    <w:tmpl w:val="7944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31831"/>
    <w:multiLevelType w:val="hybridMultilevel"/>
    <w:tmpl w:val="AFEE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95A17"/>
    <w:multiLevelType w:val="hybridMultilevel"/>
    <w:tmpl w:val="70D62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24C52"/>
    <w:multiLevelType w:val="hybridMultilevel"/>
    <w:tmpl w:val="478E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5841663"/>
    <w:multiLevelType w:val="hybridMultilevel"/>
    <w:tmpl w:val="FBA6B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B59AA"/>
    <w:multiLevelType w:val="hybridMultilevel"/>
    <w:tmpl w:val="373A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56291"/>
    <w:multiLevelType w:val="hybridMultilevel"/>
    <w:tmpl w:val="41EEA806"/>
    <w:lvl w:ilvl="0" w:tplc="FEAA4DD8">
      <w:start w:val="2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8A17D75"/>
    <w:multiLevelType w:val="hybridMultilevel"/>
    <w:tmpl w:val="CC2E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7"/>
  </w:num>
  <w:num w:numId="4">
    <w:abstractNumId w:val="23"/>
  </w:num>
  <w:num w:numId="5">
    <w:abstractNumId w:val="26"/>
  </w:num>
  <w:num w:numId="6">
    <w:abstractNumId w:val="16"/>
  </w:num>
  <w:num w:numId="7">
    <w:abstractNumId w:val="6"/>
  </w:num>
  <w:num w:numId="8">
    <w:abstractNumId w:val="5"/>
  </w:num>
  <w:num w:numId="9">
    <w:abstractNumId w:val="12"/>
  </w:num>
  <w:num w:numId="10">
    <w:abstractNumId w:val="10"/>
  </w:num>
  <w:num w:numId="11">
    <w:abstractNumId w:val="15"/>
  </w:num>
  <w:num w:numId="12">
    <w:abstractNumId w:val="21"/>
  </w:num>
  <w:num w:numId="13">
    <w:abstractNumId w:val="0"/>
  </w:num>
  <w:num w:numId="14">
    <w:abstractNumId w:val="25"/>
  </w:num>
  <w:num w:numId="15">
    <w:abstractNumId w:val="18"/>
  </w:num>
  <w:num w:numId="16">
    <w:abstractNumId w:val="20"/>
  </w:num>
  <w:num w:numId="17">
    <w:abstractNumId w:val="17"/>
  </w:num>
  <w:num w:numId="18">
    <w:abstractNumId w:val="11"/>
  </w:num>
  <w:num w:numId="19">
    <w:abstractNumId w:val="2"/>
  </w:num>
  <w:num w:numId="20">
    <w:abstractNumId w:val="9"/>
  </w:num>
  <w:num w:numId="21">
    <w:abstractNumId w:val="22"/>
  </w:num>
  <w:num w:numId="22">
    <w:abstractNumId w:val="4"/>
  </w:num>
  <w:num w:numId="23">
    <w:abstractNumId w:val="27"/>
  </w:num>
  <w:num w:numId="24">
    <w:abstractNumId w:val="1"/>
  </w:num>
  <w:num w:numId="25">
    <w:abstractNumId w:val="8"/>
  </w:num>
  <w:num w:numId="26">
    <w:abstractNumId w:val="24"/>
  </w:num>
  <w:num w:numId="27">
    <w:abstractNumId w:val="14"/>
  </w:num>
  <w:num w:numId="28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formsDesign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A74"/>
    <w:rsid w:val="00000157"/>
    <w:rsid w:val="0000353B"/>
    <w:rsid w:val="000050CE"/>
    <w:rsid w:val="0000753C"/>
    <w:rsid w:val="00007FB8"/>
    <w:rsid w:val="00014788"/>
    <w:rsid w:val="00021EFB"/>
    <w:rsid w:val="00023CF5"/>
    <w:rsid w:val="00024CCF"/>
    <w:rsid w:val="00037374"/>
    <w:rsid w:val="00040C41"/>
    <w:rsid w:val="00060694"/>
    <w:rsid w:val="00063ADF"/>
    <w:rsid w:val="00066995"/>
    <w:rsid w:val="000743B4"/>
    <w:rsid w:val="00075B9C"/>
    <w:rsid w:val="000767AC"/>
    <w:rsid w:val="00077DB6"/>
    <w:rsid w:val="00083025"/>
    <w:rsid w:val="00087562"/>
    <w:rsid w:val="00097A05"/>
    <w:rsid w:val="000A3D2C"/>
    <w:rsid w:val="000A5529"/>
    <w:rsid w:val="000A6BA3"/>
    <w:rsid w:val="000B0CF2"/>
    <w:rsid w:val="000B2342"/>
    <w:rsid w:val="000C1B96"/>
    <w:rsid w:val="000D1FB8"/>
    <w:rsid w:val="000D528F"/>
    <w:rsid w:val="000D58DE"/>
    <w:rsid w:val="000D630C"/>
    <w:rsid w:val="000E2820"/>
    <w:rsid w:val="000E29FD"/>
    <w:rsid w:val="000E3746"/>
    <w:rsid w:val="000E4E26"/>
    <w:rsid w:val="000E5CA0"/>
    <w:rsid w:val="000E6A27"/>
    <w:rsid w:val="000F2AA4"/>
    <w:rsid w:val="000F4EE9"/>
    <w:rsid w:val="000F7FF3"/>
    <w:rsid w:val="00100728"/>
    <w:rsid w:val="00101CBF"/>
    <w:rsid w:val="00104D18"/>
    <w:rsid w:val="00110A51"/>
    <w:rsid w:val="00112D53"/>
    <w:rsid w:val="001163D5"/>
    <w:rsid w:val="0012193E"/>
    <w:rsid w:val="00122588"/>
    <w:rsid w:val="001249B0"/>
    <w:rsid w:val="0013065F"/>
    <w:rsid w:val="00131A2F"/>
    <w:rsid w:val="001354C0"/>
    <w:rsid w:val="0013579D"/>
    <w:rsid w:val="00136930"/>
    <w:rsid w:val="00140B9A"/>
    <w:rsid w:val="00147B56"/>
    <w:rsid w:val="00151947"/>
    <w:rsid w:val="00153881"/>
    <w:rsid w:val="00153EF0"/>
    <w:rsid w:val="001573EF"/>
    <w:rsid w:val="001575C9"/>
    <w:rsid w:val="0016588D"/>
    <w:rsid w:val="00170F5B"/>
    <w:rsid w:val="00171BEF"/>
    <w:rsid w:val="0017297C"/>
    <w:rsid w:val="00181D99"/>
    <w:rsid w:val="00184DBC"/>
    <w:rsid w:val="00186068"/>
    <w:rsid w:val="00194FC4"/>
    <w:rsid w:val="00197EAE"/>
    <w:rsid w:val="001A0A08"/>
    <w:rsid w:val="001A1BF1"/>
    <w:rsid w:val="001B3B1F"/>
    <w:rsid w:val="001B6178"/>
    <w:rsid w:val="001C7BAC"/>
    <w:rsid w:val="001C7C54"/>
    <w:rsid w:val="001D2428"/>
    <w:rsid w:val="001D2AC2"/>
    <w:rsid w:val="001E1C84"/>
    <w:rsid w:val="001F103A"/>
    <w:rsid w:val="001F2215"/>
    <w:rsid w:val="001F42E7"/>
    <w:rsid w:val="001F4785"/>
    <w:rsid w:val="001F51F8"/>
    <w:rsid w:val="00200939"/>
    <w:rsid w:val="00200F09"/>
    <w:rsid w:val="00201720"/>
    <w:rsid w:val="00203541"/>
    <w:rsid w:val="00203E4B"/>
    <w:rsid w:val="002067A8"/>
    <w:rsid w:val="002068A9"/>
    <w:rsid w:val="00210D00"/>
    <w:rsid w:val="00212112"/>
    <w:rsid w:val="00214FBF"/>
    <w:rsid w:val="002166EC"/>
    <w:rsid w:val="0021786B"/>
    <w:rsid w:val="00221229"/>
    <w:rsid w:val="00222A13"/>
    <w:rsid w:val="00230613"/>
    <w:rsid w:val="00234F84"/>
    <w:rsid w:val="00235CE1"/>
    <w:rsid w:val="002404C5"/>
    <w:rsid w:val="00240D5E"/>
    <w:rsid w:val="00244B2C"/>
    <w:rsid w:val="002511C6"/>
    <w:rsid w:val="00252670"/>
    <w:rsid w:val="002536BB"/>
    <w:rsid w:val="0025702B"/>
    <w:rsid w:val="00261207"/>
    <w:rsid w:val="002645B1"/>
    <w:rsid w:val="002668DC"/>
    <w:rsid w:val="00270DE2"/>
    <w:rsid w:val="00272BCF"/>
    <w:rsid w:val="0027549C"/>
    <w:rsid w:val="002777C7"/>
    <w:rsid w:val="00285765"/>
    <w:rsid w:val="0029110B"/>
    <w:rsid w:val="0029478F"/>
    <w:rsid w:val="002950B8"/>
    <w:rsid w:val="002963C5"/>
    <w:rsid w:val="002A0941"/>
    <w:rsid w:val="002A15A6"/>
    <w:rsid w:val="002A47CE"/>
    <w:rsid w:val="002B0086"/>
    <w:rsid w:val="002B0783"/>
    <w:rsid w:val="002B3D79"/>
    <w:rsid w:val="002C0F05"/>
    <w:rsid w:val="002C2B9C"/>
    <w:rsid w:val="002C4940"/>
    <w:rsid w:val="002C5021"/>
    <w:rsid w:val="002C5DA7"/>
    <w:rsid w:val="002D38D7"/>
    <w:rsid w:val="002D3E27"/>
    <w:rsid w:val="002E0B1F"/>
    <w:rsid w:val="002F0685"/>
    <w:rsid w:val="002F1FEF"/>
    <w:rsid w:val="002F29B6"/>
    <w:rsid w:val="002F2B0D"/>
    <w:rsid w:val="002F4D1E"/>
    <w:rsid w:val="002F643E"/>
    <w:rsid w:val="003064DA"/>
    <w:rsid w:val="00311148"/>
    <w:rsid w:val="00311AA5"/>
    <w:rsid w:val="00315CBE"/>
    <w:rsid w:val="0031614D"/>
    <w:rsid w:val="00322E8D"/>
    <w:rsid w:val="00323444"/>
    <w:rsid w:val="00324197"/>
    <w:rsid w:val="00334D3E"/>
    <w:rsid w:val="00336E99"/>
    <w:rsid w:val="003371B2"/>
    <w:rsid w:val="0034404B"/>
    <w:rsid w:val="00344B9F"/>
    <w:rsid w:val="00345E17"/>
    <w:rsid w:val="00347EBC"/>
    <w:rsid w:val="003507F0"/>
    <w:rsid w:val="00352B4F"/>
    <w:rsid w:val="00360971"/>
    <w:rsid w:val="00360D4B"/>
    <w:rsid w:val="00362E73"/>
    <w:rsid w:val="003644AA"/>
    <w:rsid w:val="003653C5"/>
    <w:rsid w:val="003660D3"/>
    <w:rsid w:val="00371B28"/>
    <w:rsid w:val="00373B12"/>
    <w:rsid w:val="00375272"/>
    <w:rsid w:val="00375D3C"/>
    <w:rsid w:val="00381B9E"/>
    <w:rsid w:val="0038748F"/>
    <w:rsid w:val="00392298"/>
    <w:rsid w:val="00392326"/>
    <w:rsid w:val="0039352D"/>
    <w:rsid w:val="00396437"/>
    <w:rsid w:val="0039756C"/>
    <w:rsid w:val="0039758B"/>
    <w:rsid w:val="00397A84"/>
    <w:rsid w:val="003A1E07"/>
    <w:rsid w:val="003A3A74"/>
    <w:rsid w:val="003B15CF"/>
    <w:rsid w:val="003B1E5C"/>
    <w:rsid w:val="003B357C"/>
    <w:rsid w:val="003B467C"/>
    <w:rsid w:val="003B6A01"/>
    <w:rsid w:val="003C106F"/>
    <w:rsid w:val="003C726D"/>
    <w:rsid w:val="003C76AD"/>
    <w:rsid w:val="003D0479"/>
    <w:rsid w:val="003D2EA3"/>
    <w:rsid w:val="003D3BB0"/>
    <w:rsid w:val="003D5789"/>
    <w:rsid w:val="003E143F"/>
    <w:rsid w:val="003E1A02"/>
    <w:rsid w:val="003E2E32"/>
    <w:rsid w:val="003E3A8F"/>
    <w:rsid w:val="003E55FE"/>
    <w:rsid w:val="003E5F46"/>
    <w:rsid w:val="003E706E"/>
    <w:rsid w:val="003E7212"/>
    <w:rsid w:val="003E72FD"/>
    <w:rsid w:val="003E7BCD"/>
    <w:rsid w:val="003F27A0"/>
    <w:rsid w:val="003F7505"/>
    <w:rsid w:val="00402994"/>
    <w:rsid w:val="00406603"/>
    <w:rsid w:val="00411A76"/>
    <w:rsid w:val="004129ED"/>
    <w:rsid w:val="00413812"/>
    <w:rsid w:val="004160B2"/>
    <w:rsid w:val="00422894"/>
    <w:rsid w:val="00423A4D"/>
    <w:rsid w:val="00425986"/>
    <w:rsid w:val="00425AE1"/>
    <w:rsid w:val="004268A9"/>
    <w:rsid w:val="00426F17"/>
    <w:rsid w:val="00435171"/>
    <w:rsid w:val="004355B2"/>
    <w:rsid w:val="00437BC3"/>
    <w:rsid w:val="004468CC"/>
    <w:rsid w:val="004468FB"/>
    <w:rsid w:val="00451242"/>
    <w:rsid w:val="00453A78"/>
    <w:rsid w:val="00453D08"/>
    <w:rsid w:val="004601DB"/>
    <w:rsid w:val="00462743"/>
    <w:rsid w:val="00472B75"/>
    <w:rsid w:val="0047719A"/>
    <w:rsid w:val="0048190B"/>
    <w:rsid w:val="00482A34"/>
    <w:rsid w:val="00483439"/>
    <w:rsid w:val="00485AAB"/>
    <w:rsid w:val="004865A0"/>
    <w:rsid w:val="00494D8B"/>
    <w:rsid w:val="004B002E"/>
    <w:rsid w:val="004B4366"/>
    <w:rsid w:val="004B701A"/>
    <w:rsid w:val="004C14B9"/>
    <w:rsid w:val="004C2DD4"/>
    <w:rsid w:val="004D4E45"/>
    <w:rsid w:val="004E04C0"/>
    <w:rsid w:val="004E5CAB"/>
    <w:rsid w:val="004F0305"/>
    <w:rsid w:val="004F21A4"/>
    <w:rsid w:val="00500309"/>
    <w:rsid w:val="00500CBE"/>
    <w:rsid w:val="005114E9"/>
    <w:rsid w:val="0051506D"/>
    <w:rsid w:val="00523370"/>
    <w:rsid w:val="00523A7B"/>
    <w:rsid w:val="00523A89"/>
    <w:rsid w:val="00534588"/>
    <w:rsid w:val="005350B5"/>
    <w:rsid w:val="0053511F"/>
    <w:rsid w:val="005358B0"/>
    <w:rsid w:val="0054404B"/>
    <w:rsid w:val="005461B5"/>
    <w:rsid w:val="00546D71"/>
    <w:rsid w:val="00547BE4"/>
    <w:rsid w:val="00550403"/>
    <w:rsid w:val="00550850"/>
    <w:rsid w:val="00554FA3"/>
    <w:rsid w:val="00557DA9"/>
    <w:rsid w:val="00565C5C"/>
    <w:rsid w:val="00576403"/>
    <w:rsid w:val="00581102"/>
    <w:rsid w:val="0058285F"/>
    <w:rsid w:val="005828D3"/>
    <w:rsid w:val="00582F39"/>
    <w:rsid w:val="00584EFA"/>
    <w:rsid w:val="00594CA2"/>
    <w:rsid w:val="005A5EDA"/>
    <w:rsid w:val="005B391C"/>
    <w:rsid w:val="005B790D"/>
    <w:rsid w:val="005D1C32"/>
    <w:rsid w:val="005D32A4"/>
    <w:rsid w:val="005D54CA"/>
    <w:rsid w:val="005E1F97"/>
    <w:rsid w:val="005E32CF"/>
    <w:rsid w:val="005E338A"/>
    <w:rsid w:val="005F1813"/>
    <w:rsid w:val="005F23AB"/>
    <w:rsid w:val="005F32D8"/>
    <w:rsid w:val="005F4047"/>
    <w:rsid w:val="005F6874"/>
    <w:rsid w:val="005F797A"/>
    <w:rsid w:val="00604088"/>
    <w:rsid w:val="00610350"/>
    <w:rsid w:val="006170BF"/>
    <w:rsid w:val="00617480"/>
    <w:rsid w:val="006174D4"/>
    <w:rsid w:val="00617AA4"/>
    <w:rsid w:val="00617D6A"/>
    <w:rsid w:val="0062087A"/>
    <w:rsid w:val="006219F8"/>
    <w:rsid w:val="00625CFB"/>
    <w:rsid w:val="00626A3F"/>
    <w:rsid w:val="00634641"/>
    <w:rsid w:val="0063586E"/>
    <w:rsid w:val="006373D6"/>
    <w:rsid w:val="006437D5"/>
    <w:rsid w:val="0065159F"/>
    <w:rsid w:val="00651B55"/>
    <w:rsid w:val="006536BA"/>
    <w:rsid w:val="006574A0"/>
    <w:rsid w:val="0066735D"/>
    <w:rsid w:val="00667434"/>
    <w:rsid w:val="00670366"/>
    <w:rsid w:val="006928FD"/>
    <w:rsid w:val="006A17B1"/>
    <w:rsid w:val="006A1BCC"/>
    <w:rsid w:val="006A27DA"/>
    <w:rsid w:val="006A3AF2"/>
    <w:rsid w:val="006A462A"/>
    <w:rsid w:val="006A4AFA"/>
    <w:rsid w:val="006A5B8C"/>
    <w:rsid w:val="006B6168"/>
    <w:rsid w:val="006B7CDE"/>
    <w:rsid w:val="006C2479"/>
    <w:rsid w:val="006C2951"/>
    <w:rsid w:val="006C7EF2"/>
    <w:rsid w:val="006D4145"/>
    <w:rsid w:val="006D711B"/>
    <w:rsid w:val="006E0CD2"/>
    <w:rsid w:val="006E4657"/>
    <w:rsid w:val="006E57DB"/>
    <w:rsid w:val="006E67B5"/>
    <w:rsid w:val="006E6F7F"/>
    <w:rsid w:val="006E7021"/>
    <w:rsid w:val="006E7C1C"/>
    <w:rsid w:val="006F1069"/>
    <w:rsid w:val="006F26A6"/>
    <w:rsid w:val="006F4222"/>
    <w:rsid w:val="006F75FD"/>
    <w:rsid w:val="00702505"/>
    <w:rsid w:val="00713C68"/>
    <w:rsid w:val="00716C30"/>
    <w:rsid w:val="00716D3E"/>
    <w:rsid w:val="00717C27"/>
    <w:rsid w:val="007201B7"/>
    <w:rsid w:val="0072123C"/>
    <w:rsid w:val="007233C2"/>
    <w:rsid w:val="00725862"/>
    <w:rsid w:val="00726173"/>
    <w:rsid w:val="00726759"/>
    <w:rsid w:val="00727AAB"/>
    <w:rsid w:val="00740BE6"/>
    <w:rsid w:val="00751E9B"/>
    <w:rsid w:val="007527BC"/>
    <w:rsid w:val="007567FB"/>
    <w:rsid w:val="00760F38"/>
    <w:rsid w:val="00766747"/>
    <w:rsid w:val="00766A9F"/>
    <w:rsid w:val="00767F2C"/>
    <w:rsid w:val="0077285B"/>
    <w:rsid w:val="00775728"/>
    <w:rsid w:val="00787A3A"/>
    <w:rsid w:val="00790595"/>
    <w:rsid w:val="0079071D"/>
    <w:rsid w:val="007935C6"/>
    <w:rsid w:val="0079692B"/>
    <w:rsid w:val="00797A55"/>
    <w:rsid w:val="007A0A3F"/>
    <w:rsid w:val="007A2BD4"/>
    <w:rsid w:val="007A43FA"/>
    <w:rsid w:val="007B6FA7"/>
    <w:rsid w:val="007B758D"/>
    <w:rsid w:val="007C7534"/>
    <w:rsid w:val="007C75D5"/>
    <w:rsid w:val="007D57F7"/>
    <w:rsid w:val="007E6C08"/>
    <w:rsid w:val="007E7B1E"/>
    <w:rsid w:val="007F207D"/>
    <w:rsid w:val="007F54BE"/>
    <w:rsid w:val="007F5E7C"/>
    <w:rsid w:val="008011C3"/>
    <w:rsid w:val="00803E71"/>
    <w:rsid w:val="00807FB7"/>
    <w:rsid w:val="0081407F"/>
    <w:rsid w:val="00814B07"/>
    <w:rsid w:val="00822176"/>
    <w:rsid w:val="0082767B"/>
    <w:rsid w:val="008277F5"/>
    <w:rsid w:val="00834ED0"/>
    <w:rsid w:val="00843225"/>
    <w:rsid w:val="00843F5D"/>
    <w:rsid w:val="00844ECE"/>
    <w:rsid w:val="00853C83"/>
    <w:rsid w:val="00853DCE"/>
    <w:rsid w:val="008543B1"/>
    <w:rsid w:val="00854D6A"/>
    <w:rsid w:val="00855099"/>
    <w:rsid w:val="00863A1A"/>
    <w:rsid w:val="00867106"/>
    <w:rsid w:val="00877525"/>
    <w:rsid w:val="00885473"/>
    <w:rsid w:val="00887523"/>
    <w:rsid w:val="0089396C"/>
    <w:rsid w:val="008963A2"/>
    <w:rsid w:val="008A0E64"/>
    <w:rsid w:val="008A4034"/>
    <w:rsid w:val="008A6263"/>
    <w:rsid w:val="008B0C6F"/>
    <w:rsid w:val="008B14A0"/>
    <w:rsid w:val="008B2130"/>
    <w:rsid w:val="008B3497"/>
    <w:rsid w:val="008B5A34"/>
    <w:rsid w:val="008C0409"/>
    <w:rsid w:val="008C5AA7"/>
    <w:rsid w:val="008C5DE3"/>
    <w:rsid w:val="008C7452"/>
    <w:rsid w:val="008C7D7E"/>
    <w:rsid w:val="008D026F"/>
    <w:rsid w:val="008D642B"/>
    <w:rsid w:val="008E0BA3"/>
    <w:rsid w:val="008E33AD"/>
    <w:rsid w:val="008E6C41"/>
    <w:rsid w:val="008F25E5"/>
    <w:rsid w:val="008F4A8A"/>
    <w:rsid w:val="008F6A05"/>
    <w:rsid w:val="008F79C1"/>
    <w:rsid w:val="00902722"/>
    <w:rsid w:val="00903055"/>
    <w:rsid w:val="00903EF7"/>
    <w:rsid w:val="009055B7"/>
    <w:rsid w:val="00905946"/>
    <w:rsid w:val="00911C6E"/>
    <w:rsid w:val="00930799"/>
    <w:rsid w:val="00930AD3"/>
    <w:rsid w:val="009414AE"/>
    <w:rsid w:val="00941B71"/>
    <w:rsid w:val="009509C9"/>
    <w:rsid w:val="009524D3"/>
    <w:rsid w:val="0095441D"/>
    <w:rsid w:val="009566BE"/>
    <w:rsid w:val="00957A4A"/>
    <w:rsid w:val="009627D9"/>
    <w:rsid w:val="00965326"/>
    <w:rsid w:val="00972B33"/>
    <w:rsid w:val="009749AE"/>
    <w:rsid w:val="00974F74"/>
    <w:rsid w:val="00976081"/>
    <w:rsid w:val="00981AC5"/>
    <w:rsid w:val="00983A1A"/>
    <w:rsid w:val="009845D2"/>
    <w:rsid w:val="00990DC1"/>
    <w:rsid w:val="0099544B"/>
    <w:rsid w:val="009A2C33"/>
    <w:rsid w:val="009A441E"/>
    <w:rsid w:val="009A4A6C"/>
    <w:rsid w:val="009A65ED"/>
    <w:rsid w:val="009A6A02"/>
    <w:rsid w:val="009B3EAA"/>
    <w:rsid w:val="009B6E90"/>
    <w:rsid w:val="009C15A8"/>
    <w:rsid w:val="009C2243"/>
    <w:rsid w:val="009C22BF"/>
    <w:rsid w:val="009C2602"/>
    <w:rsid w:val="009C28B3"/>
    <w:rsid w:val="009C63BB"/>
    <w:rsid w:val="009C6D7D"/>
    <w:rsid w:val="009D34E5"/>
    <w:rsid w:val="009D416F"/>
    <w:rsid w:val="009D4365"/>
    <w:rsid w:val="009D7696"/>
    <w:rsid w:val="009E4BC4"/>
    <w:rsid w:val="009F3ECD"/>
    <w:rsid w:val="009F7337"/>
    <w:rsid w:val="00A0050B"/>
    <w:rsid w:val="00A016B1"/>
    <w:rsid w:val="00A01E33"/>
    <w:rsid w:val="00A10038"/>
    <w:rsid w:val="00A13EB1"/>
    <w:rsid w:val="00A15B06"/>
    <w:rsid w:val="00A16370"/>
    <w:rsid w:val="00A2063E"/>
    <w:rsid w:val="00A21974"/>
    <w:rsid w:val="00A25A9E"/>
    <w:rsid w:val="00A31444"/>
    <w:rsid w:val="00A34EE1"/>
    <w:rsid w:val="00A355E0"/>
    <w:rsid w:val="00A36C71"/>
    <w:rsid w:val="00A36CC7"/>
    <w:rsid w:val="00A42C85"/>
    <w:rsid w:val="00A46AEF"/>
    <w:rsid w:val="00A5013E"/>
    <w:rsid w:val="00A535A3"/>
    <w:rsid w:val="00A55C22"/>
    <w:rsid w:val="00A57C41"/>
    <w:rsid w:val="00A607FC"/>
    <w:rsid w:val="00A6130F"/>
    <w:rsid w:val="00A65C58"/>
    <w:rsid w:val="00A66178"/>
    <w:rsid w:val="00A6740A"/>
    <w:rsid w:val="00A812ED"/>
    <w:rsid w:val="00A8500F"/>
    <w:rsid w:val="00A94ECD"/>
    <w:rsid w:val="00A97C99"/>
    <w:rsid w:val="00AA2929"/>
    <w:rsid w:val="00AA676C"/>
    <w:rsid w:val="00AB26AB"/>
    <w:rsid w:val="00AB4D21"/>
    <w:rsid w:val="00AB785B"/>
    <w:rsid w:val="00AC2F7E"/>
    <w:rsid w:val="00AD4737"/>
    <w:rsid w:val="00AD5C1D"/>
    <w:rsid w:val="00AE0751"/>
    <w:rsid w:val="00AE1324"/>
    <w:rsid w:val="00AF78BA"/>
    <w:rsid w:val="00B06BEE"/>
    <w:rsid w:val="00B14763"/>
    <w:rsid w:val="00B2134C"/>
    <w:rsid w:val="00B31B1A"/>
    <w:rsid w:val="00B31D68"/>
    <w:rsid w:val="00B356F1"/>
    <w:rsid w:val="00B41692"/>
    <w:rsid w:val="00B43866"/>
    <w:rsid w:val="00B44E09"/>
    <w:rsid w:val="00B4698B"/>
    <w:rsid w:val="00B50DCF"/>
    <w:rsid w:val="00B567E6"/>
    <w:rsid w:val="00B61BBB"/>
    <w:rsid w:val="00B70AFB"/>
    <w:rsid w:val="00B715C7"/>
    <w:rsid w:val="00B7505C"/>
    <w:rsid w:val="00B75CC7"/>
    <w:rsid w:val="00B83C2B"/>
    <w:rsid w:val="00B84266"/>
    <w:rsid w:val="00B86437"/>
    <w:rsid w:val="00BA47CE"/>
    <w:rsid w:val="00BA78F1"/>
    <w:rsid w:val="00BB051E"/>
    <w:rsid w:val="00BB10BC"/>
    <w:rsid w:val="00BB1829"/>
    <w:rsid w:val="00BB30E5"/>
    <w:rsid w:val="00BB7101"/>
    <w:rsid w:val="00BC034B"/>
    <w:rsid w:val="00BC24C7"/>
    <w:rsid w:val="00BC3F67"/>
    <w:rsid w:val="00BD1006"/>
    <w:rsid w:val="00BD2DB9"/>
    <w:rsid w:val="00BE2316"/>
    <w:rsid w:val="00BE334E"/>
    <w:rsid w:val="00BE71D2"/>
    <w:rsid w:val="00BF383A"/>
    <w:rsid w:val="00C0364D"/>
    <w:rsid w:val="00C03A81"/>
    <w:rsid w:val="00C05EB6"/>
    <w:rsid w:val="00C14177"/>
    <w:rsid w:val="00C249FE"/>
    <w:rsid w:val="00C40EDA"/>
    <w:rsid w:val="00C420DD"/>
    <w:rsid w:val="00C53078"/>
    <w:rsid w:val="00C54222"/>
    <w:rsid w:val="00C55721"/>
    <w:rsid w:val="00C6155C"/>
    <w:rsid w:val="00C61CC7"/>
    <w:rsid w:val="00C644B2"/>
    <w:rsid w:val="00C656D6"/>
    <w:rsid w:val="00C71090"/>
    <w:rsid w:val="00C736DF"/>
    <w:rsid w:val="00C75ECE"/>
    <w:rsid w:val="00C77292"/>
    <w:rsid w:val="00C80339"/>
    <w:rsid w:val="00C812A4"/>
    <w:rsid w:val="00C8276E"/>
    <w:rsid w:val="00C82B6E"/>
    <w:rsid w:val="00C8370C"/>
    <w:rsid w:val="00C84BD2"/>
    <w:rsid w:val="00CA30B2"/>
    <w:rsid w:val="00CA5FA0"/>
    <w:rsid w:val="00CA6D03"/>
    <w:rsid w:val="00CB058B"/>
    <w:rsid w:val="00CB05E7"/>
    <w:rsid w:val="00CC34E0"/>
    <w:rsid w:val="00CE2B4C"/>
    <w:rsid w:val="00CE3681"/>
    <w:rsid w:val="00CE71AF"/>
    <w:rsid w:val="00CF1A01"/>
    <w:rsid w:val="00CF5560"/>
    <w:rsid w:val="00CF556E"/>
    <w:rsid w:val="00CF780D"/>
    <w:rsid w:val="00D009CE"/>
    <w:rsid w:val="00D02CC3"/>
    <w:rsid w:val="00D042B3"/>
    <w:rsid w:val="00D04795"/>
    <w:rsid w:val="00D11D04"/>
    <w:rsid w:val="00D158B3"/>
    <w:rsid w:val="00D33775"/>
    <w:rsid w:val="00D363C8"/>
    <w:rsid w:val="00D36C33"/>
    <w:rsid w:val="00D37B76"/>
    <w:rsid w:val="00D4318B"/>
    <w:rsid w:val="00D450CB"/>
    <w:rsid w:val="00D460E4"/>
    <w:rsid w:val="00D51C4B"/>
    <w:rsid w:val="00D56654"/>
    <w:rsid w:val="00D60CA8"/>
    <w:rsid w:val="00D65588"/>
    <w:rsid w:val="00D725CA"/>
    <w:rsid w:val="00D82126"/>
    <w:rsid w:val="00D8494B"/>
    <w:rsid w:val="00D9323B"/>
    <w:rsid w:val="00D954B1"/>
    <w:rsid w:val="00DA1997"/>
    <w:rsid w:val="00DA318A"/>
    <w:rsid w:val="00DA3FA7"/>
    <w:rsid w:val="00DB08FB"/>
    <w:rsid w:val="00DB2312"/>
    <w:rsid w:val="00DB5022"/>
    <w:rsid w:val="00DB7BBB"/>
    <w:rsid w:val="00DC57DA"/>
    <w:rsid w:val="00DC6266"/>
    <w:rsid w:val="00DD2C5C"/>
    <w:rsid w:val="00DD79BC"/>
    <w:rsid w:val="00DE78E9"/>
    <w:rsid w:val="00DF0256"/>
    <w:rsid w:val="00DF3D88"/>
    <w:rsid w:val="00DF6A34"/>
    <w:rsid w:val="00DF6E2B"/>
    <w:rsid w:val="00DF74AB"/>
    <w:rsid w:val="00E007B4"/>
    <w:rsid w:val="00E013F5"/>
    <w:rsid w:val="00E05911"/>
    <w:rsid w:val="00E0780A"/>
    <w:rsid w:val="00E158BC"/>
    <w:rsid w:val="00E24549"/>
    <w:rsid w:val="00E266BB"/>
    <w:rsid w:val="00E3290B"/>
    <w:rsid w:val="00E338A7"/>
    <w:rsid w:val="00E33E33"/>
    <w:rsid w:val="00E349D6"/>
    <w:rsid w:val="00E37111"/>
    <w:rsid w:val="00E419A2"/>
    <w:rsid w:val="00E51000"/>
    <w:rsid w:val="00E55962"/>
    <w:rsid w:val="00E57D23"/>
    <w:rsid w:val="00E61D38"/>
    <w:rsid w:val="00E64E06"/>
    <w:rsid w:val="00E653F9"/>
    <w:rsid w:val="00E705E1"/>
    <w:rsid w:val="00E7063D"/>
    <w:rsid w:val="00E70DF1"/>
    <w:rsid w:val="00E70E5F"/>
    <w:rsid w:val="00E71091"/>
    <w:rsid w:val="00E710F6"/>
    <w:rsid w:val="00E75E3D"/>
    <w:rsid w:val="00E85CD7"/>
    <w:rsid w:val="00E87574"/>
    <w:rsid w:val="00E92CE2"/>
    <w:rsid w:val="00E93628"/>
    <w:rsid w:val="00EA06D3"/>
    <w:rsid w:val="00EA257F"/>
    <w:rsid w:val="00EA4DEE"/>
    <w:rsid w:val="00EB477C"/>
    <w:rsid w:val="00EC0334"/>
    <w:rsid w:val="00EC6964"/>
    <w:rsid w:val="00EC6C4F"/>
    <w:rsid w:val="00ED1AC4"/>
    <w:rsid w:val="00ED2266"/>
    <w:rsid w:val="00ED6504"/>
    <w:rsid w:val="00EE10BD"/>
    <w:rsid w:val="00EE5344"/>
    <w:rsid w:val="00F01D5E"/>
    <w:rsid w:val="00F04EC8"/>
    <w:rsid w:val="00F04EDE"/>
    <w:rsid w:val="00F04FFC"/>
    <w:rsid w:val="00F129E7"/>
    <w:rsid w:val="00F13607"/>
    <w:rsid w:val="00F20A84"/>
    <w:rsid w:val="00F21C0F"/>
    <w:rsid w:val="00F2233F"/>
    <w:rsid w:val="00F2373D"/>
    <w:rsid w:val="00F2580A"/>
    <w:rsid w:val="00F25B95"/>
    <w:rsid w:val="00F2627A"/>
    <w:rsid w:val="00F26960"/>
    <w:rsid w:val="00F27C43"/>
    <w:rsid w:val="00F32023"/>
    <w:rsid w:val="00F32049"/>
    <w:rsid w:val="00F334BC"/>
    <w:rsid w:val="00F33B56"/>
    <w:rsid w:val="00F40B81"/>
    <w:rsid w:val="00F43F0F"/>
    <w:rsid w:val="00F43FDE"/>
    <w:rsid w:val="00F45AF7"/>
    <w:rsid w:val="00F516F6"/>
    <w:rsid w:val="00F55D20"/>
    <w:rsid w:val="00F7098A"/>
    <w:rsid w:val="00F70F49"/>
    <w:rsid w:val="00F715B3"/>
    <w:rsid w:val="00F75D12"/>
    <w:rsid w:val="00F75E6A"/>
    <w:rsid w:val="00F7781C"/>
    <w:rsid w:val="00F8530D"/>
    <w:rsid w:val="00F85458"/>
    <w:rsid w:val="00F86857"/>
    <w:rsid w:val="00F874DB"/>
    <w:rsid w:val="00F90148"/>
    <w:rsid w:val="00F93103"/>
    <w:rsid w:val="00F942C5"/>
    <w:rsid w:val="00F94849"/>
    <w:rsid w:val="00F977AB"/>
    <w:rsid w:val="00FA0ADA"/>
    <w:rsid w:val="00FA2114"/>
    <w:rsid w:val="00FA3456"/>
    <w:rsid w:val="00FA73B8"/>
    <w:rsid w:val="00FC356F"/>
    <w:rsid w:val="00FC5B25"/>
    <w:rsid w:val="00FC7827"/>
    <w:rsid w:val="00FD1F2B"/>
    <w:rsid w:val="00FD61B3"/>
    <w:rsid w:val="00FE2AF1"/>
    <w:rsid w:val="00FE40BE"/>
    <w:rsid w:val="00FE5EA4"/>
    <w:rsid w:val="00FF228D"/>
    <w:rsid w:val="00FF3804"/>
    <w:rsid w:val="00FF437F"/>
    <w:rsid w:val="00FF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0C87A15C-B58D-4F5A-8D63-F300C5A6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B4C"/>
    <w:rPr>
      <w:sz w:val="24"/>
      <w:szCs w:val="24"/>
      <w:lang w:eastAsia="de-DE"/>
    </w:rPr>
  </w:style>
  <w:style w:type="paragraph" w:styleId="1">
    <w:name w:val="heading 1"/>
    <w:basedOn w:val="a"/>
    <w:next w:val="a"/>
    <w:link w:val="1Char"/>
    <w:qFormat/>
    <w:rsid w:val="00CE2B4C"/>
    <w:pPr>
      <w:keepNext/>
      <w:spacing w:before="120" w:after="120"/>
      <w:outlineLvl w:val="0"/>
    </w:pPr>
    <w:rPr>
      <w:rFonts w:ascii="Arial" w:hAnsi="Arial"/>
      <w:b/>
      <w:color w:val="0087FF"/>
      <w:sz w:val="48"/>
      <w:szCs w:val="20"/>
      <w:lang w:val="en-GB"/>
    </w:rPr>
  </w:style>
  <w:style w:type="paragraph" w:styleId="2">
    <w:name w:val="heading 2"/>
    <w:basedOn w:val="a"/>
    <w:next w:val="a"/>
    <w:link w:val="2Char"/>
    <w:qFormat/>
    <w:rsid w:val="00CE2B4C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9B6E9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semiHidden/>
    <w:locked/>
    <w:rsid w:val="009B6E90"/>
    <w:rPr>
      <w:rFonts w:ascii="Cambria" w:hAnsi="Cambria" w:cs="Times New Roman"/>
      <w:b/>
      <w:bCs/>
      <w:i/>
      <w:iCs/>
      <w:sz w:val="28"/>
      <w:szCs w:val="28"/>
    </w:rPr>
  </w:style>
  <w:style w:type="paragraph" w:styleId="a3">
    <w:name w:val="header"/>
    <w:basedOn w:val="a"/>
    <w:link w:val="Char"/>
    <w:rsid w:val="00CE2B4C"/>
    <w:pPr>
      <w:tabs>
        <w:tab w:val="center" w:pos="4536"/>
        <w:tab w:val="right" w:pos="9072"/>
      </w:tabs>
    </w:pPr>
  </w:style>
  <w:style w:type="character" w:customStyle="1" w:styleId="Char">
    <w:name w:val="页眉 Char"/>
    <w:basedOn w:val="a0"/>
    <w:link w:val="a3"/>
    <w:locked/>
    <w:rsid w:val="009B6E90"/>
    <w:rPr>
      <w:rFonts w:cs="Times New Roman"/>
      <w:sz w:val="24"/>
      <w:szCs w:val="24"/>
    </w:rPr>
  </w:style>
  <w:style w:type="paragraph" w:styleId="a4">
    <w:name w:val="footer"/>
    <w:basedOn w:val="a"/>
    <w:link w:val="Char0"/>
    <w:rsid w:val="00CE2B4C"/>
    <w:pPr>
      <w:tabs>
        <w:tab w:val="center" w:pos="4536"/>
        <w:tab w:val="right" w:pos="9072"/>
      </w:tabs>
    </w:pPr>
  </w:style>
  <w:style w:type="character" w:customStyle="1" w:styleId="Char0">
    <w:name w:val="页脚 Char"/>
    <w:basedOn w:val="a0"/>
    <w:link w:val="a4"/>
    <w:semiHidden/>
    <w:locked/>
    <w:rsid w:val="009B6E90"/>
    <w:rPr>
      <w:rFonts w:cs="Times New Roman"/>
      <w:sz w:val="24"/>
      <w:szCs w:val="24"/>
    </w:rPr>
  </w:style>
  <w:style w:type="character" w:styleId="a5">
    <w:name w:val="Hyperlink"/>
    <w:basedOn w:val="a0"/>
    <w:rsid w:val="00CE2B4C"/>
    <w:rPr>
      <w:rFonts w:cs="Times New Roman"/>
      <w:color w:val="0000FF"/>
      <w:u w:val="single"/>
    </w:rPr>
  </w:style>
  <w:style w:type="character" w:styleId="a6">
    <w:name w:val="page number"/>
    <w:basedOn w:val="a0"/>
    <w:rsid w:val="00CE2B4C"/>
    <w:rPr>
      <w:rFonts w:cs="Times New Roman"/>
    </w:rPr>
  </w:style>
  <w:style w:type="paragraph" w:customStyle="1" w:styleId="Location">
    <w:name w:val="Location"/>
    <w:basedOn w:val="a"/>
    <w:rsid w:val="00CE2B4C"/>
    <w:pPr>
      <w:spacing w:before="240"/>
      <w:jc w:val="center"/>
    </w:pPr>
    <w:rPr>
      <w:rFonts w:ascii="Arial" w:hAnsi="Arial"/>
      <w:b/>
      <w:sz w:val="22"/>
      <w:szCs w:val="20"/>
      <w:lang w:val="en-GB"/>
    </w:rPr>
  </w:style>
  <w:style w:type="paragraph" w:styleId="a7">
    <w:name w:val="footnote text"/>
    <w:basedOn w:val="a"/>
    <w:link w:val="Char1"/>
    <w:semiHidden/>
    <w:rsid w:val="00CE2B4C"/>
    <w:rPr>
      <w:sz w:val="20"/>
    </w:rPr>
  </w:style>
  <w:style w:type="character" w:customStyle="1" w:styleId="Char1">
    <w:name w:val="脚注文本 Char"/>
    <w:basedOn w:val="a0"/>
    <w:link w:val="a7"/>
    <w:semiHidden/>
    <w:locked/>
    <w:rsid w:val="009B6E90"/>
    <w:rPr>
      <w:rFonts w:cs="Times New Roman"/>
      <w:sz w:val="20"/>
      <w:szCs w:val="20"/>
    </w:rPr>
  </w:style>
  <w:style w:type="character" w:styleId="a8">
    <w:name w:val="footnote reference"/>
    <w:basedOn w:val="a0"/>
    <w:semiHidden/>
    <w:rsid w:val="00CE2B4C"/>
    <w:rPr>
      <w:rFonts w:cs="Times New Roman"/>
      <w:vertAlign w:val="superscript"/>
    </w:rPr>
  </w:style>
  <w:style w:type="paragraph" w:styleId="a9">
    <w:name w:val="Document Map"/>
    <w:basedOn w:val="a"/>
    <w:link w:val="Char2"/>
    <w:semiHidden/>
    <w:rsid w:val="00FF50B4"/>
    <w:rPr>
      <w:rFonts w:ascii="Tahoma" w:hAnsi="Tahoma" w:cs="Tahoma"/>
      <w:sz w:val="16"/>
      <w:szCs w:val="16"/>
    </w:rPr>
  </w:style>
  <w:style w:type="character" w:customStyle="1" w:styleId="Char2">
    <w:name w:val="文档结构图 Char"/>
    <w:basedOn w:val="a0"/>
    <w:link w:val="a9"/>
    <w:semiHidden/>
    <w:locked/>
    <w:rsid w:val="00FF50B4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Char3"/>
    <w:semiHidden/>
    <w:rsid w:val="00523A89"/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a"/>
    <w:semiHidden/>
    <w:locked/>
    <w:rsid w:val="00523A89"/>
    <w:rPr>
      <w:rFonts w:ascii="Tahoma" w:hAnsi="Tahoma" w:cs="Tahoma"/>
      <w:sz w:val="16"/>
      <w:szCs w:val="16"/>
    </w:rPr>
  </w:style>
  <w:style w:type="paragraph" w:styleId="ab">
    <w:name w:val="List Paragraph"/>
    <w:basedOn w:val="a"/>
    <w:qFormat/>
    <w:rsid w:val="003A3A74"/>
    <w:pPr>
      <w:ind w:left="720"/>
      <w:contextualSpacing/>
    </w:pPr>
  </w:style>
  <w:style w:type="character" w:styleId="ac">
    <w:name w:val="annotation reference"/>
    <w:basedOn w:val="a0"/>
    <w:semiHidden/>
    <w:rsid w:val="000B2342"/>
    <w:rPr>
      <w:rFonts w:cs="Times New Roman"/>
      <w:sz w:val="16"/>
      <w:szCs w:val="16"/>
    </w:rPr>
  </w:style>
  <w:style w:type="paragraph" w:styleId="ad">
    <w:name w:val="annotation text"/>
    <w:basedOn w:val="a"/>
    <w:link w:val="Char4"/>
    <w:semiHidden/>
    <w:rsid w:val="000B2342"/>
    <w:rPr>
      <w:sz w:val="20"/>
      <w:szCs w:val="20"/>
    </w:rPr>
  </w:style>
  <w:style w:type="character" w:customStyle="1" w:styleId="Char4">
    <w:name w:val="批注文字 Char"/>
    <w:basedOn w:val="a0"/>
    <w:link w:val="ad"/>
    <w:semiHidden/>
    <w:locked/>
    <w:rsid w:val="00007FB8"/>
    <w:rPr>
      <w:rFonts w:cs="Times New Roman"/>
      <w:sz w:val="20"/>
      <w:szCs w:val="20"/>
    </w:rPr>
  </w:style>
  <w:style w:type="paragraph" w:styleId="ae">
    <w:name w:val="annotation subject"/>
    <w:basedOn w:val="ad"/>
    <w:next w:val="ad"/>
    <w:link w:val="Char5"/>
    <w:semiHidden/>
    <w:rsid w:val="000B2342"/>
    <w:rPr>
      <w:b/>
      <w:bCs/>
    </w:rPr>
  </w:style>
  <w:style w:type="character" w:customStyle="1" w:styleId="Char5">
    <w:name w:val="批注主题 Char"/>
    <w:basedOn w:val="Char4"/>
    <w:link w:val="ae"/>
    <w:semiHidden/>
    <w:locked/>
    <w:rsid w:val="00007FB8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Microsoft_Excel_97-2003____1.xls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michael.zoller\Local%20Settings\Temporary%20Internet%20Files\Content.Outlook\HF4W6KQ3\Template%2520Meeting%25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baa237c-9fb7-49aa-ad67-af8d736e427b">F6EC3H4XTSDF-391-873</_dlc_DocId>
    <_dlc_DocIdUrl xmlns="abaa237c-9fb7-49aa-ad67-af8d736e427b">
      <Url>https://insite.fresenius.de/projects/insite/deployment/Russia/_layouts/DocIdRedir.aspx?ID=F6EC3H4XTSDF-391-873</Url>
      <Description>F6EC3H4XTSDF-391-873</Description>
    </_dlc_DocIdUrl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25889B0A971C45BBD1C1C9AC87D2DF" ma:contentTypeVersion="0" ma:contentTypeDescription="Create a new document." ma:contentTypeScope="" ma:versionID="f57f5e50f51da14e8832c544c9f33737">
  <xsd:schema xmlns:xsd="http://www.w3.org/2001/XMLSchema" xmlns:xs="http://www.w3.org/2001/XMLSchema" xmlns:p="http://schemas.microsoft.com/office/2006/metadata/properties" xmlns:ns2="abaa237c-9fb7-49aa-ad67-af8d736e427b" xmlns:ns3="http://schemas.microsoft.com/sharepoint/v4" targetNamespace="http://schemas.microsoft.com/office/2006/metadata/properties" ma:root="true" ma:fieldsID="6c867219437c863723536cf0a4db7e48" ns2:_="" ns3:_="">
    <xsd:import namespace="abaa237c-9fb7-49aa-ad67-af8d736e427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a237c-9fb7-49aa-ad67-af8d736e427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CB29A-7873-40A7-AF50-AF86F0B22BE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0A023BB-52DA-4431-A2B5-A4A9AE47DBBB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abaa237c-9fb7-49aa-ad67-af8d736e427b"/>
    <ds:schemaRef ds:uri="http://schemas.microsoft.com/office/infopath/2007/PartnerControls"/>
    <ds:schemaRef ds:uri="http://schemas.openxmlformats.org/package/2006/metadata/core-propertie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7D33FD41-C0E4-4D74-B9BA-57727A7BDE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610AB1-D70B-4E42-8DDF-DEDA0DD6A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aa237c-9fb7-49aa-ad67-af8d736e427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D3AC398-93E3-4216-A876-3EBBFC34C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Template%20Meeting%20Minutes</Template>
  <TotalTime>640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 Meeting Minutes</vt:lpstr>
      <vt:lpstr>Template Meeting Minutes</vt:lpstr>
    </vt:vector>
  </TitlesOfParts>
  <Company>Fresenius AG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Meeting Minutes</dc:title>
  <dc:creator>Michael Zoller</dc:creator>
  <cp:lastModifiedBy>Evelyn Liu</cp:lastModifiedBy>
  <cp:revision>135</cp:revision>
  <cp:lastPrinted>2011-03-31T12:28:00Z</cp:lastPrinted>
  <dcterms:created xsi:type="dcterms:W3CDTF">2017-05-05T16:18:00Z</dcterms:created>
  <dcterms:modified xsi:type="dcterms:W3CDTF">2017-09-11T07:33:00Z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0x010100FE25889B0A971C45BBD1C1C9AC87D2DF</vt:lpwstr>
  </property>
  <property fmtid="{D5CDD505-2E9C-101B-9397-08002B2CF9AE}" name="NXPowerLiteLastOptimized" pid="3">
    <vt:lpwstr>289161</vt:lpwstr>
  </property>
  <property fmtid="{D5CDD505-2E9C-101B-9397-08002B2CF9AE}" name="NXPowerLiteSettings" pid="4">
    <vt:lpwstr>F7000400038000</vt:lpwstr>
  </property>
  <property fmtid="{D5CDD505-2E9C-101B-9397-08002B2CF9AE}" name="NXPowerLiteVersion" pid="5">
    <vt:lpwstr>D6.2.12</vt:lpwstr>
  </property>
  <property fmtid="{D5CDD505-2E9C-101B-9397-08002B2CF9AE}" name="Phases" pid="6">
    <vt:lpwstr>Multiple phase &amp; generic Templates</vt:lpwstr>
  </property>
  <property fmtid="{D5CDD505-2E9C-101B-9397-08002B2CF9AE}" name="Short Description" pid="7">
    <vt:lpwstr>use this template for meeting documentation</vt:lpwstr>
  </property>
  <property fmtid="{D5CDD505-2E9C-101B-9397-08002B2CF9AE}" name="_dlc_DocIdItemGuid" pid="8">
    <vt:lpwstr>967b4c28-b6d5-49a3-9693-2725f4809689</vt:lpwstr>
  </property>
</Properties>
</file>