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97A9F" w14:textId="77777777" w:rsidR="0064763B" w:rsidRPr="00B46A2B" w:rsidRDefault="0064763B" w:rsidP="0064763B">
      <w:pPr>
        <w:tabs>
          <w:tab w:val="left" w:pos="851"/>
          <w:tab w:val="left" w:pos="4536"/>
        </w:tabs>
        <w:rPr>
          <w:rFonts w:cs="Calibri"/>
        </w:rPr>
      </w:pPr>
    </w:p>
    <w:p w14:paraId="3C01E706" w14:textId="77777777" w:rsidR="0064763B" w:rsidRPr="00197F6D" w:rsidRDefault="0064763B" w:rsidP="0064763B">
      <w:pPr>
        <w:pStyle w:val="Formatvorlage2"/>
      </w:pPr>
      <w:r>
        <w:t>Created:</w:t>
      </w:r>
    </w:p>
    <w:p w14:paraId="3008B30A" w14:textId="77777777" w:rsidR="0064763B" w:rsidRPr="00197F6D" w:rsidRDefault="0064763B" w:rsidP="0064763B">
      <w:pPr>
        <w:pStyle w:val="Formatvorlage2"/>
      </w:pPr>
    </w:p>
    <w:p w14:paraId="58C942A6" w14:textId="77777777" w:rsidR="0064763B" w:rsidRPr="00197F6D" w:rsidRDefault="0064763B" w:rsidP="0064763B">
      <w:pPr>
        <w:pStyle w:val="Formatvorlage2"/>
      </w:pPr>
      <w:r w:rsidRPr="00197F6D">
        <w:t>Date:</w:t>
      </w:r>
      <w:r w:rsidRPr="00197F6D">
        <w:tab/>
      </w:r>
      <w:r w:rsidRPr="00197F6D">
        <w:tab/>
        <w:t>Signature:</w:t>
      </w:r>
    </w:p>
    <w:p w14:paraId="3C0EC71A" w14:textId="77777777" w:rsidR="0064763B" w:rsidRPr="00197F6D" w:rsidRDefault="0064763B" w:rsidP="0064763B">
      <w:pPr>
        <w:pStyle w:val="Formatvorlage2"/>
      </w:pPr>
    </w:p>
    <w:p w14:paraId="1DF90065" w14:textId="77777777" w:rsidR="0064763B" w:rsidRPr="00197F6D" w:rsidRDefault="0064763B" w:rsidP="0064763B">
      <w:pPr>
        <w:pStyle w:val="Formatvorlage2"/>
      </w:pPr>
      <w:r w:rsidRPr="00197F6D">
        <w:t>__________________</w:t>
      </w:r>
      <w:r w:rsidRPr="00197F6D">
        <w:tab/>
        <w:t>____________________________________________</w:t>
      </w:r>
    </w:p>
    <w:p w14:paraId="7490F542" w14:textId="77777777" w:rsidR="0064763B" w:rsidRPr="00B91800" w:rsidRDefault="0064763B" w:rsidP="0064763B">
      <w:pPr>
        <w:pStyle w:val="Formatvorlage2"/>
        <w:jc w:val="left"/>
      </w:pPr>
      <w:r w:rsidRPr="00197F6D">
        <w:tab/>
      </w:r>
      <w:r w:rsidRPr="00197F6D">
        <w:tab/>
      </w:r>
      <w:r w:rsidRPr="00B91800">
        <w:t xml:space="preserve">Hans </w:t>
      </w:r>
      <w:proofErr w:type="spellStart"/>
      <w:r w:rsidRPr="00B91800">
        <w:t>Nijssen</w:t>
      </w:r>
      <w:proofErr w:type="spellEnd"/>
      <w:r w:rsidRPr="00B91800">
        <w:t xml:space="preserve">, </w:t>
      </w:r>
      <w:proofErr w:type="spellStart"/>
      <w:r w:rsidRPr="00B91800">
        <w:t>inSITE</w:t>
      </w:r>
      <w:proofErr w:type="spellEnd"/>
      <w:r w:rsidRPr="00B91800">
        <w:t xml:space="preserve"> Design and Build Lead MM/PUR,</w:t>
      </w:r>
    </w:p>
    <w:p w14:paraId="781DEB9F" w14:textId="77777777" w:rsidR="0064763B" w:rsidRDefault="0064763B" w:rsidP="0064763B">
      <w:pPr>
        <w:pStyle w:val="Formatvorlage2"/>
        <w:jc w:val="left"/>
      </w:pPr>
      <w:r>
        <w:tab/>
      </w:r>
      <w:r>
        <w:tab/>
        <w:t xml:space="preserve">Fresenius </w:t>
      </w:r>
      <w:proofErr w:type="spellStart"/>
      <w:r>
        <w:t>Netcare</w:t>
      </w:r>
      <w:proofErr w:type="spellEnd"/>
      <w:r>
        <w:t xml:space="preserve"> </w:t>
      </w:r>
    </w:p>
    <w:p w14:paraId="2EE51C56" w14:textId="77777777" w:rsidR="0064763B" w:rsidRDefault="0064763B" w:rsidP="0064763B">
      <w:pPr>
        <w:pStyle w:val="Formatvorlage2"/>
      </w:pPr>
    </w:p>
    <w:p w14:paraId="267CE689" w14:textId="77777777" w:rsidR="0064763B" w:rsidRPr="00197F6D" w:rsidRDefault="0064763B" w:rsidP="0064763B">
      <w:pPr>
        <w:pStyle w:val="Formatvorlage2"/>
      </w:pPr>
    </w:p>
    <w:p w14:paraId="20A4E0B3" w14:textId="77777777" w:rsidR="0064763B" w:rsidRPr="00197F6D" w:rsidRDefault="0064763B" w:rsidP="0064763B">
      <w:pPr>
        <w:pStyle w:val="Formatvorlage2"/>
      </w:pPr>
      <w:r>
        <w:t>Reviewed</w:t>
      </w:r>
      <w:r w:rsidRPr="00197F6D">
        <w:t>:</w:t>
      </w:r>
    </w:p>
    <w:p w14:paraId="704CFF14" w14:textId="77777777" w:rsidR="0064763B" w:rsidRPr="00197F6D" w:rsidRDefault="0064763B" w:rsidP="0064763B">
      <w:pPr>
        <w:pStyle w:val="Formatvorlage2"/>
      </w:pPr>
    </w:p>
    <w:p w14:paraId="54E28A1E" w14:textId="77777777" w:rsidR="0064763B" w:rsidRPr="00197F6D" w:rsidRDefault="0064763B" w:rsidP="0064763B">
      <w:pPr>
        <w:pStyle w:val="Formatvorlage2"/>
      </w:pPr>
      <w:r w:rsidRPr="00197F6D">
        <w:t>Date:</w:t>
      </w:r>
      <w:r w:rsidRPr="00197F6D">
        <w:tab/>
      </w:r>
      <w:r w:rsidRPr="00197F6D">
        <w:tab/>
      </w:r>
      <w:r>
        <w:t>Signature:</w:t>
      </w:r>
    </w:p>
    <w:p w14:paraId="11D97173" w14:textId="77777777" w:rsidR="0064763B" w:rsidRPr="00197F6D" w:rsidRDefault="0064763B" w:rsidP="0064763B">
      <w:pPr>
        <w:pStyle w:val="Formatvorlage2"/>
      </w:pPr>
    </w:p>
    <w:p w14:paraId="5DE2065E" w14:textId="77777777" w:rsidR="0064763B" w:rsidRPr="00197F6D" w:rsidRDefault="0064763B" w:rsidP="0064763B">
      <w:pPr>
        <w:pStyle w:val="Formatvorlage2"/>
      </w:pPr>
      <w:r w:rsidRPr="00197F6D">
        <w:t>__________________</w:t>
      </w:r>
      <w:r w:rsidRPr="00197F6D">
        <w:tab/>
        <w:t>____________________________________________</w:t>
      </w:r>
    </w:p>
    <w:p w14:paraId="431B29D4" w14:textId="77777777" w:rsidR="0064763B" w:rsidRDefault="0064763B" w:rsidP="0064763B">
      <w:pPr>
        <w:pStyle w:val="Formatvorlage2"/>
        <w:jc w:val="left"/>
      </w:pPr>
      <w:r w:rsidRPr="00197F6D">
        <w:tab/>
      </w:r>
      <w:r w:rsidRPr="00197F6D">
        <w:tab/>
      </w:r>
      <w:proofErr w:type="spellStart"/>
      <w:r>
        <w:t>Jochen</w:t>
      </w:r>
      <w:proofErr w:type="spellEnd"/>
      <w:r>
        <w:t xml:space="preserve"> Braun,</w:t>
      </w:r>
      <w:r w:rsidRPr="00351C1A">
        <w:t xml:space="preserve"> </w:t>
      </w:r>
      <w:r>
        <w:t xml:space="preserve">Business Process Architect MM/PUR, </w:t>
      </w:r>
    </w:p>
    <w:p w14:paraId="04207027" w14:textId="77777777" w:rsidR="0064763B" w:rsidRPr="00197F6D" w:rsidRDefault="0064763B" w:rsidP="0064763B">
      <w:pPr>
        <w:pStyle w:val="Formatvorlage2"/>
        <w:jc w:val="left"/>
        <w:rPr>
          <w:i/>
          <w:iCs/>
        </w:rPr>
      </w:pPr>
      <w:r>
        <w:tab/>
      </w:r>
      <w:r>
        <w:tab/>
      </w:r>
      <w:r w:rsidRPr="00DB2122">
        <w:t>Fresenius Medical</w:t>
      </w:r>
      <w:r>
        <w:t xml:space="preserve"> </w:t>
      </w:r>
      <w:r w:rsidRPr="00DB2122">
        <w:t>Care</w:t>
      </w:r>
    </w:p>
    <w:p w14:paraId="6B7B3C3E" w14:textId="77777777" w:rsidR="0064763B" w:rsidRPr="00197F6D" w:rsidRDefault="0064763B" w:rsidP="0064763B">
      <w:pPr>
        <w:pStyle w:val="Formatvorlage2"/>
        <w:jc w:val="left"/>
      </w:pPr>
    </w:p>
    <w:p w14:paraId="71C2F993" w14:textId="77777777" w:rsidR="0064763B" w:rsidRPr="00197F6D" w:rsidRDefault="0064763B" w:rsidP="0064763B">
      <w:pPr>
        <w:pStyle w:val="Formatvorlage2"/>
      </w:pPr>
    </w:p>
    <w:p w14:paraId="5FED81B3" w14:textId="77777777" w:rsidR="0064763B" w:rsidRDefault="0064763B" w:rsidP="0064763B">
      <w:pPr>
        <w:pStyle w:val="Formatvorlage2"/>
      </w:pPr>
      <w:r w:rsidRPr="00197F6D">
        <w:t>Approved:</w:t>
      </w:r>
    </w:p>
    <w:p w14:paraId="35958F43" w14:textId="77777777" w:rsidR="0064763B" w:rsidRPr="00197F6D" w:rsidRDefault="0064763B" w:rsidP="0064763B">
      <w:pPr>
        <w:pStyle w:val="Formatvorlage2"/>
      </w:pPr>
    </w:p>
    <w:p w14:paraId="45A5D202" w14:textId="77777777" w:rsidR="0064763B" w:rsidRPr="00197F6D" w:rsidRDefault="0064763B" w:rsidP="0064763B">
      <w:pPr>
        <w:pStyle w:val="Formatvorlage2"/>
      </w:pPr>
      <w:r>
        <w:t>Date:</w:t>
      </w:r>
      <w:r>
        <w:tab/>
      </w:r>
      <w:r>
        <w:tab/>
        <w:t>Signature:</w:t>
      </w:r>
    </w:p>
    <w:p w14:paraId="05767A4F" w14:textId="77777777" w:rsidR="0064763B" w:rsidRPr="00197F6D" w:rsidRDefault="0064763B" w:rsidP="0064763B">
      <w:pPr>
        <w:pStyle w:val="Formatvorlage2"/>
      </w:pPr>
    </w:p>
    <w:p w14:paraId="2D3EEB89" w14:textId="77777777" w:rsidR="0064763B" w:rsidRPr="00197F6D" w:rsidRDefault="0064763B" w:rsidP="0064763B">
      <w:pPr>
        <w:pStyle w:val="Formatvorlage2"/>
      </w:pPr>
      <w:r w:rsidRPr="00197F6D">
        <w:t>__________________</w:t>
      </w:r>
      <w:r w:rsidRPr="00197F6D">
        <w:tab/>
        <w:t>____________________________________________</w:t>
      </w:r>
    </w:p>
    <w:p w14:paraId="61DEC182" w14:textId="77777777" w:rsidR="0064763B" w:rsidRDefault="0064763B" w:rsidP="0064763B">
      <w:pPr>
        <w:pStyle w:val="Formatvorlage2"/>
        <w:jc w:val="left"/>
      </w:pPr>
      <w:r w:rsidRPr="00197F6D">
        <w:tab/>
      </w:r>
      <w:r w:rsidRPr="00197F6D">
        <w:tab/>
      </w:r>
      <w:r w:rsidRPr="004028D2">
        <w:t xml:space="preserve">Lars </w:t>
      </w:r>
      <w:proofErr w:type="spellStart"/>
      <w:r w:rsidRPr="004028D2">
        <w:t>Weisbrich</w:t>
      </w:r>
      <w:proofErr w:type="spellEnd"/>
      <w:r w:rsidRPr="004028D2">
        <w:t xml:space="preserve">, </w:t>
      </w:r>
      <w:r>
        <w:t>Program Validation Responsible</w:t>
      </w:r>
      <w:r w:rsidRPr="004028D2">
        <w:t xml:space="preserve">, </w:t>
      </w:r>
    </w:p>
    <w:p w14:paraId="39B270CB" w14:textId="77777777" w:rsidR="0064763B" w:rsidRPr="004028D2" w:rsidRDefault="0064763B" w:rsidP="0064763B">
      <w:pPr>
        <w:pStyle w:val="Formatvorlage2"/>
        <w:jc w:val="left"/>
      </w:pPr>
      <w:r>
        <w:tab/>
      </w:r>
      <w:r>
        <w:tab/>
      </w:r>
      <w:r w:rsidRPr="004028D2">
        <w:t xml:space="preserve">Fresenius </w:t>
      </w:r>
      <w:proofErr w:type="spellStart"/>
      <w:r w:rsidRPr="004028D2">
        <w:t>Netcare</w:t>
      </w:r>
      <w:proofErr w:type="spellEnd"/>
    </w:p>
    <w:p w14:paraId="0D9DEA0D" w14:textId="77777777" w:rsidR="0064763B" w:rsidRPr="00B46A2B" w:rsidRDefault="0064763B" w:rsidP="0064763B">
      <w:pPr>
        <w:pStyle w:val="Formatvorlage2"/>
      </w:pPr>
    </w:p>
    <w:p w14:paraId="7E28A114" w14:textId="77777777" w:rsidR="0064763B" w:rsidRPr="00B46A2B" w:rsidRDefault="0064763B" w:rsidP="0064763B">
      <w:pPr>
        <w:spacing w:after="0" w:line="240" w:lineRule="auto"/>
        <w:rPr>
          <w:rFonts w:cstheme="minorHAnsi"/>
          <w:b/>
        </w:rPr>
      </w:pPr>
    </w:p>
    <w:p w14:paraId="77B86A7B" w14:textId="77777777" w:rsidR="0064763B" w:rsidRPr="00B46A2B" w:rsidRDefault="0064763B" w:rsidP="0064763B">
      <w:pPr>
        <w:spacing w:after="0" w:line="240" w:lineRule="auto"/>
        <w:rPr>
          <w:rFonts w:cstheme="minorHAnsi"/>
        </w:rPr>
      </w:pPr>
      <w:r w:rsidRPr="00B46A2B">
        <w:rPr>
          <w:rFonts w:cstheme="minorHAnsi"/>
          <w:b/>
        </w:rPr>
        <w:br w:type="page"/>
      </w:r>
    </w:p>
    <w:p w14:paraId="78D9F860" w14:textId="77777777" w:rsidR="0064763B" w:rsidRPr="00B46A2B" w:rsidRDefault="0064763B" w:rsidP="0064763B">
      <w:pPr>
        <w:pStyle w:val="Prfpunkt"/>
        <w:spacing w:before="120" w:after="360"/>
        <w:rPr>
          <w:rFonts w:cstheme="minorHAnsi"/>
          <w:sz w:val="24"/>
        </w:rPr>
      </w:pPr>
      <w:r w:rsidRPr="00B46A2B">
        <w:rPr>
          <w:rFonts w:cstheme="minorHAnsi"/>
          <w:sz w:val="24"/>
        </w:rPr>
        <w:lastRenderedPageBreak/>
        <w:t>Table of contents</w:t>
      </w:r>
    </w:p>
    <w:p w14:paraId="5D1A7947" w14:textId="77777777" w:rsidR="0064763B" w:rsidRDefault="0064763B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r w:rsidRPr="00B46A2B">
        <w:fldChar w:fldCharType="begin"/>
      </w:r>
      <w:r w:rsidRPr="00B46A2B">
        <w:instrText xml:space="preserve"> TOC \o "1-3" \h \z \u </w:instrText>
      </w:r>
      <w:r w:rsidRPr="00B46A2B">
        <w:fldChar w:fldCharType="separate"/>
      </w:r>
      <w:hyperlink w:anchor="_Toc495420549" w:history="1">
        <w:r w:rsidRPr="00A6115C">
          <w:rPr>
            <w:rStyle w:val="a7"/>
            <w:noProof/>
          </w:rPr>
          <w:t>1</w:t>
        </w:r>
        <w:r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Pr="00A6115C">
          <w:rPr>
            <w:rStyle w:val="a7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_Toc495420549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AB831D" w14:textId="77777777" w:rsidR="0064763B" w:rsidRDefault="0098223F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50" w:history="1">
        <w:r w:rsidR="0064763B" w:rsidRPr="00A6115C">
          <w:rPr>
            <w:rStyle w:val="a7"/>
            <w:noProof/>
          </w:rPr>
          <w:t>2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Attachments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_Toc495420550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3</w:t>
        </w:r>
        <w:r w:rsidR="0064763B">
          <w:rPr>
            <w:noProof/>
            <w:webHidden/>
          </w:rPr>
          <w:fldChar w:fldCharType="end"/>
        </w:r>
      </w:hyperlink>
    </w:p>
    <w:p w14:paraId="5DD1E612" w14:textId="77777777" w:rsidR="0064763B" w:rsidRDefault="0098223F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51" w:history="1">
        <w:r w:rsidR="0064763B" w:rsidRPr="00A6115C">
          <w:rPr>
            <w:rStyle w:val="a7"/>
            <w:noProof/>
          </w:rPr>
          <w:t>3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Terms, Definitions, Abbreviations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_Toc495420551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3</w:t>
        </w:r>
        <w:r w:rsidR="0064763B">
          <w:rPr>
            <w:noProof/>
            <w:webHidden/>
          </w:rPr>
          <w:fldChar w:fldCharType="end"/>
        </w:r>
      </w:hyperlink>
    </w:p>
    <w:p w14:paraId="58742804" w14:textId="77777777" w:rsidR="0064763B" w:rsidRDefault="0098223F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52" w:history="1">
        <w:r w:rsidR="0064763B" w:rsidRPr="00A6115C">
          <w:rPr>
            <w:rStyle w:val="a7"/>
            <w:noProof/>
          </w:rPr>
          <w:t>4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Reference Documents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_Toc495420552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3</w:t>
        </w:r>
        <w:r w:rsidR="0064763B">
          <w:rPr>
            <w:noProof/>
            <w:webHidden/>
          </w:rPr>
          <w:fldChar w:fldCharType="end"/>
        </w:r>
      </w:hyperlink>
    </w:p>
    <w:p w14:paraId="7B2FF55F" w14:textId="77777777" w:rsidR="0064763B" w:rsidRDefault="0098223F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53" w:history="1">
        <w:r w:rsidR="0064763B" w:rsidRPr="00A6115C">
          <w:rPr>
            <w:rStyle w:val="a7"/>
            <w:noProof/>
          </w:rPr>
          <w:t>5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Reference to URS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_Toc495420553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4</w:t>
        </w:r>
        <w:r w:rsidR="0064763B">
          <w:rPr>
            <w:noProof/>
            <w:webHidden/>
          </w:rPr>
          <w:fldChar w:fldCharType="end"/>
        </w:r>
      </w:hyperlink>
    </w:p>
    <w:p w14:paraId="79E52822" w14:textId="77777777" w:rsidR="0064763B" w:rsidRDefault="0098223F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54" w:history="1">
        <w:r w:rsidR="0064763B" w:rsidRPr="00A6115C">
          <w:rPr>
            <w:rStyle w:val="a7"/>
            <w:noProof/>
          </w:rPr>
          <w:t>6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Purpose of the Interface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_Toc495420554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5</w:t>
        </w:r>
        <w:r w:rsidR="0064763B">
          <w:rPr>
            <w:noProof/>
            <w:webHidden/>
          </w:rPr>
          <w:fldChar w:fldCharType="end"/>
        </w:r>
      </w:hyperlink>
    </w:p>
    <w:p w14:paraId="67418C79" w14:textId="77777777" w:rsidR="0064763B" w:rsidRDefault="0098223F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55" w:history="1">
        <w:r w:rsidR="0064763B" w:rsidRPr="00A6115C">
          <w:rPr>
            <w:rStyle w:val="a7"/>
            <w:rFonts w:cstheme="minorHAnsi"/>
            <w:noProof/>
          </w:rPr>
          <w:t>6.1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Receive Material Master data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_Toc495420555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5</w:t>
        </w:r>
        <w:r w:rsidR="0064763B">
          <w:rPr>
            <w:noProof/>
            <w:webHidden/>
          </w:rPr>
          <w:fldChar w:fldCharType="end"/>
        </w:r>
      </w:hyperlink>
    </w:p>
    <w:p w14:paraId="58B6DBFE" w14:textId="77777777" w:rsidR="0064763B" w:rsidRDefault="0098223F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56" w:history="1">
        <w:r w:rsidR="0064763B" w:rsidRPr="00A6115C">
          <w:rPr>
            <w:rStyle w:val="a7"/>
            <w:rFonts w:cstheme="minorHAnsi"/>
            <w:noProof/>
          </w:rPr>
          <w:t>6.2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Receive Batch Master Data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_Toc495420556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5</w:t>
        </w:r>
        <w:r w:rsidR="0064763B">
          <w:rPr>
            <w:noProof/>
            <w:webHidden/>
          </w:rPr>
          <w:fldChar w:fldCharType="end"/>
        </w:r>
      </w:hyperlink>
    </w:p>
    <w:p w14:paraId="7A227789" w14:textId="77777777" w:rsidR="0064763B" w:rsidRDefault="0098223F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57" w:history="1">
        <w:r w:rsidR="0064763B" w:rsidRPr="00A6115C">
          <w:rPr>
            <w:rStyle w:val="a7"/>
            <w:rFonts w:cstheme="minorHAnsi"/>
            <w:noProof/>
          </w:rPr>
          <w:t>6.3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 xml:space="preserve">Receive </w:t>
        </w:r>
        <w:r w:rsidR="0064763B" w:rsidRPr="00A6115C">
          <w:rPr>
            <w:rStyle w:val="a7"/>
            <w:noProof/>
            <w:lang w:eastAsia="zh-CN"/>
          </w:rPr>
          <w:t>Open Purchase Requisition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_Toc495420557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5</w:t>
        </w:r>
        <w:r w:rsidR="0064763B">
          <w:rPr>
            <w:noProof/>
            <w:webHidden/>
          </w:rPr>
          <w:fldChar w:fldCharType="end"/>
        </w:r>
      </w:hyperlink>
    </w:p>
    <w:p w14:paraId="1750C1ED" w14:textId="77777777" w:rsidR="0064763B" w:rsidRDefault="0098223F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58" w:history="1">
        <w:r w:rsidR="0064763B" w:rsidRPr="00A6115C">
          <w:rPr>
            <w:rStyle w:val="a7"/>
            <w:rFonts w:cstheme="minorHAnsi"/>
            <w:noProof/>
          </w:rPr>
          <w:t>6.4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Receive Open Purchase Order/Outbound Delivery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_Toc495420558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5</w:t>
        </w:r>
        <w:r w:rsidR="0064763B">
          <w:rPr>
            <w:noProof/>
            <w:webHidden/>
          </w:rPr>
          <w:fldChar w:fldCharType="end"/>
        </w:r>
      </w:hyperlink>
    </w:p>
    <w:p w14:paraId="102C5E05" w14:textId="77777777" w:rsidR="0064763B" w:rsidRDefault="0098223F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59" w:history="1">
        <w:r w:rsidR="0064763B" w:rsidRPr="00A6115C">
          <w:rPr>
            <w:rStyle w:val="a7"/>
            <w:rFonts w:cstheme="minorHAnsi"/>
            <w:noProof/>
          </w:rPr>
          <w:t>6.5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Post Goods Receipt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_Toc495420559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5</w:t>
        </w:r>
        <w:r w:rsidR="0064763B">
          <w:rPr>
            <w:noProof/>
            <w:webHidden/>
          </w:rPr>
          <w:fldChar w:fldCharType="end"/>
        </w:r>
      </w:hyperlink>
    </w:p>
    <w:p w14:paraId="111F8CC8" w14:textId="77777777" w:rsidR="0064763B" w:rsidRDefault="0098223F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60" w:history="1">
        <w:r w:rsidR="0064763B" w:rsidRPr="00A6115C">
          <w:rPr>
            <w:rStyle w:val="a7"/>
            <w:rFonts w:cstheme="minorHAnsi"/>
            <w:noProof/>
          </w:rPr>
          <w:t>6.6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Post Goods Issue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_Toc495420560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6</w:t>
        </w:r>
        <w:r w:rsidR="0064763B">
          <w:rPr>
            <w:noProof/>
            <w:webHidden/>
          </w:rPr>
          <w:fldChar w:fldCharType="end"/>
        </w:r>
      </w:hyperlink>
    </w:p>
    <w:p w14:paraId="02689985" w14:textId="77777777" w:rsidR="0064763B" w:rsidRDefault="0098223F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61" w:history="1">
        <w:r w:rsidR="0064763B" w:rsidRPr="00A6115C">
          <w:rPr>
            <w:rStyle w:val="a7"/>
            <w:noProof/>
          </w:rPr>
          <w:t>7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Data Flow Diagram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_Toc495420561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6</w:t>
        </w:r>
        <w:r w:rsidR="0064763B">
          <w:rPr>
            <w:noProof/>
            <w:webHidden/>
          </w:rPr>
          <w:fldChar w:fldCharType="end"/>
        </w:r>
      </w:hyperlink>
    </w:p>
    <w:p w14:paraId="01D63406" w14:textId="77777777" w:rsidR="0064763B" w:rsidRDefault="0098223F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63" w:history="1">
        <w:r w:rsidR="0064763B" w:rsidRPr="00A6115C">
          <w:rPr>
            <w:rStyle w:val="a7"/>
            <w:noProof/>
          </w:rPr>
          <w:t>7.1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Receive Batch Master Data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_Toc495420563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6</w:t>
        </w:r>
        <w:r w:rsidR="0064763B">
          <w:rPr>
            <w:noProof/>
            <w:webHidden/>
          </w:rPr>
          <w:fldChar w:fldCharType="end"/>
        </w:r>
      </w:hyperlink>
    </w:p>
    <w:p w14:paraId="11968035" w14:textId="77777777" w:rsidR="0064763B" w:rsidRDefault="0098223F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64" w:history="1">
        <w:r w:rsidR="0064763B" w:rsidRPr="00A6115C">
          <w:rPr>
            <w:rStyle w:val="a7"/>
            <w:rFonts w:cstheme="minorHAnsi"/>
            <w:noProof/>
          </w:rPr>
          <w:t>7.2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 xml:space="preserve">Receive Open Purchase </w:t>
        </w:r>
        <w:r w:rsidR="0064763B" w:rsidRPr="00A6115C">
          <w:rPr>
            <w:rStyle w:val="a7"/>
            <w:noProof/>
            <w:lang w:eastAsia="zh-CN"/>
          </w:rPr>
          <w:t>Requisition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_Toc495420564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7</w:t>
        </w:r>
        <w:r w:rsidR="0064763B">
          <w:rPr>
            <w:noProof/>
            <w:webHidden/>
          </w:rPr>
          <w:fldChar w:fldCharType="end"/>
        </w:r>
      </w:hyperlink>
    </w:p>
    <w:p w14:paraId="55C13A4E" w14:textId="77777777" w:rsidR="0064763B" w:rsidRDefault="0098223F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65" w:history="1">
        <w:r w:rsidR="0064763B" w:rsidRPr="00A6115C">
          <w:rPr>
            <w:rStyle w:val="a7"/>
            <w:rFonts w:cstheme="minorHAnsi"/>
            <w:noProof/>
          </w:rPr>
          <w:t>7.3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Receive Open Purchase Order/Outbound Delivery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_Toc495420565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7</w:t>
        </w:r>
        <w:r w:rsidR="0064763B">
          <w:rPr>
            <w:noProof/>
            <w:webHidden/>
          </w:rPr>
          <w:fldChar w:fldCharType="end"/>
        </w:r>
      </w:hyperlink>
    </w:p>
    <w:p w14:paraId="70E6985F" w14:textId="77777777" w:rsidR="0064763B" w:rsidRDefault="0098223F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66" w:history="1">
        <w:r w:rsidR="0064763B" w:rsidRPr="00A6115C">
          <w:rPr>
            <w:rStyle w:val="a7"/>
            <w:rFonts w:cstheme="minorHAnsi"/>
            <w:noProof/>
          </w:rPr>
          <w:t>7.4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Post Goods Receipt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_Toc495420566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8</w:t>
        </w:r>
        <w:r w:rsidR="0064763B">
          <w:rPr>
            <w:noProof/>
            <w:webHidden/>
          </w:rPr>
          <w:fldChar w:fldCharType="end"/>
        </w:r>
      </w:hyperlink>
    </w:p>
    <w:p w14:paraId="59705A90" w14:textId="77777777" w:rsidR="0064763B" w:rsidRDefault="0098223F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67" w:history="1">
        <w:r w:rsidR="0064763B" w:rsidRPr="00A6115C">
          <w:rPr>
            <w:rStyle w:val="a7"/>
            <w:rFonts w:cstheme="minorHAnsi"/>
            <w:noProof/>
          </w:rPr>
          <w:t>7.5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Post Goods Issue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_Toc495420567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9</w:t>
        </w:r>
        <w:r w:rsidR="0064763B">
          <w:rPr>
            <w:noProof/>
            <w:webHidden/>
          </w:rPr>
          <w:fldChar w:fldCharType="end"/>
        </w:r>
      </w:hyperlink>
    </w:p>
    <w:p w14:paraId="464F2F70" w14:textId="77777777" w:rsidR="0064763B" w:rsidRDefault="0098223F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68" w:history="1">
        <w:r w:rsidR="0064763B" w:rsidRPr="00A6115C">
          <w:rPr>
            <w:rStyle w:val="a7"/>
            <w:noProof/>
          </w:rPr>
          <w:t>8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Functional Description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_Toc495420568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10</w:t>
        </w:r>
        <w:r w:rsidR="0064763B">
          <w:rPr>
            <w:noProof/>
            <w:webHidden/>
          </w:rPr>
          <w:fldChar w:fldCharType="end"/>
        </w:r>
      </w:hyperlink>
    </w:p>
    <w:p w14:paraId="66DBAF75" w14:textId="77777777" w:rsidR="0064763B" w:rsidRDefault="0098223F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69" w:history="1">
        <w:r w:rsidR="0064763B" w:rsidRPr="00A6115C">
          <w:rPr>
            <w:rStyle w:val="a7"/>
            <w:rFonts w:cstheme="minorHAnsi"/>
            <w:noProof/>
          </w:rPr>
          <w:t>8.1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Receive Material Master data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_Toc495420569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10</w:t>
        </w:r>
        <w:r w:rsidR="0064763B">
          <w:rPr>
            <w:noProof/>
            <w:webHidden/>
          </w:rPr>
          <w:fldChar w:fldCharType="end"/>
        </w:r>
      </w:hyperlink>
    </w:p>
    <w:p w14:paraId="14E6F831" w14:textId="77777777" w:rsidR="0064763B" w:rsidRDefault="0098223F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70" w:history="1">
        <w:r w:rsidR="0064763B" w:rsidRPr="00A6115C">
          <w:rPr>
            <w:rStyle w:val="a7"/>
            <w:rFonts w:cstheme="minorHAnsi"/>
            <w:noProof/>
          </w:rPr>
          <w:t>8.2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Receive Batch Master Data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_Toc495420570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10</w:t>
        </w:r>
        <w:r w:rsidR="0064763B">
          <w:rPr>
            <w:noProof/>
            <w:webHidden/>
          </w:rPr>
          <w:fldChar w:fldCharType="end"/>
        </w:r>
      </w:hyperlink>
    </w:p>
    <w:p w14:paraId="7BCC3DB9" w14:textId="77777777" w:rsidR="0064763B" w:rsidRDefault="0098223F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71" w:history="1">
        <w:r w:rsidR="0064763B" w:rsidRPr="00A6115C">
          <w:rPr>
            <w:rStyle w:val="a7"/>
            <w:rFonts w:cstheme="minorHAnsi"/>
            <w:noProof/>
          </w:rPr>
          <w:t>8.3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 xml:space="preserve">Receive </w:t>
        </w:r>
        <w:r w:rsidR="0064763B" w:rsidRPr="00A6115C">
          <w:rPr>
            <w:rStyle w:val="a7"/>
            <w:noProof/>
            <w:lang w:eastAsia="zh-CN"/>
          </w:rPr>
          <w:t>Open Purchae Requisition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_Toc495420571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10</w:t>
        </w:r>
        <w:r w:rsidR="0064763B">
          <w:rPr>
            <w:noProof/>
            <w:webHidden/>
          </w:rPr>
          <w:fldChar w:fldCharType="end"/>
        </w:r>
      </w:hyperlink>
    </w:p>
    <w:p w14:paraId="6568DED0" w14:textId="77777777" w:rsidR="0064763B" w:rsidRDefault="0098223F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72" w:history="1">
        <w:r w:rsidR="0064763B" w:rsidRPr="00A6115C">
          <w:rPr>
            <w:rStyle w:val="a7"/>
            <w:rFonts w:cstheme="minorHAnsi"/>
            <w:noProof/>
          </w:rPr>
          <w:t>8.4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Receive Open Purchase Order/Outbound Delivery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_Toc495420572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10</w:t>
        </w:r>
        <w:r w:rsidR="0064763B">
          <w:rPr>
            <w:noProof/>
            <w:webHidden/>
          </w:rPr>
          <w:fldChar w:fldCharType="end"/>
        </w:r>
      </w:hyperlink>
    </w:p>
    <w:p w14:paraId="0338AE1A" w14:textId="77777777" w:rsidR="0064763B" w:rsidRDefault="0098223F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73" w:history="1">
        <w:r w:rsidR="0064763B" w:rsidRPr="00A6115C">
          <w:rPr>
            <w:rStyle w:val="a7"/>
            <w:rFonts w:cstheme="minorHAnsi"/>
            <w:noProof/>
          </w:rPr>
          <w:t>8.5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Post Goods Receipt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_Toc495420573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10</w:t>
        </w:r>
        <w:r w:rsidR="0064763B">
          <w:rPr>
            <w:noProof/>
            <w:webHidden/>
          </w:rPr>
          <w:fldChar w:fldCharType="end"/>
        </w:r>
      </w:hyperlink>
    </w:p>
    <w:p w14:paraId="307BDB6F" w14:textId="77777777" w:rsidR="0064763B" w:rsidRDefault="0098223F" w:rsidP="0064763B">
      <w:pPr>
        <w:pStyle w:val="22"/>
        <w:tabs>
          <w:tab w:val="left" w:pos="880"/>
          <w:tab w:val="right" w:leader="dot" w:pos="10195"/>
        </w:tabs>
        <w:rPr>
          <w:smallCaps w:val="0"/>
          <w:noProof/>
          <w:sz w:val="22"/>
          <w:szCs w:val="22"/>
          <w:lang w:eastAsia="zh-CN"/>
        </w:rPr>
      </w:pPr>
      <w:hyperlink w:anchor="_Toc495420574" w:history="1">
        <w:r w:rsidR="0064763B" w:rsidRPr="00A6115C">
          <w:rPr>
            <w:rStyle w:val="a7"/>
            <w:rFonts w:cstheme="minorHAnsi"/>
            <w:noProof/>
          </w:rPr>
          <w:t>8.6</w:t>
        </w:r>
        <w:r w:rsidR="0064763B">
          <w:rPr>
            <w:small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Post Goods Issue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_Toc495420574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11</w:t>
        </w:r>
        <w:r w:rsidR="0064763B">
          <w:rPr>
            <w:noProof/>
            <w:webHidden/>
          </w:rPr>
          <w:fldChar w:fldCharType="end"/>
        </w:r>
      </w:hyperlink>
    </w:p>
    <w:p w14:paraId="1A9E0FD0" w14:textId="77777777" w:rsidR="0064763B" w:rsidRDefault="0098223F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75" w:history="1">
        <w:r w:rsidR="0064763B" w:rsidRPr="00A6115C">
          <w:rPr>
            <w:rStyle w:val="a7"/>
            <w:noProof/>
          </w:rPr>
          <w:t>9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Source &amp; Target System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_Toc495420575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11</w:t>
        </w:r>
        <w:r w:rsidR="0064763B">
          <w:rPr>
            <w:noProof/>
            <w:webHidden/>
          </w:rPr>
          <w:fldChar w:fldCharType="end"/>
        </w:r>
      </w:hyperlink>
    </w:p>
    <w:p w14:paraId="3CD16AEA" w14:textId="77777777" w:rsidR="0064763B" w:rsidRDefault="0098223F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76" w:history="1">
        <w:r w:rsidR="0064763B" w:rsidRPr="00A6115C">
          <w:rPr>
            <w:rStyle w:val="a7"/>
            <w:noProof/>
          </w:rPr>
          <w:t>10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Volume of the Data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_Toc495420576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11</w:t>
        </w:r>
        <w:r w:rsidR="0064763B">
          <w:rPr>
            <w:noProof/>
            <w:webHidden/>
          </w:rPr>
          <w:fldChar w:fldCharType="end"/>
        </w:r>
      </w:hyperlink>
    </w:p>
    <w:p w14:paraId="48FF705E" w14:textId="77777777" w:rsidR="0064763B" w:rsidRDefault="0098223F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77" w:history="1">
        <w:r w:rsidR="0064763B" w:rsidRPr="00A6115C">
          <w:rPr>
            <w:rStyle w:val="a7"/>
            <w:noProof/>
          </w:rPr>
          <w:t>11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Dependencies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_Toc495420577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11</w:t>
        </w:r>
        <w:r w:rsidR="0064763B">
          <w:rPr>
            <w:noProof/>
            <w:webHidden/>
          </w:rPr>
          <w:fldChar w:fldCharType="end"/>
        </w:r>
      </w:hyperlink>
    </w:p>
    <w:p w14:paraId="0A86AC6E" w14:textId="77777777" w:rsidR="0064763B" w:rsidRDefault="0098223F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78" w:history="1">
        <w:r w:rsidR="0064763B" w:rsidRPr="00A6115C">
          <w:rPr>
            <w:rStyle w:val="a7"/>
            <w:noProof/>
          </w:rPr>
          <w:t>12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Type and Frequency of Interface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_Toc495420578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12</w:t>
        </w:r>
        <w:r w:rsidR="0064763B">
          <w:rPr>
            <w:noProof/>
            <w:webHidden/>
          </w:rPr>
          <w:fldChar w:fldCharType="end"/>
        </w:r>
      </w:hyperlink>
    </w:p>
    <w:p w14:paraId="6B91A91D" w14:textId="77777777" w:rsidR="0064763B" w:rsidRDefault="0098223F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79" w:history="1">
        <w:r w:rsidR="0064763B" w:rsidRPr="00A6115C">
          <w:rPr>
            <w:rStyle w:val="a7"/>
            <w:noProof/>
          </w:rPr>
          <w:t>13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Data Transfer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_Toc495420579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12</w:t>
        </w:r>
        <w:r w:rsidR="0064763B">
          <w:rPr>
            <w:noProof/>
            <w:webHidden/>
          </w:rPr>
          <w:fldChar w:fldCharType="end"/>
        </w:r>
      </w:hyperlink>
    </w:p>
    <w:p w14:paraId="4E119D5E" w14:textId="77777777" w:rsidR="0064763B" w:rsidRDefault="0098223F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80" w:history="1">
        <w:r w:rsidR="0064763B" w:rsidRPr="00A6115C">
          <w:rPr>
            <w:rStyle w:val="a7"/>
            <w:noProof/>
          </w:rPr>
          <w:t>14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Special Functions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_Toc495420580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12</w:t>
        </w:r>
        <w:r w:rsidR="0064763B">
          <w:rPr>
            <w:noProof/>
            <w:webHidden/>
          </w:rPr>
          <w:fldChar w:fldCharType="end"/>
        </w:r>
      </w:hyperlink>
    </w:p>
    <w:p w14:paraId="14CF0547" w14:textId="77777777" w:rsidR="0064763B" w:rsidRDefault="0098223F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81" w:history="1">
        <w:r w:rsidR="0064763B" w:rsidRPr="00A6115C">
          <w:rPr>
            <w:rStyle w:val="a7"/>
            <w:noProof/>
          </w:rPr>
          <w:t>15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Assumptions &amp; Conditions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_Toc495420581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12</w:t>
        </w:r>
        <w:r w:rsidR="0064763B">
          <w:rPr>
            <w:noProof/>
            <w:webHidden/>
          </w:rPr>
          <w:fldChar w:fldCharType="end"/>
        </w:r>
      </w:hyperlink>
    </w:p>
    <w:p w14:paraId="650A3E5F" w14:textId="77777777" w:rsidR="0064763B" w:rsidRDefault="0098223F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82" w:history="1">
        <w:r w:rsidR="0064763B" w:rsidRPr="00A6115C">
          <w:rPr>
            <w:rStyle w:val="a7"/>
            <w:noProof/>
          </w:rPr>
          <w:t>16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Authorization Requirements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_Toc495420582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12</w:t>
        </w:r>
        <w:r w:rsidR="0064763B">
          <w:rPr>
            <w:noProof/>
            <w:webHidden/>
          </w:rPr>
          <w:fldChar w:fldCharType="end"/>
        </w:r>
      </w:hyperlink>
    </w:p>
    <w:p w14:paraId="5507AA96" w14:textId="77777777" w:rsidR="0064763B" w:rsidRDefault="0098223F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83" w:history="1">
        <w:r w:rsidR="0064763B" w:rsidRPr="00A6115C">
          <w:rPr>
            <w:rStyle w:val="a7"/>
            <w:noProof/>
          </w:rPr>
          <w:t>17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Error Handling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_Toc495420583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12</w:t>
        </w:r>
        <w:r w:rsidR="0064763B">
          <w:rPr>
            <w:noProof/>
            <w:webHidden/>
          </w:rPr>
          <w:fldChar w:fldCharType="end"/>
        </w:r>
      </w:hyperlink>
    </w:p>
    <w:p w14:paraId="222821CC" w14:textId="77777777" w:rsidR="0064763B" w:rsidRDefault="0098223F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84" w:history="1">
        <w:r w:rsidR="0064763B" w:rsidRPr="00A6115C">
          <w:rPr>
            <w:rStyle w:val="a7"/>
            <w:noProof/>
          </w:rPr>
          <w:t>18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Open Issues/Remarks for a subsequent revision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_Toc495420584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12</w:t>
        </w:r>
        <w:r w:rsidR="0064763B">
          <w:rPr>
            <w:noProof/>
            <w:webHidden/>
          </w:rPr>
          <w:fldChar w:fldCharType="end"/>
        </w:r>
      </w:hyperlink>
    </w:p>
    <w:p w14:paraId="78A558C3" w14:textId="77777777" w:rsidR="0064763B" w:rsidRDefault="0098223F" w:rsidP="0064763B">
      <w:pPr>
        <w:pStyle w:val="10"/>
        <w:tabs>
          <w:tab w:val="left" w:pos="440"/>
          <w:tab w:val="right" w:leader="dot" w:pos="10195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95420585" w:history="1">
        <w:r w:rsidR="0064763B" w:rsidRPr="00A6115C">
          <w:rPr>
            <w:rStyle w:val="a7"/>
            <w:noProof/>
          </w:rPr>
          <w:t>19</w:t>
        </w:r>
        <w:r w:rsidR="0064763B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64763B" w:rsidRPr="00A6115C">
          <w:rPr>
            <w:rStyle w:val="a7"/>
            <w:noProof/>
          </w:rPr>
          <w:t>Tables &amp; Figures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_Toc495420585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12</w:t>
        </w:r>
        <w:r w:rsidR="0064763B">
          <w:rPr>
            <w:noProof/>
            <w:webHidden/>
          </w:rPr>
          <w:fldChar w:fldCharType="end"/>
        </w:r>
      </w:hyperlink>
    </w:p>
    <w:p w14:paraId="7A4B1FE1" w14:textId="77777777" w:rsidR="0064763B" w:rsidRPr="00B46A2B" w:rsidRDefault="0064763B" w:rsidP="0064763B">
      <w:pPr>
        <w:pStyle w:val="10"/>
        <w:tabs>
          <w:tab w:val="left" w:pos="440"/>
          <w:tab w:val="right" w:leader="dot" w:pos="10195"/>
        </w:tabs>
        <w:rPr>
          <w:lang w:eastAsia="zh-CN"/>
        </w:rPr>
      </w:pPr>
      <w:r w:rsidRPr="00B46A2B">
        <w:fldChar w:fldCharType="end"/>
      </w:r>
    </w:p>
    <w:p w14:paraId="2F13026F" w14:textId="77777777" w:rsidR="0064763B" w:rsidRPr="00563D24" w:rsidRDefault="0064763B" w:rsidP="0064763B">
      <w:pPr>
        <w:pStyle w:val="1"/>
        <w:rPr>
          <w:rStyle w:val="a9"/>
          <w:bCs w:val="0"/>
          <w:iCs w:val="0"/>
          <w:color w:val="auto"/>
          <w:sz w:val="24"/>
        </w:rPr>
      </w:pPr>
      <w:bookmarkStart w:id="0" w:name="_Toc319330526"/>
      <w:bookmarkStart w:id="1" w:name="_Toc321208298"/>
      <w:bookmarkStart w:id="2" w:name="_Toc429571726"/>
      <w:bookmarkStart w:id="3" w:name="_Toc433376003"/>
      <w:bookmarkStart w:id="4" w:name="_Toc495420549"/>
      <w:bookmarkStart w:id="5" w:name="_Toc318273140"/>
      <w:bookmarkStart w:id="6" w:name="_Toc11830508"/>
      <w:r w:rsidRPr="00B46A2B">
        <w:t>Change History</w:t>
      </w:r>
      <w:bookmarkEnd w:id="0"/>
      <w:bookmarkEnd w:id="1"/>
      <w:bookmarkEnd w:id="2"/>
      <w:bookmarkEnd w:id="3"/>
      <w:bookmarkEnd w:id="4"/>
    </w:p>
    <w:tbl>
      <w:tblPr>
        <w:tblW w:w="4973" w:type="pct"/>
        <w:tblInd w:w="28" w:type="dxa"/>
        <w:tblBorders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1"/>
        <w:gridCol w:w="1735"/>
        <w:gridCol w:w="1265"/>
        <w:gridCol w:w="6486"/>
      </w:tblGrid>
      <w:tr w:rsidR="0064763B" w:rsidRPr="00B46A2B" w14:paraId="3A8A958E" w14:textId="77777777" w:rsidTr="0098223F">
        <w:trPr>
          <w:cantSplit/>
          <w:trHeight w:val="300"/>
        </w:trPr>
        <w:tc>
          <w:tcPr>
            <w:tcW w:w="321" w:type="pct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51345E" w14:textId="77777777" w:rsidR="0064763B" w:rsidRPr="00B46A2B" w:rsidRDefault="0064763B" w:rsidP="0098223F">
            <w:pPr>
              <w:pStyle w:val="Text"/>
              <w:spacing w:before="0" w:after="0"/>
              <w:rPr>
                <w:rFonts w:cstheme="minorHAnsi"/>
                <w:b/>
              </w:rPr>
            </w:pPr>
            <w:r w:rsidRPr="00B46A2B">
              <w:rPr>
                <w:rFonts w:cstheme="minorHAnsi"/>
                <w:b/>
              </w:rPr>
              <w:t>Ver.</w:t>
            </w:r>
          </w:p>
        </w:tc>
        <w:tc>
          <w:tcPr>
            <w:tcW w:w="1480" w:type="pct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52BE08" w14:textId="77777777" w:rsidR="0064763B" w:rsidRPr="00B46A2B" w:rsidRDefault="0064763B" w:rsidP="0098223F">
            <w:pPr>
              <w:pStyle w:val="Text"/>
              <w:spacing w:before="0" w:after="0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  <w:bCs/>
              </w:rPr>
              <w:t>Created, Changed</w:t>
            </w:r>
          </w:p>
        </w:tc>
        <w:tc>
          <w:tcPr>
            <w:tcW w:w="319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6E512879" w14:textId="77777777" w:rsidR="0064763B" w:rsidRPr="00B46A2B" w:rsidRDefault="0064763B" w:rsidP="0098223F">
            <w:pPr>
              <w:pStyle w:val="Text"/>
              <w:spacing w:before="0" w:after="0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  <w:bCs/>
              </w:rPr>
              <w:t>Remarks, Kind of change</w:t>
            </w:r>
          </w:p>
        </w:tc>
      </w:tr>
      <w:tr w:rsidR="0064763B" w:rsidRPr="00B46A2B" w14:paraId="0C456D6C" w14:textId="77777777" w:rsidTr="0098223F">
        <w:trPr>
          <w:cantSplit/>
          <w:trHeight w:hRule="exact" w:val="300"/>
        </w:trPr>
        <w:tc>
          <w:tcPr>
            <w:tcW w:w="321" w:type="pct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1983C21" w14:textId="77777777" w:rsidR="0064763B" w:rsidRPr="00B46A2B" w:rsidRDefault="0064763B" w:rsidP="0098223F">
            <w:pPr>
              <w:spacing w:after="0"/>
              <w:rPr>
                <w:rFonts w:cstheme="minorHAnsi"/>
                <w:b/>
              </w:rPr>
            </w:pP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847AC21" w14:textId="77777777" w:rsidR="0064763B" w:rsidRPr="00B46A2B" w:rsidRDefault="0064763B" w:rsidP="0098223F">
            <w:pPr>
              <w:pStyle w:val="Text"/>
              <w:spacing w:before="0" w:after="0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0A36ECA" w14:textId="77777777" w:rsidR="0064763B" w:rsidRPr="00B46A2B" w:rsidRDefault="0064763B" w:rsidP="0098223F">
            <w:pPr>
              <w:pStyle w:val="Text"/>
              <w:spacing w:before="0" w:after="0"/>
              <w:jc w:val="center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3199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48DE1E83" w14:textId="77777777" w:rsidR="0064763B" w:rsidRPr="00B46A2B" w:rsidRDefault="0064763B" w:rsidP="0098223F">
            <w:pPr>
              <w:spacing w:after="0"/>
              <w:rPr>
                <w:rFonts w:cstheme="minorHAnsi"/>
                <w:b/>
                <w:bCs/>
              </w:rPr>
            </w:pPr>
          </w:p>
        </w:tc>
      </w:tr>
      <w:tr w:rsidR="0064763B" w:rsidRPr="00B46A2B" w14:paraId="13D1C0E0" w14:textId="77777777" w:rsidTr="0098223F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375F0" w14:textId="77777777" w:rsidR="0064763B" w:rsidRPr="00B46A2B" w:rsidRDefault="0064763B" w:rsidP="0098223F">
            <w:pPr>
              <w:pStyle w:val="Text"/>
              <w:spacing w:before="0" w:after="0"/>
              <w:rPr>
                <w:rFonts w:cstheme="minorHAnsi"/>
              </w:rPr>
            </w:pPr>
            <w:r w:rsidRPr="00B46A2B">
              <w:rPr>
                <w:rFonts w:cstheme="minorHAnsi"/>
              </w:rPr>
              <w:t>0.1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070BF" w14:textId="77777777" w:rsidR="0064763B" w:rsidRPr="00B46A2B" w:rsidRDefault="0064763B" w:rsidP="0098223F">
            <w:pPr>
              <w:pStyle w:val="Text"/>
              <w:spacing w:before="0" w:after="0"/>
              <w:rPr>
                <w:rStyle w:val="a9"/>
              </w:rPr>
            </w:pPr>
            <w:r>
              <w:rPr>
                <w:rStyle w:val="a9"/>
              </w:rPr>
              <w:t xml:space="preserve">Hans </w:t>
            </w:r>
            <w:proofErr w:type="spellStart"/>
            <w:r>
              <w:rPr>
                <w:rStyle w:val="a9"/>
              </w:rPr>
              <w:t>Nijssen</w:t>
            </w:r>
            <w:proofErr w:type="spellEnd"/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23331" w14:textId="77777777" w:rsidR="0064763B" w:rsidRPr="00B46A2B" w:rsidRDefault="0064763B" w:rsidP="0098223F">
            <w:pPr>
              <w:pStyle w:val="Text"/>
              <w:spacing w:before="0" w:after="0"/>
              <w:jc w:val="center"/>
              <w:rPr>
                <w:rStyle w:val="a9"/>
              </w:rPr>
            </w:pPr>
            <w:r>
              <w:rPr>
                <w:rStyle w:val="a9"/>
              </w:rPr>
              <w:t>18-Aug-17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B68A" w14:textId="77777777" w:rsidR="0064763B" w:rsidRPr="00B46A2B" w:rsidRDefault="0064763B" w:rsidP="0098223F">
            <w:pPr>
              <w:pStyle w:val="Text"/>
              <w:spacing w:before="0" w:after="0"/>
              <w:rPr>
                <w:rFonts w:cstheme="minorHAnsi"/>
              </w:rPr>
            </w:pPr>
            <w:r w:rsidRPr="00B46A2B">
              <w:rPr>
                <w:rFonts w:cstheme="minorHAnsi"/>
              </w:rPr>
              <w:t>Creation of Initial Version</w:t>
            </w:r>
          </w:p>
        </w:tc>
      </w:tr>
      <w:tr w:rsidR="0064763B" w:rsidRPr="00B46A2B" w14:paraId="3BFB4BF0" w14:textId="77777777" w:rsidTr="0098223F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04B3" w14:textId="77777777" w:rsidR="0064763B" w:rsidRPr="00B46A2B" w:rsidRDefault="0064763B" w:rsidP="0098223F">
            <w:pPr>
              <w:pStyle w:val="Text"/>
              <w:spacing w:before="0" w:after="0"/>
              <w:rPr>
                <w:rFonts w:cstheme="minorHAnsi"/>
              </w:rPr>
            </w:pPr>
            <w:r w:rsidRPr="00B46A2B">
              <w:rPr>
                <w:rFonts w:cstheme="minorHAnsi"/>
              </w:rPr>
              <w:t>0.2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E3121" w14:textId="77777777" w:rsidR="0064763B" w:rsidRPr="00B46A2B" w:rsidRDefault="0064763B" w:rsidP="0098223F">
            <w:pPr>
              <w:pStyle w:val="Text"/>
              <w:spacing w:before="0" w:after="0"/>
              <w:rPr>
                <w:rStyle w:val="a9"/>
              </w:rPr>
            </w:pPr>
            <w:r>
              <w:rPr>
                <w:rStyle w:val="a9"/>
              </w:rPr>
              <w:t xml:space="preserve">Idris </w:t>
            </w:r>
            <w:proofErr w:type="spellStart"/>
            <w:r>
              <w:rPr>
                <w:rStyle w:val="a9"/>
              </w:rPr>
              <w:t>Özaltun</w:t>
            </w:r>
            <w:proofErr w:type="spellEnd"/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F7A42" w14:textId="77777777" w:rsidR="0064763B" w:rsidRPr="00B46A2B" w:rsidRDefault="0064763B" w:rsidP="0098223F">
            <w:pPr>
              <w:pStyle w:val="Text"/>
              <w:spacing w:before="0" w:after="0"/>
              <w:jc w:val="center"/>
              <w:rPr>
                <w:rStyle w:val="a9"/>
              </w:rPr>
            </w:pPr>
            <w:r>
              <w:rPr>
                <w:rStyle w:val="a9"/>
              </w:rPr>
              <w:t>30-Aug-2017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0375" w14:textId="77777777" w:rsidR="0064763B" w:rsidRPr="00B46A2B" w:rsidRDefault="0064763B" w:rsidP="0098223F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FS Creation</w:t>
            </w:r>
          </w:p>
        </w:tc>
      </w:tr>
      <w:tr w:rsidR="0064763B" w:rsidRPr="00B46A2B" w14:paraId="02058A2D" w14:textId="77777777" w:rsidTr="0098223F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0503" w14:textId="77777777" w:rsidR="0064763B" w:rsidRPr="00B46A2B" w:rsidRDefault="0064763B" w:rsidP="0098223F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6213A" w14:textId="77777777" w:rsidR="0064763B" w:rsidRDefault="0064763B" w:rsidP="0098223F">
            <w:pPr>
              <w:pStyle w:val="Text"/>
              <w:spacing w:before="0" w:after="0"/>
              <w:rPr>
                <w:rStyle w:val="a9"/>
              </w:rPr>
            </w:pPr>
            <w:r>
              <w:rPr>
                <w:rStyle w:val="a9"/>
              </w:rPr>
              <w:t xml:space="preserve">Kinga </w:t>
            </w:r>
            <w:proofErr w:type="spellStart"/>
            <w:r>
              <w:rPr>
                <w:rStyle w:val="a9"/>
              </w:rPr>
              <w:t>Urbanski</w:t>
            </w:r>
            <w:proofErr w:type="spellEnd"/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57F71" w14:textId="77777777" w:rsidR="0064763B" w:rsidRDefault="0064763B" w:rsidP="0098223F">
            <w:pPr>
              <w:pStyle w:val="Text"/>
              <w:spacing w:before="0" w:after="0"/>
              <w:jc w:val="center"/>
              <w:rPr>
                <w:rStyle w:val="a9"/>
              </w:rPr>
            </w:pPr>
            <w:r>
              <w:rPr>
                <w:rStyle w:val="a9"/>
              </w:rPr>
              <w:t>30-Aug-2017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6F5EF" w14:textId="77777777" w:rsidR="0064763B" w:rsidRDefault="0064763B" w:rsidP="0098223F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Peer Review</w:t>
            </w:r>
          </w:p>
        </w:tc>
      </w:tr>
      <w:tr w:rsidR="0064763B" w:rsidRPr="00B46A2B" w14:paraId="121AE2A5" w14:textId="77777777" w:rsidTr="0098223F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2843D" w14:textId="77777777" w:rsidR="0064763B" w:rsidRDefault="0064763B" w:rsidP="0098223F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0.4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7F239" w14:textId="77777777" w:rsidR="0064763B" w:rsidRDefault="0064763B" w:rsidP="0098223F">
            <w:pPr>
              <w:pStyle w:val="Text"/>
              <w:spacing w:before="0" w:after="0"/>
              <w:rPr>
                <w:rStyle w:val="a9"/>
              </w:rPr>
            </w:pP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4724A" w14:textId="77777777" w:rsidR="0064763B" w:rsidRDefault="0064763B" w:rsidP="0098223F">
            <w:pPr>
              <w:pStyle w:val="Text"/>
              <w:spacing w:before="0" w:after="0"/>
              <w:jc w:val="center"/>
              <w:rPr>
                <w:rStyle w:val="a9"/>
              </w:rPr>
            </w:pP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44D8" w14:textId="77777777" w:rsidR="0064763B" w:rsidRDefault="0064763B" w:rsidP="0098223F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Solution Architect Review</w:t>
            </w:r>
          </w:p>
        </w:tc>
      </w:tr>
      <w:tr w:rsidR="0064763B" w:rsidRPr="00B46A2B" w14:paraId="0D1DBEBF" w14:textId="77777777" w:rsidTr="0098223F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5A085" w14:textId="77777777" w:rsidR="0064763B" w:rsidRPr="00636167" w:rsidRDefault="0064763B" w:rsidP="0098223F">
            <w:pPr>
              <w:pStyle w:val="Text"/>
              <w:spacing w:before="0" w:after="0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0.5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BDA38" w14:textId="77777777" w:rsidR="0064763B" w:rsidRDefault="0064763B" w:rsidP="0098223F">
            <w:pPr>
              <w:pStyle w:val="Text"/>
              <w:spacing w:before="0" w:after="0"/>
              <w:rPr>
                <w:rStyle w:val="a9"/>
                <w:lang w:eastAsia="zh-CN"/>
              </w:rPr>
            </w:pPr>
            <w:r>
              <w:rPr>
                <w:rStyle w:val="a9"/>
                <w:rFonts w:hint="eastAsia"/>
                <w:lang w:eastAsia="zh-CN"/>
              </w:rPr>
              <w:t>Terry Liu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F7041" w14:textId="77777777" w:rsidR="0064763B" w:rsidRDefault="0064763B" w:rsidP="0098223F">
            <w:pPr>
              <w:pStyle w:val="Text"/>
              <w:spacing w:before="0" w:after="0"/>
              <w:jc w:val="center"/>
              <w:rPr>
                <w:rStyle w:val="a9"/>
              </w:rPr>
            </w:pPr>
            <w:r>
              <w:rPr>
                <w:rStyle w:val="a9"/>
                <w:rFonts w:hint="eastAsia"/>
                <w:lang w:eastAsia="zh-CN"/>
              </w:rPr>
              <w:t>09</w:t>
            </w:r>
            <w:r>
              <w:rPr>
                <w:rStyle w:val="a9"/>
              </w:rPr>
              <w:t>-</w:t>
            </w:r>
            <w:r>
              <w:rPr>
                <w:rStyle w:val="a9"/>
                <w:rFonts w:hint="eastAsia"/>
                <w:lang w:eastAsia="zh-CN"/>
              </w:rPr>
              <w:t>Oct</w:t>
            </w:r>
            <w:r>
              <w:rPr>
                <w:rStyle w:val="a9"/>
              </w:rPr>
              <w:t>-2017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6C9D" w14:textId="77777777" w:rsidR="0064763B" w:rsidRDefault="0064763B" w:rsidP="0098223F">
            <w:pPr>
              <w:pStyle w:val="Text"/>
              <w:spacing w:before="0" w:after="0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FS update</w:t>
            </w:r>
          </w:p>
        </w:tc>
      </w:tr>
    </w:tbl>
    <w:p w14:paraId="492B54AB" w14:textId="77777777" w:rsidR="0064763B" w:rsidRPr="00B46A2B" w:rsidRDefault="0064763B" w:rsidP="0064763B">
      <w:pPr>
        <w:pStyle w:val="a6"/>
      </w:pPr>
      <w:bookmarkStart w:id="7" w:name="_Toc429572448"/>
      <w:bookmarkStart w:id="8" w:name="_Toc438025125"/>
      <w:bookmarkStart w:id="9" w:name="_Toc438025421"/>
      <w:bookmarkStart w:id="10" w:name="_Toc438025549"/>
      <w:bookmarkStart w:id="11" w:name="_Toc491868287"/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>
        <w:rPr>
          <w:noProof/>
        </w:rPr>
        <w:t>1</w:t>
      </w:r>
      <w:r w:rsidRPr="00B46A2B">
        <w:fldChar w:fldCharType="end"/>
      </w:r>
      <w:r w:rsidRPr="00B46A2B">
        <w:t>: Change History</w:t>
      </w:r>
      <w:bookmarkEnd w:id="7"/>
      <w:bookmarkEnd w:id="8"/>
      <w:bookmarkEnd w:id="9"/>
      <w:bookmarkEnd w:id="10"/>
      <w:bookmarkEnd w:id="11"/>
    </w:p>
    <w:p w14:paraId="1E5BEF34" w14:textId="77777777" w:rsidR="0064763B" w:rsidRPr="00B46A2B" w:rsidRDefault="0064763B" w:rsidP="0064763B"/>
    <w:p w14:paraId="47F45184" w14:textId="77777777" w:rsidR="0064763B" w:rsidRPr="00B46A2B" w:rsidRDefault="0064763B" w:rsidP="0064763B">
      <w:pPr>
        <w:pStyle w:val="1"/>
      </w:pPr>
      <w:bookmarkStart w:id="12" w:name="_Toc429571727"/>
      <w:bookmarkStart w:id="13" w:name="_Ref429571797"/>
      <w:bookmarkStart w:id="14" w:name="_Ref429572087"/>
      <w:bookmarkStart w:id="15" w:name="_Ref429572098"/>
      <w:bookmarkStart w:id="16" w:name="_Ref429572120"/>
      <w:bookmarkStart w:id="17" w:name="_Toc429574511"/>
      <w:bookmarkStart w:id="18" w:name="_Toc433376004"/>
      <w:bookmarkStart w:id="19" w:name="_Toc495420550"/>
      <w:bookmarkStart w:id="20" w:name="_Toc430173531"/>
      <w:r w:rsidRPr="00B46A2B">
        <w:t>Attachments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02E81491" w14:textId="77777777" w:rsidR="0064763B" w:rsidRPr="00B46A2B" w:rsidRDefault="0064763B" w:rsidP="0064763B">
      <w:r w:rsidRPr="00B46A2B">
        <w:t>The below listed FS attachments are part of the FS document.</w:t>
      </w:r>
    </w:p>
    <w:p w14:paraId="1C69A976" w14:textId="77777777" w:rsidR="0064763B" w:rsidRDefault="0064763B" w:rsidP="0064763B">
      <w:r>
        <w:t>The below listed FS attachments are part of the FS document.</w:t>
      </w:r>
    </w:p>
    <w:tbl>
      <w:tblPr>
        <w:tblStyle w:val="Formatvorlage1"/>
        <w:tblW w:w="4945" w:type="pct"/>
        <w:tblInd w:w="57" w:type="dxa"/>
        <w:tblLook w:val="0020" w:firstRow="1" w:lastRow="0" w:firstColumn="0" w:lastColumn="0" w:noHBand="0" w:noVBand="0"/>
      </w:tblPr>
      <w:tblGrid>
        <w:gridCol w:w="700"/>
        <w:gridCol w:w="9383"/>
      </w:tblGrid>
      <w:tr w:rsidR="0064763B" w:rsidRPr="008607C2" w14:paraId="266F4F24" w14:textId="77777777" w:rsidTr="0098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7" w:type="pct"/>
          </w:tcPr>
          <w:p w14:paraId="1C96E2D9" w14:textId="77777777" w:rsidR="0064763B" w:rsidRPr="002F6526" w:rsidRDefault="0064763B" w:rsidP="0098223F">
            <w:pPr>
              <w:spacing w:after="120" w:line="23" w:lineRule="atLeast"/>
              <w:jc w:val="center"/>
              <w:rPr>
                <w:rFonts w:cstheme="minorHAnsi"/>
                <w:b w:val="0"/>
                <w:bCs/>
              </w:rPr>
            </w:pPr>
            <w:r w:rsidRPr="002F6526">
              <w:rPr>
                <w:rFonts w:cstheme="minorHAnsi"/>
              </w:rPr>
              <w:t>S. No</w:t>
            </w:r>
          </w:p>
        </w:tc>
        <w:tc>
          <w:tcPr>
            <w:tcW w:w="4653" w:type="pct"/>
          </w:tcPr>
          <w:p w14:paraId="6389542E" w14:textId="77777777" w:rsidR="0064763B" w:rsidRPr="002F6526" w:rsidRDefault="0064763B" w:rsidP="0098223F">
            <w:pPr>
              <w:spacing w:after="120" w:line="23" w:lineRule="atLeast"/>
              <w:rPr>
                <w:rFonts w:cstheme="minorHAnsi"/>
                <w:b w:val="0"/>
                <w:bCs/>
              </w:rPr>
            </w:pPr>
            <w:r>
              <w:rPr>
                <w:rFonts w:cstheme="minorHAnsi"/>
              </w:rPr>
              <w:t>Attachment</w:t>
            </w:r>
            <w:r w:rsidRPr="002F6526">
              <w:rPr>
                <w:rFonts w:cstheme="minorHAnsi"/>
              </w:rPr>
              <w:t xml:space="preserve"> Name</w:t>
            </w:r>
          </w:p>
        </w:tc>
      </w:tr>
      <w:tr w:rsidR="0064763B" w:rsidRPr="00B103B1" w14:paraId="22A3526C" w14:textId="77777777" w:rsidTr="0098223F">
        <w:tc>
          <w:tcPr>
            <w:tcW w:w="347" w:type="pct"/>
          </w:tcPr>
          <w:p w14:paraId="173BD72C" w14:textId="77777777" w:rsidR="0064763B" w:rsidRPr="002F6526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2F6526">
              <w:rPr>
                <w:rFonts w:asciiTheme="minorHAnsi" w:hAnsiTheme="minorHAnsi" w:cstheme="minorHAnsi"/>
                <w:i w:val="0"/>
                <w:szCs w:val="22"/>
              </w:rPr>
              <w:t>1</w:t>
            </w:r>
          </w:p>
        </w:tc>
        <w:tc>
          <w:tcPr>
            <w:tcW w:w="4653" w:type="pct"/>
          </w:tcPr>
          <w:p w14:paraId="6DBA6436" w14:textId="77777777" w:rsidR="0064763B" w:rsidRPr="00A00BEA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proofErr w:type="spellStart"/>
            <w:r w:rsidRPr="0089416A">
              <w:rPr>
                <w:rFonts w:asciiTheme="minorHAnsi" w:hAnsiTheme="minorHAnsi" w:cstheme="minorHAnsi"/>
                <w:i w:val="0"/>
                <w:szCs w:val="22"/>
              </w:rPr>
              <w:t>PostGoodsReceipt_OSService.wsdl</w:t>
            </w:r>
            <w:proofErr w:type="spellEnd"/>
          </w:p>
        </w:tc>
      </w:tr>
      <w:tr w:rsidR="0064763B" w:rsidRPr="00B103B1" w14:paraId="07A2321E" w14:textId="77777777" w:rsidTr="0098223F">
        <w:tc>
          <w:tcPr>
            <w:tcW w:w="347" w:type="pct"/>
          </w:tcPr>
          <w:p w14:paraId="6E9DB4CD" w14:textId="77777777" w:rsidR="0064763B" w:rsidRPr="002F6526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2</w:t>
            </w:r>
          </w:p>
        </w:tc>
        <w:tc>
          <w:tcPr>
            <w:tcW w:w="4653" w:type="pct"/>
          </w:tcPr>
          <w:p w14:paraId="332E05D3" w14:textId="77777777" w:rsidR="0064763B" w:rsidRPr="00F21D36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proofErr w:type="spellStart"/>
            <w:r w:rsidRPr="0089416A">
              <w:rPr>
                <w:rFonts w:asciiTheme="minorHAnsi" w:hAnsiTheme="minorHAnsi" w:cstheme="minorHAnsi"/>
                <w:i w:val="0"/>
                <w:szCs w:val="22"/>
              </w:rPr>
              <w:t>PostGoodsIssue_OSService.wsdl</w:t>
            </w:r>
            <w:proofErr w:type="spellEnd"/>
          </w:p>
        </w:tc>
      </w:tr>
      <w:tr w:rsidR="0064763B" w:rsidRPr="00B103B1" w14:paraId="3B9B5BE0" w14:textId="77777777" w:rsidTr="0098223F">
        <w:tc>
          <w:tcPr>
            <w:tcW w:w="347" w:type="pct"/>
          </w:tcPr>
          <w:p w14:paraId="746960CB" w14:textId="77777777" w:rsidR="0064763B" w:rsidRPr="002F6526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3</w:t>
            </w:r>
          </w:p>
        </w:tc>
        <w:tc>
          <w:tcPr>
            <w:tcW w:w="4653" w:type="pct"/>
          </w:tcPr>
          <w:p w14:paraId="09B338EC" w14:textId="77777777" w:rsidR="0064763B" w:rsidRPr="00F21D36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commentRangeStart w:id="21"/>
            <w:proofErr w:type="spellStart"/>
            <w:r w:rsidRPr="0089416A">
              <w:rPr>
                <w:rFonts w:asciiTheme="minorHAnsi" w:hAnsiTheme="minorHAnsi" w:cstheme="minorHAnsi"/>
                <w:i w:val="0"/>
                <w:szCs w:val="22"/>
              </w:rPr>
              <w:t>PurchaseOrder_OSService.wsdl</w:t>
            </w:r>
            <w:commentRangeEnd w:id="21"/>
            <w:proofErr w:type="spellEnd"/>
            <w:r>
              <w:rPr>
                <w:rStyle w:val="ac"/>
                <w:rFonts w:asciiTheme="minorHAnsi" w:eastAsiaTheme="minorHAnsi" w:hAnsiTheme="minorHAnsi" w:cstheme="minorBidi"/>
                <w:bCs w:val="0"/>
                <w:i w:val="0"/>
                <w:iCs w:val="0"/>
              </w:rPr>
              <w:commentReference w:id="21"/>
            </w:r>
          </w:p>
        </w:tc>
      </w:tr>
    </w:tbl>
    <w:p w14:paraId="5220654F" w14:textId="77777777" w:rsidR="0064763B" w:rsidRDefault="0064763B" w:rsidP="0064763B">
      <w:pPr>
        <w:pStyle w:val="a6"/>
      </w:pPr>
      <w:bookmarkStart w:id="22" w:name="_Toc423427790"/>
      <w:bookmarkStart w:id="23" w:name="_Toc429572449"/>
      <w:bookmarkStart w:id="24" w:name="_Toc438025126"/>
      <w:bookmarkStart w:id="25" w:name="_Toc438025422"/>
      <w:bookmarkStart w:id="26" w:name="_Toc438025550"/>
      <w:bookmarkStart w:id="27" w:name="_Toc487456384"/>
      <w:bookmarkStart w:id="28" w:name="_Toc49186828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 Attachments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3FDB65BC" w14:textId="77777777" w:rsidR="0064763B" w:rsidRDefault="0064763B" w:rsidP="0064763B">
      <w:pPr>
        <w:pStyle w:val="1"/>
      </w:pPr>
      <w:bookmarkStart w:id="29" w:name="_Toc433376005"/>
      <w:bookmarkStart w:id="30" w:name="_Toc495420551"/>
      <w:r w:rsidRPr="00B46A2B">
        <w:t>Terms, Definitions, Abbreviations</w:t>
      </w:r>
      <w:bookmarkEnd w:id="20"/>
      <w:bookmarkEnd w:id="29"/>
      <w:bookmarkEnd w:id="30"/>
    </w:p>
    <w:p w14:paraId="5EDAB590" w14:textId="77777777" w:rsidR="0064763B" w:rsidRPr="00563D24" w:rsidRDefault="0064763B" w:rsidP="0064763B">
      <w:r>
        <w:t>N/A</w:t>
      </w:r>
    </w:p>
    <w:p w14:paraId="07742E1B" w14:textId="77777777" w:rsidR="0064763B" w:rsidRPr="00B46A2B" w:rsidRDefault="0064763B" w:rsidP="0064763B">
      <w:pPr>
        <w:pStyle w:val="1"/>
      </w:pPr>
      <w:bookmarkStart w:id="31" w:name="_Toc433376006"/>
      <w:bookmarkStart w:id="32" w:name="_Toc495420552"/>
      <w:r w:rsidRPr="00B46A2B">
        <w:t>Reference Documents</w:t>
      </w:r>
      <w:bookmarkEnd w:id="5"/>
      <w:bookmarkEnd w:id="31"/>
      <w:bookmarkEnd w:id="32"/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93"/>
        <w:gridCol w:w="2636"/>
        <w:gridCol w:w="1656"/>
        <w:gridCol w:w="5000"/>
      </w:tblGrid>
      <w:tr w:rsidR="0064763B" w:rsidRPr="00A63028" w14:paraId="1476976C" w14:textId="77777777" w:rsidTr="0098223F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197EA7" w14:textId="77777777" w:rsidR="0064763B" w:rsidRPr="00A63028" w:rsidRDefault="0064763B" w:rsidP="0098223F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bookmarkStart w:id="33" w:name="_Toc438025128"/>
            <w:bookmarkStart w:id="34" w:name="_Toc438025424"/>
            <w:bookmarkStart w:id="35" w:name="_Toc438025552"/>
            <w:bookmarkStart w:id="36" w:name="_Toc318273141"/>
            <w:r w:rsidRPr="00A63028">
              <w:rPr>
                <w:rFonts w:cstheme="minorHAnsi"/>
                <w:b/>
              </w:rPr>
              <w:t>S. No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1C9306" w14:textId="77777777" w:rsidR="0064763B" w:rsidRPr="00A63028" w:rsidRDefault="0064763B" w:rsidP="0098223F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r w:rsidRPr="00A63028">
              <w:rPr>
                <w:rFonts w:cstheme="minorHAnsi"/>
                <w:b/>
              </w:rPr>
              <w:t>Document I</w:t>
            </w:r>
            <w:r>
              <w:rPr>
                <w:rFonts w:cstheme="minorHAnsi"/>
                <w:b/>
              </w:rPr>
              <w:t>D</w:t>
            </w:r>
            <w:r w:rsidRPr="00A63028">
              <w:rPr>
                <w:rFonts w:cstheme="minorHAnsi"/>
                <w:b/>
              </w:rPr>
              <w:t>.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413C86" w14:textId="77777777" w:rsidR="0064763B" w:rsidRPr="00A63028" w:rsidRDefault="0064763B" w:rsidP="0098223F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r w:rsidRPr="00A63028">
              <w:rPr>
                <w:rFonts w:cstheme="minorHAnsi"/>
                <w:b/>
              </w:rPr>
              <w:t>Version No.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BBB75F" w14:textId="77777777" w:rsidR="0064763B" w:rsidRPr="00A63028" w:rsidRDefault="0064763B" w:rsidP="0098223F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r w:rsidRPr="00A63028">
              <w:rPr>
                <w:rFonts w:cstheme="minorHAnsi"/>
                <w:b/>
              </w:rPr>
              <w:t xml:space="preserve">Document </w:t>
            </w:r>
            <w:r>
              <w:rPr>
                <w:rFonts w:cstheme="minorHAnsi"/>
                <w:b/>
              </w:rPr>
              <w:t>Title</w:t>
            </w:r>
          </w:p>
        </w:tc>
      </w:tr>
      <w:tr w:rsidR="0064763B" w:rsidRPr="00761558" w14:paraId="6F65C8BE" w14:textId="77777777" w:rsidTr="0098223F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D0E5" w14:textId="77777777" w:rsidR="0064763B" w:rsidRPr="00A63028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A63028">
              <w:rPr>
                <w:rFonts w:asciiTheme="minorHAnsi" w:hAnsiTheme="minorHAnsi" w:cstheme="minorHAnsi"/>
                <w:i w:val="0"/>
                <w:szCs w:val="22"/>
              </w:rPr>
              <w:t>1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9FAF" w14:textId="77777777" w:rsidR="0064763B" w:rsidRPr="00F41A06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AE75A0">
              <w:rPr>
                <w:rFonts w:asciiTheme="minorHAnsi" w:hAnsiTheme="minorHAnsi" w:cstheme="minorHAnsi"/>
                <w:i w:val="0"/>
                <w:szCs w:val="22"/>
              </w:rPr>
              <w:t>inSITE_FS-P_25-055_R6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C2C8" w14:textId="77777777" w:rsidR="0064763B" w:rsidRPr="00AE75A0" w:rsidRDefault="0064763B" w:rsidP="0098223F">
            <w:pPr>
              <w:pStyle w:val="normalitalics0"/>
              <w:spacing w:before="0" w:after="120" w:line="23" w:lineRule="atLeast"/>
              <w:jc w:val="center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3</w:t>
            </w:r>
            <w:r w:rsidRPr="00AE75A0">
              <w:rPr>
                <w:rFonts w:asciiTheme="minorHAnsi" w:hAnsiTheme="minorHAnsi" w:cstheme="minorHAnsi"/>
                <w:i w:val="0"/>
                <w:szCs w:val="22"/>
              </w:rPr>
              <w:t>.0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5410" w14:textId="77777777" w:rsidR="0064763B" w:rsidRPr="00AE75A0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  <w:lang w:val="en-GB"/>
              </w:rPr>
            </w:pPr>
            <w:proofErr w:type="spellStart"/>
            <w:r w:rsidRPr="00AE75A0">
              <w:rPr>
                <w:rFonts w:asciiTheme="minorHAnsi" w:hAnsiTheme="minorHAnsi" w:cstheme="minorHAnsi"/>
                <w:i w:val="0"/>
                <w:szCs w:val="22"/>
              </w:rPr>
              <w:t>NC_Confirm_Consumption</w:t>
            </w:r>
            <w:proofErr w:type="spellEnd"/>
          </w:p>
        </w:tc>
      </w:tr>
      <w:tr w:rsidR="0064763B" w:rsidRPr="00761558" w14:paraId="5E8AE078" w14:textId="77777777" w:rsidTr="0098223F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268C" w14:textId="77777777" w:rsidR="0064763B" w:rsidRPr="00A63028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2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96B5" w14:textId="77777777" w:rsidR="0064763B" w:rsidRPr="00AE75A0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AE75A0">
              <w:rPr>
                <w:rFonts w:asciiTheme="minorHAnsi" w:hAnsiTheme="minorHAnsi" w:cstheme="minorHAnsi"/>
                <w:i w:val="0"/>
                <w:szCs w:val="22"/>
              </w:rPr>
              <w:t>inSITE_FS-P_25-061_R5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9363" w14:textId="77777777" w:rsidR="0064763B" w:rsidRDefault="0064763B" w:rsidP="0098223F">
            <w:pPr>
              <w:pStyle w:val="normalitalics0"/>
              <w:spacing w:before="0" w:after="120" w:line="23" w:lineRule="atLeast"/>
              <w:jc w:val="center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3</w:t>
            </w:r>
            <w:r w:rsidRPr="00AE75A0">
              <w:rPr>
                <w:rFonts w:asciiTheme="minorHAnsi" w:hAnsiTheme="minorHAnsi" w:cstheme="minorHAnsi"/>
                <w:i w:val="0"/>
                <w:szCs w:val="22"/>
              </w:rPr>
              <w:t>.0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4410" w14:textId="77777777" w:rsidR="0064763B" w:rsidRPr="00AE75A0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proofErr w:type="spellStart"/>
            <w:r w:rsidRPr="00AE75A0">
              <w:rPr>
                <w:rFonts w:asciiTheme="minorHAnsi" w:hAnsiTheme="minorHAnsi" w:cstheme="minorHAnsi"/>
                <w:i w:val="0"/>
                <w:szCs w:val="22"/>
              </w:rPr>
              <w:t>Receive_Goods_In_Clinics</w:t>
            </w:r>
            <w:proofErr w:type="spellEnd"/>
          </w:p>
        </w:tc>
      </w:tr>
      <w:tr w:rsidR="0064763B" w:rsidRPr="00761558" w14:paraId="0B2D4291" w14:textId="77777777" w:rsidTr="0098223F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4073" w14:textId="77777777" w:rsidR="0064763B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247FE6">
              <w:rPr>
                <w:rFonts w:asciiTheme="minorHAnsi" w:hAnsiTheme="minorHAnsi" w:cstheme="minorHAnsi"/>
                <w:i w:val="0"/>
                <w:szCs w:val="22"/>
              </w:rPr>
              <w:lastRenderedPageBreak/>
              <w:t>3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41FC" w14:textId="77777777" w:rsidR="0064763B" w:rsidRPr="00AE75A0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inSITE_FS-I_95-043_CN_V1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341F5" w14:textId="77777777" w:rsidR="0064763B" w:rsidRDefault="0064763B" w:rsidP="0098223F">
            <w:pPr>
              <w:pStyle w:val="normalitalics0"/>
              <w:spacing w:before="0" w:after="120" w:line="23" w:lineRule="atLeast"/>
              <w:jc w:val="center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1.0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0C94" w14:textId="77777777" w:rsidR="0064763B" w:rsidRPr="00AE75A0" w:rsidRDefault="0064763B" w:rsidP="0098223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commentRangeStart w:id="37"/>
            <w:r w:rsidRPr="00ED470F">
              <w:rPr>
                <w:rFonts w:asciiTheme="minorHAnsi" w:hAnsiTheme="minorHAnsi" w:cstheme="minorHAnsi"/>
                <w:i w:val="0"/>
                <w:szCs w:val="22"/>
              </w:rPr>
              <w:t>HIS Material Master distribution</w:t>
            </w:r>
            <w:commentRangeEnd w:id="37"/>
            <w:r>
              <w:rPr>
                <w:rStyle w:val="ac"/>
                <w:rFonts w:asciiTheme="minorHAnsi" w:hAnsiTheme="minorHAnsi"/>
                <w:bCs w:val="0"/>
                <w:i w:val="0"/>
                <w:iCs w:val="0"/>
              </w:rPr>
              <w:commentReference w:id="37"/>
            </w:r>
          </w:p>
        </w:tc>
      </w:tr>
    </w:tbl>
    <w:p w14:paraId="625F5C03" w14:textId="77777777" w:rsidR="0064763B" w:rsidRPr="00B46A2B" w:rsidRDefault="0064763B" w:rsidP="0064763B">
      <w:pPr>
        <w:pStyle w:val="a6"/>
      </w:pPr>
      <w:bookmarkStart w:id="38" w:name="_Toc491868289"/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>
        <w:rPr>
          <w:noProof/>
        </w:rPr>
        <w:t>3</w:t>
      </w:r>
      <w:r w:rsidRPr="00B46A2B">
        <w:rPr>
          <w:noProof/>
        </w:rPr>
        <w:fldChar w:fldCharType="end"/>
      </w:r>
      <w:r w:rsidRPr="00B46A2B">
        <w:t>: Reference Documents</w:t>
      </w:r>
      <w:bookmarkEnd w:id="33"/>
      <w:bookmarkEnd w:id="34"/>
      <w:bookmarkEnd w:id="35"/>
      <w:bookmarkEnd w:id="38"/>
    </w:p>
    <w:p w14:paraId="7F59C6C9" w14:textId="77777777" w:rsidR="0064763B" w:rsidRPr="00B46A2B" w:rsidRDefault="0064763B" w:rsidP="0064763B"/>
    <w:p w14:paraId="322C1C35" w14:textId="77777777" w:rsidR="0064763B" w:rsidRPr="00B46A2B" w:rsidRDefault="0064763B" w:rsidP="0064763B">
      <w:pPr>
        <w:pStyle w:val="1"/>
      </w:pPr>
      <w:bookmarkStart w:id="39" w:name="_Toc433376007"/>
      <w:bookmarkStart w:id="40" w:name="_Toc495420553"/>
      <w:r w:rsidRPr="00B46A2B">
        <w:t>Reference to URS</w:t>
      </w:r>
      <w:bookmarkEnd w:id="6"/>
      <w:bookmarkEnd w:id="36"/>
      <w:bookmarkEnd w:id="39"/>
      <w:bookmarkEnd w:id="40"/>
    </w:p>
    <w:tbl>
      <w:tblPr>
        <w:tblW w:w="4890" w:type="pct"/>
        <w:tblInd w:w="11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90"/>
        <w:gridCol w:w="6457"/>
        <w:gridCol w:w="1524"/>
      </w:tblGrid>
      <w:tr w:rsidR="0064763B" w:rsidRPr="00B46A2B" w14:paraId="1C319B3D" w14:textId="77777777" w:rsidTr="0098223F">
        <w:trPr>
          <w:trHeight w:val="300"/>
          <w:tblHeader/>
        </w:trPr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142FB96" w14:textId="77777777" w:rsidR="0064763B" w:rsidRPr="00B46A2B" w:rsidRDefault="0064763B" w:rsidP="0098223F">
            <w:pPr>
              <w:spacing w:after="120"/>
              <w:rPr>
                <w:rFonts w:cstheme="minorHAnsi"/>
                <w:b/>
              </w:rPr>
            </w:pPr>
            <w:r w:rsidRPr="00B46A2B">
              <w:rPr>
                <w:rFonts w:cstheme="minorHAnsi"/>
                <w:b/>
              </w:rPr>
              <w:t>Requirement ID</w:t>
            </w:r>
          </w:p>
        </w:tc>
        <w:tc>
          <w:tcPr>
            <w:tcW w:w="3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1BA9DA1" w14:textId="77777777" w:rsidR="0064763B" w:rsidRPr="00B46A2B" w:rsidRDefault="0064763B" w:rsidP="0098223F">
            <w:pPr>
              <w:spacing w:after="120"/>
              <w:rPr>
                <w:rFonts w:cstheme="minorHAnsi"/>
                <w:b/>
              </w:rPr>
            </w:pPr>
            <w:r w:rsidRPr="00B46A2B">
              <w:rPr>
                <w:rFonts w:cstheme="minorHAnsi"/>
                <w:b/>
              </w:rPr>
              <w:t>Requirement Title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F3E1828" w14:textId="77777777" w:rsidR="0064763B" w:rsidRPr="00B46A2B" w:rsidRDefault="0064763B" w:rsidP="0098223F">
            <w:pPr>
              <w:spacing w:after="120"/>
              <w:rPr>
                <w:rFonts w:cstheme="minorHAnsi"/>
                <w:b/>
              </w:rPr>
            </w:pPr>
            <w:r w:rsidRPr="00B46A2B">
              <w:rPr>
                <w:rFonts w:cstheme="minorHAnsi"/>
                <w:b/>
              </w:rPr>
              <w:t>Domain</w:t>
            </w:r>
          </w:p>
        </w:tc>
      </w:tr>
      <w:tr w:rsidR="0064763B" w:rsidRPr="00B46A2B" w14:paraId="1EC24664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D2B6F" w14:textId="77777777" w:rsidR="0064763B" w:rsidRPr="00B46A2B" w:rsidRDefault="0064763B" w:rsidP="0098223F">
            <w:pPr>
              <w:spacing w:after="120"/>
              <w:rPr>
                <w:rFonts w:cstheme="minorHAnsi"/>
              </w:rPr>
            </w:pPr>
            <w:r w:rsidRPr="00761558">
              <w:rPr>
                <w:bCs/>
                <w:iCs/>
                <w:lang w:val="pt-BR"/>
              </w:rPr>
              <w:t>BR_25_0417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8049D" w14:textId="77777777" w:rsidR="0064763B" w:rsidRPr="00761558" w:rsidRDefault="0064763B" w:rsidP="0098223F">
            <w:pPr>
              <w:spacing w:after="120"/>
              <w:rPr>
                <w:b/>
              </w:rPr>
            </w:pPr>
            <w:r>
              <w:rPr>
                <w:b/>
              </w:rPr>
              <w:t>Re-Invoicing – T</w:t>
            </w:r>
            <w:r w:rsidRPr="00761558">
              <w:rPr>
                <w:b/>
              </w:rPr>
              <w:t>ransfer PO information</w:t>
            </w:r>
          </w:p>
          <w:p w14:paraId="6C75B2DB" w14:textId="77777777" w:rsidR="0064763B" w:rsidRPr="00B46A2B" w:rsidRDefault="0064763B" w:rsidP="0098223F">
            <w:pPr>
              <w:spacing w:after="120"/>
              <w:rPr>
                <w:rFonts w:cstheme="minorHAnsi"/>
              </w:rPr>
            </w:pPr>
            <w:r w:rsidRPr="00761558">
              <w:t xml:space="preserve">The application transfer automatically PO information for imports from D-GmbH to P15 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5B61C2" w14:textId="77777777" w:rsidR="0064763B" w:rsidRPr="00B46A2B" w:rsidRDefault="0064763B" w:rsidP="0098223F">
            <w:pPr>
              <w:spacing w:after="120"/>
              <w:rPr>
                <w:rFonts w:cstheme="minorHAnsi"/>
                <w:bCs/>
                <w:iCs/>
                <w:color w:val="4F81BD" w:themeColor="accent1"/>
              </w:rPr>
            </w:pPr>
            <w:r w:rsidRPr="00761558">
              <w:rPr>
                <w:rStyle w:val="a9"/>
                <w:color w:val="auto"/>
              </w:rPr>
              <w:t>MM/PUR</w:t>
            </w:r>
          </w:p>
        </w:tc>
      </w:tr>
      <w:tr w:rsidR="0064763B" w:rsidRPr="00B46A2B" w14:paraId="45495FFE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1327FF" w14:textId="77777777" w:rsidR="0064763B" w:rsidRDefault="0064763B" w:rsidP="0098223F">
            <w:pPr>
              <w:spacing w:after="120"/>
              <w:rPr>
                <w:rFonts w:ascii="MS Sans Serif" w:hAnsi="MS Sans Serif"/>
                <w:sz w:val="16"/>
                <w:szCs w:val="16"/>
              </w:rPr>
            </w:pPr>
            <w:bookmarkStart w:id="41" w:name="_Toc438025129"/>
            <w:bookmarkStart w:id="42" w:name="_Toc438025425"/>
            <w:bookmarkStart w:id="43" w:name="_Toc438025553"/>
            <w:bookmarkStart w:id="44" w:name="_Toc491868290"/>
            <w:r w:rsidRPr="00141609">
              <w:rPr>
                <w:bCs/>
                <w:iCs/>
                <w:lang w:val="pt-BR"/>
              </w:rPr>
              <w:t>BR_CHN_25_0022</w:t>
            </w:r>
          </w:p>
          <w:p w14:paraId="5FF227EB" w14:textId="77777777" w:rsidR="0064763B" w:rsidRPr="00566F5A" w:rsidRDefault="0064763B" w:rsidP="0098223F">
            <w:pPr>
              <w:spacing w:after="120"/>
              <w:rPr>
                <w:bCs/>
                <w:iCs/>
                <w:lang w:val="pt-BR"/>
              </w:rPr>
            </w:pP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24ABE" w14:textId="77777777" w:rsidR="0064763B" w:rsidRPr="00141609" w:rsidRDefault="0064763B" w:rsidP="0098223F">
            <w:pPr>
              <w:spacing w:after="120"/>
              <w:rPr>
                <w:b/>
                <w:bCs/>
                <w:iCs/>
                <w:lang w:val="pt-BR"/>
              </w:rPr>
            </w:pPr>
            <w:r w:rsidRPr="00141609">
              <w:rPr>
                <w:b/>
                <w:bCs/>
                <w:iCs/>
                <w:lang w:val="pt-BR"/>
              </w:rPr>
              <w:t>HIS - PO and return PO data frequency maintenance</w:t>
            </w:r>
          </w:p>
          <w:p w14:paraId="552A5C33" w14:textId="77777777" w:rsidR="0064763B" w:rsidRPr="00566F5A" w:rsidRDefault="0064763B" w:rsidP="0098223F">
            <w:pPr>
              <w:spacing w:after="120"/>
              <w:rPr>
                <w:b/>
                <w:lang w:eastAsia="zh-CN"/>
              </w:rPr>
            </w:pPr>
            <w:r w:rsidRPr="00141609">
              <w:rPr>
                <w:bCs/>
                <w:iCs/>
                <w:lang w:val="pt-BR"/>
              </w:rPr>
              <w:t xml:space="preserve">The application allows transfer </w:t>
            </w:r>
            <w:r>
              <w:rPr>
                <w:bCs/>
                <w:iCs/>
                <w:lang w:val="pt-BR"/>
              </w:rPr>
              <w:t>frequency parameter maintenance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1FF00F" w14:textId="77777777" w:rsidR="0064763B" w:rsidRPr="00566F5A" w:rsidRDefault="0064763B" w:rsidP="0098223F">
            <w:pPr>
              <w:spacing w:after="120"/>
              <w:rPr>
                <w:bCs/>
                <w:iCs/>
              </w:rPr>
            </w:pPr>
            <w:r w:rsidRPr="00761558">
              <w:rPr>
                <w:rStyle w:val="a9"/>
                <w:color w:val="auto"/>
              </w:rPr>
              <w:t>MM/PUR</w:t>
            </w:r>
          </w:p>
        </w:tc>
      </w:tr>
      <w:tr w:rsidR="0064763B" w:rsidRPr="00B46A2B" w14:paraId="1F5F3709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4665F" w14:textId="77777777" w:rsidR="0064763B" w:rsidRPr="00566F5A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141609">
              <w:rPr>
                <w:bCs/>
                <w:iCs/>
                <w:lang w:val="pt-BR"/>
              </w:rPr>
              <w:t>BR_CHN_25_0019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80ED8" w14:textId="77777777" w:rsidR="0064763B" w:rsidRPr="00141609" w:rsidRDefault="0064763B" w:rsidP="0098223F">
            <w:pPr>
              <w:spacing w:after="120"/>
              <w:rPr>
                <w:b/>
                <w:bCs/>
                <w:iCs/>
                <w:lang w:val="pt-BR"/>
              </w:rPr>
            </w:pPr>
            <w:r w:rsidRPr="00141609">
              <w:rPr>
                <w:b/>
                <w:bCs/>
                <w:iCs/>
                <w:lang w:val="pt-BR"/>
              </w:rPr>
              <w:t>HIS - GR information receipt</w:t>
            </w:r>
          </w:p>
          <w:p w14:paraId="392E677C" w14:textId="77777777" w:rsidR="0064763B" w:rsidRPr="00141609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141609">
              <w:rPr>
                <w:bCs/>
                <w:iCs/>
                <w:lang w:val="pt-BR"/>
              </w:rPr>
              <w:t>The application receives and processes GR information for the PO related items from HIS Lenovo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44D2FE" w14:textId="77777777" w:rsidR="0064763B" w:rsidRPr="00566F5A" w:rsidRDefault="0064763B" w:rsidP="0098223F">
            <w:pPr>
              <w:spacing w:after="120"/>
              <w:rPr>
                <w:bCs/>
                <w:iCs/>
              </w:rPr>
            </w:pPr>
            <w:r w:rsidRPr="00761558">
              <w:rPr>
                <w:rStyle w:val="a9"/>
                <w:color w:val="auto"/>
              </w:rPr>
              <w:t>MM/PUR</w:t>
            </w:r>
          </w:p>
        </w:tc>
      </w:tr>
      <w:tr w:rsidR="0064763B" w:rsidRPr="00B46A2B" w14:paraId="230EBCB5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CF292A" w14:textId="77777777" w:rsidR="0064763B" w:rsidRPr="00566F5A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141609">
              <w:rPr>
                <w:bCs/>
                <w:iCs/>
                <w:lang w:val="pt-BR"/>
              </w:rPr>
              <w:t>BR_CHN_25_0016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B0262" w14:textId="77777777" w:rsidR="0064763B" w:rsidRPr="00141609" w:rsidRDefault="0064763B" w:rsidP="0098223F">
            <w:pPr>
              <w:spacing w:after="120"/>
              <w:rPr>
                <w:b/>
                <w:bCs/>
                <w:iCs/>
                <w:lang w:val="pt-BR"/>
              </w:rPr>
            </w:pPr>
            <w:r w:rsidRPr="00141609">
              <w:rPr>
                <w:b/>
                <w:bCs/>
                <w:iCs/>
                <w:lang w:val="pt-BR"/>
              </w:rPr>
              <w:t>HIS - GR information flexible data transfer</w:t>
            </w:r>
          </w:p>
          <w:p w14:paraId="24472014" w14:textId="77777777" w:rsidR="0064763B" w:rsidRPr="00141609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141609">
              <w:rPr>
                <w:bCs/>
                <w:iCs/>
                <w:lang w:val="pt-BR"/>
              </w:rPr>
              <w:t>The application supports the data transfer in a flexible parameter based frequency, i.e. every x days, y hours or z minutes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A654C4" w14:textId="77777777" w:rsidR="0064763B" w:rsidRPr="00566F5A" w:rsidRDefault="0064763B" w:rsidP="0098223F">
            <w:pPr>
              <w:spacing w:after="120"/>
              <w:rPr>
                <w:bCs/>
                <w:iCs/>
              </w:rPr>
            </w:pPr>
            <w:r w:rsidRPr="00761558">
              <w:rPr>
                <w:rStyle w:val="a9"/>
                <w:color w:val="auto"/>
              </w:rPr>
              <w:t>MM/PUR</w:t>
            </w:r>
          </w:p>
        </w:tc>
      </w:tr>
      <w:tr w:rsidR="0064763B" w:rsidRPr="00B46A2B" w14:paraId="2AD34ACC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6A314B" w14:textId="77777777" w:rsidR="0064763B" w:rsidRPr="00566F5A" w:rsidRDefault="0064763B" w:rsidP="0098223F">
            <w:pPr>
              <w:spacing w:after="120"/>
              <w:rPr>
                <w:bCs/>
                <w:iCs/>
                <w:lang w:val="pt-BR" w:eastAsia="zh-CN"/>
              </w:rPr>
            </w:pPr>
            <w:r>
              <w:rPr>
                <w:bCs/>
                <w:iCs/>
                <w:lang w:val="pt-BR"/>
              </w:rPr>
              <w:t>BR_CHN_25_001</w:t>
            </w:r>
            <w:r>
              <w:rPr>
                <w:rFonts w:hint="eastAsia"/>
                <w:bCs/>
                <w:iCs/>
                <w:lang w:val="pt-BR" w:eastAsia="zh-CN"/>
              </w:rPr>
              <w:t>4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1ACF1" w14:textId="77777777" w:rsidR="0064763B" w:rsidRPr="00710016" w:rsidRDefault="0064763B" w:rsidP="0098223F">
            <w:pPr>
              <w:spacing w:after="120"/>
              <w:rPr>
                <w:b/>
                <w:bCs/>
                <w:iCs/>
                <w:lang w:val="pt-BR"/>
              </w:rPr>
            </w:pPr>
            <w:r w:rsidRPr="00710016">
              <w:rPr>
                <w:b/>
                <w:bCs/>
                <w:iCs/>
                <w:lang w:val="pt-BR"/>
              </w:rPr>
              <w:t>HIS - GR information frequency maintenance</w:t>
            </w:r>
          </w:p>
          <w:p w14:paraId="458450D9" w14:textId="77777777" w:rsidR="0064763B" w:rsidRPr="00710016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t>The application allows transfer frequency parameter maintenance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E70A0" w14:textId="77777777" w:rsidR="0064763B" w:rsidRPr="00566F5A" w:rsidRDefault="0064763B" w:rsidP="0098223F">
            <w:pPr>
              <w:spacing w:after="120"/>
              <w:rPr>
                <w:bCs/>
                <w:iCs/>
              </w:rPr>
            </w:pPr>
            <w:r w:rsidRPr="00761558">
              <w:rPr>
                <w:rStyle w:val="a9"/>
                <w:color w:val="auto"/>
              </w:rPr>
              <w:t>MM/PUR</w:t>
            </w:r>
          </w:p>
        </w:tc>
      </w:tr>
      <w:tr w:rsidR="0064763B" w:rsidRPr="00B46A2B" w14:paraId="716B41FD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E92F15" w14:textId="77777777" w:rsidR="0064763B" w:rsidRPr="00566F5A" w:rsidRDefault="0064763B" w:rsidP="0098223F">
            <w:pPr>
              <w:spacing w:after="120"/>
              <w:rPr>
                <w:bCs/>
                <w:iCs/>
                <w:lang w:val="pt-BR" w:eastAsia="zh-CN"/>
              </w:rPr>
            </w:pPr>
            <w:r>
              <w:rPr>
                <w:bCs/>
                <w:iCs/>
                <w:lang w:val="pt-BR"/>
              </w:rPr>
              <w:t>BR_CHN_25_00</w:t>
            </w:r>
            <w:r>
              <w:rPr>
                <w:rFonts w:hint="eastAsia"/>
                <w:bCs/>
                <w:iCs/>
                <w:lang w:val="pt-BR" w:eastAsia="zh-CN"/>
              </w:rPr>
              <w:t>08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FF89E" w14:textId="77777777" w:rsidR="0064763B" w:rsidRPr="00710016" w:rsidRDefault="0064763B" w:rsidP="0098223F">
            <w:pPr>
              <w:spacing w:after="120"/>
              <w:rPr>
                <w:b/>
                <w:bCs/>
                <w:iCs/>
                <w:lang w:val="pt-BR"/>
              </w:rPr>
            </w:pPr>
            <w:r w:rsidRPr="00710016">
              <w:rPr>
                <w:b/>
                <w:bCs/>
                <w:iCs/>
                <w:lang w:val="pt-BR"/>
              </w:rPr>
              <w:t>HIS - inventory consumption information receipt and processing</w:t>
            </w:r>
          </w:p>
          <w:p w14:paraId="71B1A3E1" w14:textId="77777777" w:rsidR="0064763B" w:rsidRPr="00710016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t>The application receives and processes inventory movements based on normal inventory consumption from HIS Lenovo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8F0D0" w14:textId="77777777" w:rsidR="0064763B" w:rsidRPr="00566F5A" w:rsidRDefault="0064763B" w:rsidP="0098223F">
            <w:pPr>
              <w:spacing w:after="120"/>
              <w:rPr>
                <w:bCs/>
                <w:iCs/>
              </w:rPr>
            </w:pPr>
            <w:r w:rsidRPr="00761558">
              <w:rPr>
                <w:rStyle w:val="a9"/>
                <w:color w:val="auto"/>
              </w:rPr>
              <w:t>MM/PUR</w:t>
            </w:r>
          </w:p>
        </w:tc>
      </w:tr>
      <w:tr w:rsidR="0064763B" w:rsidRPr="00B46A2B" w14:paraId="158A920D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CF6C5D" w14:textId="77777777" w:rsidR="0064763B" w:rsidRPr="00566F5A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>
              <w:rPr>
                <w:bCs/>
                <w:iCs/>
                <w:lang w:val="pt-BR"/>
              </w:rPr>
              <w:t>BR_CHN_25_00</w:t>
            </w:r>
            <w:r>
              <w:rPr>
                <w:rFonts w:hint="eastAsia"/>
                <w:bCs/>
                <w:iCs/>
                <w:lang w:val="pt-BR" w:eastAsia="zh-CN"/>
              </w:rPr>
              <w:t>20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D0387" w14:textId="77777777" w:rsidR="0064763B" w:rsidRPr="00710016" w:rsidRDefault="0064763B" w:rsidP="0098223F">
            <w:pPr>
              <w:spacing w:after="120"/>
              <w:rPr>
                <w:b/>
                <w:bCs/>
                <w:iCs/>
                <w:lang w:val="pt-BR"/>
              </w:rPr>
            </w:pPr>
            <w:r w:rsidRPr="00710016">
              <w:rPr>
                <w:b/>
                <w:bCs/>
                <w:iCs/>
                <w:lang w:val="pt-BR"/>
              </w:rPr>
              <w:t>HIS - stock take variance information receipt and processing</w:t>
            </w:r>
          </w:p>
          <w:p w14:paraId="50FD206B" w14:textId="77777777" w:rsidR="0064763B" w:rsidRPr="00710016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t>The application receives and processes inventory movements based on stock take variances from HIS Lenovo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18290" w14:textId="77777777" w:rsidR="0064763B" w:rsidRPr="00566F5A" w:rsidRDefault="0064763B" w:rsidP="0098223F">
            <w:pPr>
              <w:spacing w:after="120"/>
              <w:rPr>
                <w:bCs/>
                <w:iCs/>
              </w:rPr>
            </w:pPr>
            <w:r w:rsidRPr="00761558">
              <w:rPr>
                <w:rStyle w:val="a9"/>
                <w:color w:val="auto"/>
              </w:rPr>
              <w:t>MM/PUR</w:t>
            </w:r>
          </w:p>
        </w:tc>
      </w:tr>
      <w:tr w:rsidR="0064763B" w:rsidRPr="00B46A2B" w14:paraId="67EC542C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1B7FF" w14:textId="77777777" w:rsidR="0064763B" w:rsidRPr="00566F5A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>
              <w:rPr>
                <w:bCs/>
                <w:iCs/>
                <w:lang w:val="pt-BR"/>
              </w:rPr>
              <w:t>BR_CHN_25_00</w:t>
            </w:r>
            <w:r>
              <w:rPr>
                <w:rFonts w:hint="eastAsia"/>
                <w:bCs/>
                <w:iCs/>
                <w:lang w:val="pt-BR" w:eastAsia="zh-CN"/>
              </w:rPr>
              <w:t>26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C58C0" w14:textId="77777777" w:rsidR="0064763B" w:rsidRPr="00710016" w:rsidRDefault="0064763B" w:rsidP="0098223F">
            <w:pPr>
              <w:spacing w:after="120"/>
              <w:rPr>
                <w:b/>
                <w:bCs/>
                <w:iCs/>
                <w:lang w:val="pt-BR"/>
              </w:rPr>
            </w:pPr>
            <w:r w:rsidRPr="00710016">
              <w:rPr>
                <w:b/>
                <w:bCs/>
                <w:iCs/>
                <w:lang w:val="pt-BR"/>
              </w:rPr>
              <w:t>HIS - scrapping information receipt and processing</w:t>
            </w:r>
          </w:p>
          <w:p w14:paraId="3475908C" w14:textId="77777777" w:rsidR="0064763B" w:rsidRPr="00710016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t>The application receives and processes inventory movements based on scrapping from HIS Lenovo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372753" w14:textId="77777777" w:rsidR="0064763B" w:rsidRPr="00566F5A" w:rsidRDefault="0064763B" w:rsidP="0098223F">
            <w:pPr>
              <w:spacing w:after="120"/>
              <w:rPr>
                <w:bCs/>
                <w:iCs/>
              </w:rPr>
            </w:pPr>
            <w:r w:rsidRPr="00761558">
              <w:rPr>
                <w:rStyle w:val="a9"/>
                <w:color w:val="auto"/>
              </w:rPr>
              <w:t>MM/PUR</w:t>
            </w:r>
          </w:p>
        </w:tc>
      </w:tr>
      <w:tr w:rsidR="0064763B" w:rsidRPr="00566F5A" w14:paraId="4B22BD06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65FE96" w14:textId="77777777" w:rsidR="0064763B" w:rsidRPr="00566F5A" w:rsidRDefault="0064763B" w:rsidP="0098223F">
            <w:pPr>
              <w:spacing w:after="120"/>
              <w:rPr>
                <w:bCs/>
                <w:iCs/>
                <w:lang w:val="pt-BR" w:eastAsia="zh-CN"/>
              </w:rPr>
            </w:pPr>
            <w:r>
              <w:rPr>
                <w:bCs/>
                <w:iCs/>
                <w:lang w:val="pt-BR"/>
              </w:rPr>
              <w:t>BR_CHN_25_00</w:t>
            </w:r>
            <w:r>
              <w:rPr>
                <w:rFonts w:hint="eastAsia"/>
                <w:bCs/>
                <w:iCs/>
                <w:lang w:val="pt-BR" w:eastAsia="zh-CN"/>
              </w:rPr>
              <w:t>11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4C232" w14:textId="77777777" w:rsidR="0064763B" w:rsidRPr="00710016" w:rsidRDefault="0064763B" w:rsidP="0098223F">
            <w:pPr>
              <w:spacing w:after="120"/>
              <w:rPr>
                <w:b/>
                <w:bCs/>
                <w:iCs/>
                <w:lang w:val="pt-BR"/>
              </w:rPr>
            </w:pPr>
            <w:r w:rsidRPr="00710016">
              <w:rPr>
                <w:b/>
                <w:bCs/>
                <w:iCs/>
                <w:lang w:val="pt-BR"/>
              </w:rPr>
              <w:t>HIS - inventory movement information flexible data transfer</w:t>
            </w:r>
          </w:p>
          <w:p w14:paraId="49FABBD3" w14:textId="77777777" w:rsidR="0064763B" w:rsidRPr="00710016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lastRenderedPageBreak/>
              <w:t>The application supports the data transfer in a flexible parameter based frequency, i.e. every x days, y hours or z minutes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046851" w14:textId="77777777" w:rsidR="0064763B" w:rsidRPr="00566F5A" w:rsidRDefault="0064763B" w:rsidP="0098223F">
            <w:pPr>
              <w:spacing w:after="120"/>
              <w:rPr>
                <w:bCs/>
                <w:iCs/>
              </w:rPr>
            </w:pPr>
            <w:r w:rsidRPr="00761558">
              <w:rPr>
                <w:rStyle w:val="a9"/>
                <w:color w:val="auto"/>
              </w:rPr>
              <w:lastRenderedPageBreak/>
              <w:t>MM/PUR</w:t>
            </w:r>
          </w:p>
        </w:tc>
      </w:tr>
      <w:tr w:rsidR="0064763B" w:rsidRPr="00566F5A" w14:paraId="31B1C540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BA619B" w14:textId="77777777" w:rsidR="0064763B" w:rsidRPr="00566F5A" w:rsidRDefault="0064763B" w:rsidP="0098223F">
            <w:pPr>
              <w:spacing w:after="120"/>
              <w:rPr>
                <w:bCs/>
                <w:iCs/>
                <w:lang w:val="pt-BR" w:eastAsia="zh-CN"/>
              </w:rPr>
            </w:pPr>
            <w:r>
              <w:rPr>
                <w:bCs/>
                <w:iCs/>
                <w:lang w:val="pt-BR"/>
              </w:rPr>
              <w:t>BR_CHN_25_00</w:t>
            </w:r>
            <w:r>
              <w:rPr>
                <w:rFonts w:hint="eastAsia"/>
                <w:bCs/>
                <w:iCs/>
                <w:lang w:val="pt-BR"/>
              </w:rPr>
              <w:t>0</w:t>
            </w:r>
            <w:r>
              <w:rPr>
                <w:rFonts w:hint="eastAsia"/>
                <w:bCs/>
                <w:iCs/>
                <w:lang w:val="pt-BR" w:eastAsia="zh-CN"/>
              </w:rPr>
              <w:t>6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F234B" w14:textId="77777777" w:rsidR="0064763B" w:rsidRPr="00710016" w:rsidRDefault="0064763B" w:rsidP="0098223F">
            <w:pPr>
              <w:spacing w:after="120"/>
              <w:rPr>
                <w:b/>
                <w:bCs/>
                <w:iCs/>
                <w:lang w:val="pt-BR"/>
              </w:rPr>
            </w:pPr>
            <w:r w:rsidRPr="00710016">
              <w:rPr>
                <w:b/>
                <w:bCs/>
                <w:iCs/>
                <w:lang w:val="pt-BR"/>
              </w:rPr>
              <w:t>HIS - inventory movement information frequency maintenance</w:t>
            </w:r>
          </w:p>
          <w:p w14:paraId="5439BFA0" w14:textId="77777777" w:rsidR="0064763B" w:rsidRPr="00710016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t>The application allows transfer frequency parameter maintenance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792CA0" w14:textId="77777777" w:rsidR="0064763B" w:rsidRPr="00566F5A" w:rsidRDefault="0064763B" w:rsidP="0098223F">
            <w:pPr>
              <w:spacing w:after="120"/>
              <w:rPr>
                <w:bCs/>
                <w:iCs/>
              </w:rPr>
            </w:pPr>
            <w:r w:rsidRPr="00761558">
              <w:rPr>
                <w:rStyle w:val="a9"/>
                <w:color w:val="auto"/>
              </w:rPr>
              <w:t>MM/PUR</w:t>
            </w:r>
          </w:p>
        </w:tc>
      </w:tr>
      <w:tr w:rsidR="0064763B" w:rsidRPr="00566F5A" w14:paraId="1375810E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8FAE6" w14:textId="77777777" w:rsidR="0064763B" w:rsidRPr="00566F5A" w:rsidRDefault="0064763B" w:rsidP="0098223F">
            <w:pPr>
              <w:spacing w:after="120"/>
              <w:rPr>
                <w:bCs/>
                <w:iCs/>
                <w:lang w:val="pt-BR" w:eastAsia="zh-CN"/>
              </w:rPr>
            </w:pPr>
            <w:r>
              <w:rPr>
                <w:bCs/>
                <w:iCs/>
                <w:lang w:val="pt-BR"/>
              </w:rPr>
              <w:t>BR_CHN_25_00</w:t>
            </w:r>
            <w:r>
              <w:rPr>
                <w:rFonts w:hint="eastAsia"/>
                <w:bCs/>
                <w:iCs/>
                <w:lang w:val="pt-BR" w:eastAsia="zh-CN"/>
              </w:rPr>
              <w:t>28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E0A72" w14:textId="77777777" w:rsidR="0064763B" w:rsidRPr="00710016" w:rsidRDefault="0064763B" w:rsidP="0098223F">
            <w:pPr>
              <w:spacing w:after="120"/>
              <w:rPr>
                <w:b/>
                <w:bCs/>
                <w:iCs/>
                <w:lang w:val="pt-BR"/>
              </w:rPr>
            </w:pPr>
            <w:r w:rsidRPr="00710016">
              <w:rPr>
                <w:b/>
                <w:bCs/>
                <w:iCs/>
                <w:lang w:val="pt-BR"/>
              </w:rPr>
              <w:t>HIS - purchase requisition receipt and processing</w:t>
            </w:r>
          </w:p>
          <w:p w14:paraId="5E13766D" w14:textId="77777777" w:rsidR="0064763B" w:rsidRPr="00710016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t>The application receives and processes PR information for the PR related items from HIS Lenovo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B32A96" w14:textId="77777777" w:rsidR="0064763B" w:rsidRPr="00566F5A" w:rsidRDefault="0064763B" w:rsidP="0098223F">
            <w:pPr>
              <w:spacing w:after="120"/>
              <w:rPr>
                <w:bCs/>
                <w:iCs/>
              </w:rPr>
            </w:pPr>
            <w:r w:rsidRPr="00761558">
              <w:rPr>
                <w:rStyle w:val="a9"/>
                <w:color w:val="auto"/>
              </w:rPr>
              <w:t>MM/PUR</w:t>
            </w:r>
          </w:p>
        </w:tc>
      </w:tr>
      <w:tr w:rsidR="0064763B" w:rsidRPr="00566F5A" w14:paraId="2CF25445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E4B148" w14:textId="77777777" w:rsidR="0064763B" w:rsidRPr="00566F5A" w:rsidRDefault="0064763B" w:rsidP="0098223F">
            <w:pPr>
              <w:spacing w:after="120"/>
              <w:rPr>
                <w:bCs/>
                <w:iCs/>
                <w:lang w:val="pt-BR" w:eastAsia="zh-CN"/>
              </w:rPr>
            </w:pPr>
            <w:r>
              <w:rPr>
                <w:bCs/>
                <w:iCs/>
                <w:lang w:val="pt-BR"/>
              </w:rPr>
              <w:t>BR_CHN_25_00</w:t>
            </w:r>
            <w:r>
              <w:rPr>
                <w:rFonts w:hint="eastAsia"/>
                <w:bCs/>
                <w:iCs/>
                <w:lang w:val="pt-BR"/>
              </w:rPr>
              <w:t>2</w:t>
            </w:r>
            <w:r>
              <w:rPr>
                <w:rFonts w:hint="eastAsia"/>
                <w:bCs/>
                <w:iCs/>
                <w:lang w:val="pt-BR" w:eastAsia="zh-CN"/>
              </w:rPr>
              <w:t>7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1DDA9" w14:textId="77777777" w:rsidR="0064763B" w:rsidRPr="00710016" w:rsidRDefault="0064763B" w:rsidP="0098223F">
            <w:pPr>
              <w:spacing w:after="120"/>
              <w:rPr>
                <w:b/>
                <w:bCs/>
                <w:iCs/>
                <w:lang w:val="pt-BR" w:eastAsia="zh-CN"/>
              </w:rPr>
            </w:pPr>
            <w:r w:rsidRPr="00710016">
              <w:rPr>
                <w:b/>
                <w:bCs/>
                <w:iCs/>
                <w:lang w:val="pt-BR"/>
              </w:rPr>
              <w:t>HIS - purchase requisition flexible data transfer</w:t>
            </w:r>
          </w:p>
          <w:p w14:paraId="505199AD" w14:textId="77777777" w:rsidR="0064763B" w:rsidRPr="00710016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t>The application supports the data transfer in a flexible parameter based frequency, i.e. every x days, y hours or z minutes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81504C" w14:textId="77777777" w:rsidR="0064763B" w:rsidRPr="00566F5A" w:rsidRDefault="0064763B" w:rsidP="0098223F">
            <w:pPr>
              <w:spacing w:after="120"/>
              <w:rPr>
                <w:bCs/>
                <w:iCs/>
              </w:rPr>
            </w:pPr>
            <w:r w:rsidRPr="00761558">
              <w:rPr>
                <w:rStyle w:val="a9"/>
                <w:color w:val="auto"/>
              </w:rPr>
              <w:t>MM/PUR</w:t>
            </w:r>
          </w:p>
        </w:tc>
      </w:tr>
      <w:tr w:rsidR="0064763B" w:rsidRPr="00566F5A" w14:paraId="7E11E4F4" w14:textId="77777777" w:rsidTr="0098223F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979AAE" w14:textId="77777777" w:rsidR="0064763B" w:rsidRPr="00566F5A" w:rsidRDefault="0064763B" w:rsidP="0098223F">
            <w:pPr>
              <w:spacing w:after="120"/>
              <w:rPr>
                <w:bCs/>
                <w:iCs/>
                <w:lang w:val="pt-BR" w:eastAsia="zh-CN"/>
              </w:rPr>
            </w:pPr>
            <w:r>
              <w:rPr>
                <w:bCs/>
                <w:iCs/>
                <w:lang w:val="pt-BR"/>
              </w:rPr>
              <w:t>BR_CHN_25_00</w:t>
            </w:r>
            <w:r>
              <w:rPr>
                <w:rFonts w:hint="eastAsia"/>
                <w:bCs/>
                <w:iCs/>
                <w:lang w:val="pt-BR"/>
              </w:rPr>
              <w:t>2</w:t>
            </w:r>
            <w:r>
              <w:rPr>
                <w:rFonts w:hint="eastAsia"/>
                <w:bCs/>
                <w:iCs/>
                <w:lang w:val="pt-BR" w:eastAsia="zh-CN"/>
              </w:rPr>
              <w:t>9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5E738" w14:textId="77777777" w:rsidR="0064763B" w:rsidRPr="00710016" w:rsidRDefault="0064763B" w:rsidP="0098223F">
            <w:pPr>
              <w:spacing w:after="120"/>
              <w:rPr>
                <w:b/>
                <w:bCs/>
                <w:iCs/>
                <w:lang w:val="pt-BR" w:eastAsia="zh-CN"/>
              </w:rPr>
            </w:pPr>
            <w:r w:rsidRPr="00710016">
              <w:rPr>
                <w:b/>
                <w:bCs/>
                <w:iCs/>
                <w:lang w:val="pt-BR"/>
              </w:rPr>
              <w:t>HIS - purchase requisition frequency maintenance</w:t>
            </w:r>
          </w:p>
          <w:p w14:paraId="6954194C" w14:textId="77777777" w:rsidR="0064763B" w:rsidRPr="00710016" w:rsidRDefault="0064763B" w:rsidP="0098223F">
            <w:pPr>
              <w:spacing w:after="120"/>
              <w:rPr>
                <w:bCs/>
                <w:iCs/>
                <w:lang w:val="pt-BR"/>
              </w:rPr>
            </w:pPr>
            <w:r w:rsidRPr="00710016">
              <w:rPr>
                <w:bCs/>
                <w:iCs/>
                <w:lang w:val="pt-BR"/>
              </w:rPr>
              <w:t>The application allows transfer frequency parameter maintenance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5B5D29" w14:textId="77777777" w:rsidR="0064763B" w:rsidRPr="00566F5A" w:rsidRDefault="0064763B" w:rsidP="0098223F">
            <w:pPr>
              <w:spacing w:after="120"/>
              <w:rPr>
                <w:bCs/>
                <w:iCs/>
              </w:rPr>
            </w:pPr>
            <w:r w:rsidRPr="00761558">
              <w:rPr>
                <w:rStyle w:val="a9"/>
                <w:color w:val="auto"/>
              </w:rPr>
              <w:t>MM/PUR</w:t>
            </w:r>
          </w:p>
        </w:tc>
      </w:tr>
    </w:tbl>
    <w:p w14:paraId="0F895689" w14:textId="77777777" w:rsidR="0064763B" w:rsidRPr="00B46A2B" w:rsidRDefault="0064763B" w:rsidP="0064763B">
      <w:pPr>
        <w:pStyle w:val="a6"/>
      </w:pPr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>
        <w:rPr>
          <w:noProof/>
        </w:rPr>
        <w:t>4</w:t>
      </w:r>
      <w:r w:rsidRPr="00B46A2B">
        <w:rPr>
          <w:noProof/>
        </w:rPr>
        <w:fldChar w:fldCharType="end"/>
      </w:r>
      <w:r w:rsidRPr="00B46A2B">
        <w:t>: Requirements</w:t>
      </w:r>
      <w:bookmarkEnd w:id="41"/>
      <w:bookmarkEnd w:id="42"/>
      <w:bookmarkEnd w:id="43"/>
      <w:bookmarkEnd w:id="44"/>
    </w:p>
    <w:p w14:paraId="22C97CD8" w14:textId="77777777" w:rsidR="0064763B" w:rsidRPr="00B46A2B" w:rsidRDefault="0064763B" w:rsidP="0064763B"/>
    <w:p w14:paraId="26C7315A" w14:textId="77777777" w:rsidR="0064763B" w:rsidRPr="00A616F3" w:rsidRDefault="0064763B" w:rsidP="0064763B">
      <w:pPr>
        <w:pStyle w:val="1"/>
      </w:pPr>
      <w:bookmarkStart w:id="45" w:name="_Toc11830509"/>
      <w:bookmarkStart w:id="46" w:name="_Toc318273142"/>
      <w:bookmarkStart w:id="47" w:name="_Toc433376169"/>
      <w:bookmarkStart w:id="48" w:name="_Toc487456419"/>
      <w:bookmarkStart w:id="49" w:name="_Toc495420554"/>
      <w:bookmarkStart w:id="50" w:name="_Toc11830511"/>
      <w:r w:rsidRPr="00A616F3">
        <w:t xml:space="preserve">Purpose of the </w:t>
      </w:r>
      <w:bookmarkEnd w:id="45"/>
      <w:r>
        <w:t>Interface</w:t>
      </w:r>
      <w:bookmarkEnd w:id="46"/>
      <w:bookmarkEnd w:id="47"/>
      <w:bookmarkEnd w:id="48"/>
      <w:bookmarkEnd w:id="49"/>
    </w:p>
    <w:p w14:paraId="42BD1D17" w14:textId="77777777" w:rsidR="0064763B" w:rsidRDefault="0064763B" w:rsidP="0064763B">
      <w:r w:rsidRPr="00EE4B60">
        <w:t xml:space="preserve">Because FME China will </w:t>
      </w:r>
      <w:r>
        <w:t>use P11 in future the</w:t>
      </w:r>
      <w:r w:rsidRPr="00EE4B60">
        <w:t xml:space="preserve"> interfaces are requested to support the process:</w:t>
      </w:r>
    </w:p>
    <w:p w14:paraId="6C11DB90" w14:textId="77777777" w:rsidR="0064763B" w:rsidRDefault="0064763B" w:rsidP="0064763B">
      <w:pPr>
        <w:pStyle w:val="2"/>
        <w:rPr>
          <w:rFonts w:cstheme="minorHAnsi"/>
        </w:rPr>
      </w:pPr>
      <w:bookmarkStart w:id="51" w:name="_Toc495420555"/>
      <w:r>
        <w:rPr>
          <w:lang w:val="en-US"/>
        </w:rPr>
        <w:t xml:space="preserve">Receive Material Master </w:t>
      </w:r>
      <w:proofErr w:type="gramStart"/>
      <w:r>
        <w:rPr>
          <w:lang w:val="en-US"/>
        </w:rPr>
        <w:t>data</w:t>
      </w:r>
      <w:bookmarkEnd w:id="51"/>
      <w:proofErr w:type="gramEnd"/>
    </w:p>
    <w:p w14:paraId="042105D9" w14:textId="77777777" w:rsidR="0064763B" w:rsidRDefault="0064763B" w:rsidP="0064763B">
      <w:r>
        <w:t xml:space="preserve">The Material master data from P11 system will be send from P11 system to clinical system via PO system. </w:t>
      </w:r>
      <w:commentRangeStart w:id="52"/>
      <w:r>
        <w:t>See Chapter 4 reference for more details</w:t>
      </w:r>
      <w:commentRangeEnd w:id="52"/>
      <w:r>
        <w:rPr>
          <w:rStyle w:val="ac"/>
        </w:rPr>
        <w:commentReference w:id="52"/>
      </w:r>
    </w:p>
    <w:p w14:paraId="01EA03EB" w14:textId="77777777" w:rsidR="0064763B" w:rsidRDefault="0064763B" w:rsidP="0064763B">
      <w:pPr>
        <w:pStyle w:val="2"/>
        <w:rPr>
          <w:rFonts w:cstheme="minorHAnsi"/>
        </w:rPr>
      </w:pPr>
      <w:bookmarkStart w:id="53" w:name="_Toc495420556"/>
      <w:r>
        <w:rPr>
          <w:lang w:val="en-US"/>
        </w:rPr>
        <w:t>Receive Batch Master Data</w:t>
      </w:r>
      <w:bookmarkEnd w:id="53"/>
    </w:p>
    <w:p w14:paraId="09A4F6B0" w14:textId="77777777" w:rsidR="0064763B" w:rsidRDefault="0064763B" w:rsidP="0064763B">
      <w:pPr>
        <w:rPr>
          <w:lang w:eastAsia="zh-CN"/>
        </w:rPr>
      </w:pPr>
      <w:r>
        <w:t>The Batch master data from P11 system will be send from P11 system to clinical system via PO system.</w:t>
      </w:r>
    </w:p>
    <w:p w14:paraId="189866C7" w14:textId="77777777" w:rsidR="0064763B" w:rsidRDefault="0064763B" w:rsidP="0064763B">
      <w:pPr>
        <w:pStyle w:val="2"/>
        <w:rPr>
          <w:rFonts w:cstheme="minorHAnsi"/>
        </w:rPr>
      </w:pPr>
      <w:r>
        <w:t xml:space="preserve"> </w:t>
      </w:r>
      <w:bookmarkStart w:id="54" w:name="_Toc495420557"/>
      <w:r>
        <w:rPr>
          <w:lang w:val="en-US"/>
        </w:rPr>
        <w:t xml:space="preserve">Receive </w:t>
      </w:r>
      <w:r>
        <w:rPr>
          <w:rFonts w:hint="eastAsia"/>
          <w:lang w:val="en-US" w:eastAsia="zh-CN"/>
        </w:rPr>
        <w:t>Open Purchase Requisition</w:t>
      </w:r>
      <w:bookmarkEnd w:id="54"/>
    </w:p>
    <w:p w14:paraId="29ABAA8A" w14:textId="77777777" w:rsidR="0064763B" w:rsidRDefault="0064763B" w:rsidP="0064763B">
      <w:pPr>
        <w:rPr>
          <w:lang w:eastAsia="zh-CN"/>
        </w:rPr>
      </w:pPr>
      <w:r>
        <w:t xml:space="preserve">The </w:t>
      </w:r>
      <w:r>
        <w:rPr>
          <w:rFonts w:hint="eastAsia"/>
          <w:lang w:eastAsia="zh-CN"/>
        </w:rPr>
        <w:t>open Purchase Requisition</w:t>
      </w:r>
      <w:r>
        <w:t xml:space="preserve"> data will be sen</w:t>
      </w:r>
      <w:r>
        <w:rPr>
          <w:rFonts w:hint="eastAsia"/>
          <w:lang w:eastAsia="zh-CN"/>
        </w:rPr>
        <w:t>t</w:t>
      </w:r>
      <w:r>
        <w:t xml:space="preserve"> from clinical system to P11 via PO system.</w:t>
      </w:r>
    </w:p>
    <w:p w14:paraId="39BA3AF3" w14:textId="77777777" w:rsidR="0064763B" w:rsidRDefault="0064763B" w:rsidP="0064763B">
      <w:pPr>
        <w:pStyle w:val="2"/>
        <w:rPr>
          <w:rFonts w:cstheme="minorHAnsi"/>
        </w:rPr>
      </w:pPr>
      <w:bookmarkStart w:id="55" w:name="_Toc495420558"/>
      <w:r>
        <w:rPr>
          <w:lang w:val="en-US"/>
        </w:rPr>
        <w:t>Receive Open Purchase Order/Outbound Delivery</w:t>
      </w:r>
      <w:bookmarkEnd w:id="55"/>
    </w:p>
    <w:p w14:paraId="3874510F" w14:textId="77777777" w:rsidR="0064763B" w:rsidRDefault="0064763B" w:rsidP="0064763B">
      <w:r>
        <w:t xml:space="preserve">For the Goods Receipt process the open documents (Purchase Order/Outbound Delivery) are needed. These documents will be send from P11 system to clinical system via PO system. </w:t>
      </w:r>
    </w:p>
    <w:p w14:paraId="61568743" w14:textId="77777777" w:rsidR="0064763B" w:rsidRDefault="0064763B" w:rsidP="0064763B">
      <w:pPr>
        <w:pStyle w:val="2"/>
        <w:rPr>
          <w:rFonts w:cstheme="minorHAnsi"/>
        </w:rPr>
      </w:pPr>
      <w:bookmarkStart w:id="56" w:name="_Toc495420559"/>
      <w:r>
        <w:rPr>
          <w:lang w:val="en-US"/>
        </w:rPr>
        <w:lastRenderedPageBreak/>
        <w:t>Post Goods Receipt</w:t>
      </w:r>
      <w:bookmarkEnd w:id="56"/>
    </w:p>
    <w:p w14:paraId="4F8FF4DF" w14:textId="77777777" w:rsidR="0064763B" w:rsidRDefault="0064763B" w:rsidP="0064763B">
      <w:r>
        <w:t xml:space="preserve">Posting of Goods Receipt from clinical system via PO system to P11 system. </w:t>
      </w:r>
    </w:p>
    <w:p w14:paraId="60B1FF8D" w14:textId="77777777" w:rsidR="0064763B" w:rsidRDefault="0064763B" w:rsidP="0064763B">
      <w:pPr>
        <w:pStyle w:val="2"/>
        <w:rPr>
          <w:rFonts w:cstheme="minorHAnsi"/>
        </w:rPr>
      </w:pPr>
      <w:bookmarkStart w:id="57" w:name="_Toc495420560"/>
      <w:r>
        <w:rPr>
          <w:lang w:val="en-US"/>
        </w:rPr>
        <w:t>Post Goods Issue</w:t>
      </w:r>
      <w:bookmarkEnd w:id="57"/>
    </w:p>
    <w:p w14:paraId="27A5BDAF" w14:textId="77777777" w:rsidR="0064763B" w:rsidRPr="009B7B98" w:rsidRDefault="0064763B" w:rsidP="0064763B">
      <w:r>
        <w:t xml:space="preserve">Posting of Goods Issue from clinical system via PO system to P11 system. </w:t>
      </w:r>
    </w:p>
    <w:p w14:paraId="1C6AA6E9" w14:textId="77777777" w:rsidR="0064763B" w:rsidRPr="007B4EF1" w:rsidRDefault="0064763B" w:rsidP="0064763B">
      <w:pPr>
        <w:pStyle w:val="1"/>
      </w:pPr>
      <w:bookmarkStart w:id="58" w:name="_Toc11830639"/>
      <w:bookmarkStart w:id="59" w:name="_Toc18479290"/>
      <w:bookmarkStart w:id="60" w:name="_Toc318273143"/>
      <w:bookmarkStart w:id="61" w:name="_Toc433376170"/>
      <w:bookmarkStart w:id="62" w:name="_Toc487456421"/>
      <w:bookmarkStart w:id="63" w:name="_Toc495420561"/>
      <w:r w:rsidRPr="007B4EF1">
        <w:t>Data Flow Diagram</w:t>
      </w:r>
      <w:bookmarkEnd w:id="58"/>
      <w:bookmarkEnd w:id="59"/>
      <w:bookmarkEnd w:id="60"/>
      <w:bookmarkEnd w:id="61"/>
      <w:bookmarkEnd w:id="62"/>
      <w:bookmarkEnd w:id="63"/>
    </w:p>
    <w:p w14:paraId="4292054C" w14:textId="77777777" w:rsidR="0064763B" w:rsidRPr="00ED470F" w:rsidRDefault="0064763B" w:rsidP="0064763B">
      <w:pPr>
        <w:rPr>
          <w:strike/>
        </w:rPr>
      </w:pPr>
      <w:commentRangeStart w:id="64"/>
      <w:r w:rsidRPr="00ED470F">
        <w:rPr>
          <w:strike/>
        </w:rPr>
        <w:t xml:space="preserve">The changed material master data from P11 system will be send from P11 system to clinical system via PO system. From P11 system an </w:t>
      </w:r>
      <w:proofErr w:type="spellStart"/>
      <w:r w:rsidRPr="00ED470F">
        <w:rPr>
          <w:strike/>
        </w:rPr>
        <w:t>Idoc</w:t>
      </w:r>
      <w:proofErr w:type="spellEnd"/>
      <w:r w:rsidRPr="00ED470F">
        <w:rPr>
          <w:strike/>
        </w:rPr>
        <w:t xml:space="preserve"> will be created based on the change document pointer (frequently running report in P11). PI system will send out a XML to clinical system.</w:t>
      </w:r>
    </w:p>
    <w:p w14:paraId="76E2077A" w14:textId="77777777" w:rsidR="0064763B" w:rsidRPr="00830796" w:rsidRDefault="0064763B" w:rsidP="0064763B">
      <w:r w:rsidRPr="00ED470F">
        <w:rPr>
          <w:strike/>
        </w:rPr>
        <w:t xml:space="preserve">The material data will be restricted according to the materials, which have a </w:t>
      </w:r>
      <w:r w:rsidRPr="00ED470F">
        <w:rPr>
          <w:i/>
          <w:strike/>
        </w:rPr>
        <w:t>purchasing view</w:t>
      </w:r>
      <w:r w:rsidRPr="00ED470F">
        <w:rPr>
          <w:strike/>
        </w:rPr>
        <w:t xml:space="preserve"> for a plant/clinic, which should be defined in a separate customer table. There is </w:t>
      </w:r>
      <w:r w:rsidRPr="00ED470F">
        <w:rPr>
          <w:i/>
          <w:strike/>
        </w:rPr>
        <w:t>no additional</w:t>
      </w:r>
      <w:r w:rsidRPr="00ED470F">
        <w:rPr>
          <w:strike/>
        </w:rPr>
        <w:t xml:space="preserve"> restriction according to material type or any other material attributes</w:t>
      </w:r>
      <w:r w:rsidRPr="00830796">
        <w:t>.</w:t>
      </w:r>
      <w:r>
        <w:t xml:space="preserve"> </w:t>
      </w:r>
      <w:commentRangeEnd w:id="64"/>
      <w:r>
        <w:rPr>
          <w:rStyle w:val="ac"/>
        </w:rPr>
        <w:commentReference w:id="64"/>
      </w:r>
      <w:commentRangeStart w:id="65"/>
      <w:r>
        <w:t>See Chapter 4 reference for more details</w:t>
      </w:r>
      <w:commentRangeEnd w:id="65"/>
      <w:r>
        <w:rPr>
          <w:rStyle w:val="ac"/>
        </w:rPr>
        <w:commentReference w:id="65"/>
      </w:r>
    </w:p>
    <w:p w14:paraId="5845CF7A" w14:textId="77777777" w:rsidR="0064763B" w:rsidRPr="00ED470F" w:rsidRDefault="0064763B" w:rsidP="0064763B">
      <w:pPr>
        <w:rPr>
          <w:strike/>
        </w:rPr>
      </w:pPr>
      <w:commentRangeStart w:id="66"/>
      <w:r w:rsidRPr="00ED470F">
        <w:rPr>
          <w:strike/>
        </w:rPr>
        <w:t xml:space="preserve">Here is the list of </w:t>
      </w:r>
      <w:proofErr w:type="gramStart"/>
      <w:r w:rsidRPr="00ED470F">
        <w:rPr>
          <w:strike/>
        </w:rPr>
        <w:t>the  fields</w:t>
      </w:r>
      <w:proofErr w:type="gramEnd"/>
      <w:r w:rsidRPr="00ED470F">
        <w:rPr>
          <w:strike/>
        </w:rPr>
        <w:t>:</w:t>
      </w:r>
    </w:p>
    <w:tbl>
      <w:tblPr>
        <w:tblStyle w:val="FNCTable"/>
        <w:tblW w:w="7795" w:type="dxa"/>
        <w:tblLook w:val="04A0" w:firstRow="1" w:lastRow="0" w:firstColumn="1" w:lastColumn="0" w:noHBand="0" w:noVBand="1"/>
      </w:tblPr>
      <w:tblGrid>
        <w:gridCol w:w="7795"/>
      </w:tblGrid>
      <w:tr w:rsidR="0064763B" w:rsidRPr="00ED470F" w14:paraId="5DF418DC" w14:textId="77777777" w:rsidTr="0098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0935546A" w14:textId="77777777" w:rsidR="0064763B" w:rsidRPr="00ED470F" w:rsidRDefault="0064763B" w:rsidP="0098223F">
            <w:pPr>
              <w:jc w:val="both"/>
              <w:rPr>
                <w:strike/>
              </w:rPr>
            </w:pPr>
            <w:r w:rsidRPr="00ED470F">
              <w:rPr>
                <w:strike/>
              </w:rPr>
              <w:t>Field</w:t>
            </w:r>
          </w:p>
        </w:tc>
      </w:tr>
      <w:tr w:rsidR="0064763B" w:rsidRPr="00ED470F" w14:paraId="2A8FCB60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786A8C28" w14:textId="77777777" w:rsidR="0064763B" w:rsidRPr="00ED470F" w:rsidRDefault="0064763B" w:rsidP="0098223F">
            <w:pPr>
              <w:jc w:val="both"/>
              <w:rPr>
                <w:strike/>
              </w:rPr>
            </w:pPr>
            <w:r w:rsidRPr="00ED470F">
              <w:rPr>
                <w:strike/>
              </w:rPr>
              <w:t>Material Number</w:t>
            </w:r>
          </w:p>
        </w:tc>
      </w:tr>
      <w:tr w:rsidR="0064763B" w:rsidRPr="00ED470F" w14:paraId="052B0AA4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6979EAA1" w14:textId="77777777" w:rsidR="0064763B" w:rsidRPr="00ED470F" w:rsidRDefault="0064763B" w:rsidP="0098223F">
            <w:pPr>
              <w:jc w:val="both"/>
              <w:rPr>
                <w:strike/>
              </w:rPr>
            </w:pPr>
            <w:r w:rsidRPr="00ED470F">
              <w:rPr>
                <w:strike/>
              </w:rPr>
              <w:t>Material Description (Short Text)</w:t>
            </w:r>
          </w:p>
        </w:tc>
      </w:tr>
      <w:tr w:rsidR="0064763B" w:rsidRPr="00ED470F" w14:paraId="4E13AFF1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5F43FB7C" w14:textId="77777777" w:rsidR="0064763B" w:rsidRPr="00ED470F" w:rsidRDefault="0064763B" w:rsidP="0098223F">
            <w:pPr>
              <w:jc w:val="both"/>
              <w:rPr>
                <w:strike/>
              </w:rPr>
            </w:pPr>
            <w:r w:rsidRPr="00ED470F">
              <w:rPr>
                <w:strike/>
              </w:rPr>
              <w:t>Language ID</w:t>
            </w:r>
          </w:p>
        </w:tc>
      </w:tr>
      <w:tr w:rsidR="0064763B" w:rsidRPr="00ED470F" w14:paraId="2A72CAC1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64519FF8" w14:textId="77777777" w:rsidR="0064763B" w:rsidRPr="00ED470F" w:rsidRDefault="0064763B" w:rsidP="0098223F">
            <w:pPr>
              <w:jc w:val="both"/>
              <w:rPr>
                <w:strike/>
              </w:rPr>
            </w:pPr>
            <w:r w:rsidRPr="00ED470F">
              <w:rPr>
                <w:strike/>
              </w:rPr>
              <w:t>Base unit of measure</w:t>
            </w:r>
          </w:p>
        </w:tc>
      </w:tr>
      <w:tr w:rsidR="0064763B" w:rsidRPr="00ED470F" w14:paraId="762949F2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10D929E7" w14:textId="77777777" w:rsidR="0064763B" w:rsidRPr="00ED470F" w:rsidRDefault="0064763B" w:rsidP="0098223F">
            <w:pPr>
              <w:jc w:val="both"/>
              <w:rPr>
                <w:strike/>
              </w:rPr>
            </w:pPr>
            <w:r w:rsidRPr="00ED470F">
              <w:rPr>
                <w:strike/>
              </w:rPr>
              <w:t>General material status (deleted or not)</w:t>
            </w:r>
          </w:p>
        </w:tc>
      </w:tr>
      <w:tr w:rsidR="0064763B" w:rsidRPr="00ED470F" w14:paraId="057DC8B7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2906D09C" w14:textId="77777777" w:rsidR="0064763B" w:rsidRPr="00ED470F" w:rsidRDefault="0064763B" w:rsidP="0098223F">
            <w:pPr>
              <w:jc w:val="both"/>
              <w:rPr>
                <w:strike/>
              </w:rPr>
            </w:pPr>
            <w:r w:rsidRPr="00ED470F">
              <w:rPr>
                <w:strike/>
              </w:rPr>
              <w:t>Product Hierarchy</w:t>
            </w:r>
          </w:p>
        </w:tc>
      </w:tr>
      <w:tr w:rsidR="0064763B" w:rsidRPr="00ED470F" w14:paraId="543E575A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4589D85E" w14:textId="77777777" w:rsidR="0064763B" w:rsidRPr="00ED470F" w:rsidRDefault="0064763B" w:rsidP="0098223F">
            <w:pPr>
              <w:jc w:val="both"/>
              <w:rPr>
                <w:strike/>
              </w:rPr>
            </w:pPr>
            <w:r w:rsidRPr="00ED470F">
              <w:rPr>
                <w:strike/>
              </w:rPr>
              <w:t>Alternative unit of measure</w:t>
            </w:r>
          </w:p>
        </w:tc>
      </w:tr>
      <w:tr w:rsidR="0064763B" w:rsidRPr="00ED470F" w14:paraId="734D27CA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76AA034A" w14:textId="77777777" w:rsidR="0064763B" w:rsidRPr="00ED470F" w:rsidRDefault="0064763B" w:rsidP="0098223F">
            <w:pPr>
              <w:jc w:val="both"/>
              <w:rPr>
                <w:strike/>
              </w:rPr>
            </w:pPr>
            <w:r w:rsidRPr="00ED470F">
              <w:rPr>
                <w:strike/>
              </w:rPr>
              <w:t xml:space="preserve">Conversion factor of alternative unit of </w:t>
            </w:r>
            <w:proofErr w:type="spellStart"/>
            <w:r w:rsidRPr="00ED470F">
              <w:rPr>
                <w:strike/>
              </w:rPr>
              <w:t>mease</w:t>
            </w:r>
            <w:proofErr w:type="spellEnd"/>
            <w:r w:rsidRPr="00ED470F">
              <w:rPr>
                <w:strike/>
              </w:rPr>
              <w:t xml:space="preserve"> to the Base unit of measure</w:t>
            </w:r>
          </w:p>
        </w:tc>
      </w:tr>
      <w:tr w:rsidR="0064763B" w:rsidRPr="00ED470F" w14:paraId="79C61B46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71FC5E9A" w14:textId="77777777" w:rsidR="0064763B" w:rsidRPr="00ED470F" w:rsidRDefault="0064763B" w:rsidP="0098223F">
            <w:pPr>
              <w:jc w:val="both"/>
              <w:rPr>
                <w:strike/>
              </w:rPr>
            </w:pPr>
            <w:r w:rsidRPr="00ED470F">
              <w:rPr>
                <w:strike/>
              </w:rPr>
              <w:t>EAN number of the alternative unit of measure</w:t>
            </w:r>
          </w:p>
        </w:tc>
      </w:tr>
      <w:tr w:rsidR="0064763B" w:rsidRPr="00ED470F" w14:paraId="7270B7B3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40114AD6" w14:textId="77777777" w:rsidR="0064763B" w:rsidRPr="00ED470F" w:rsidRDefault="0064763B" w:rsidP="0098223F">
            <w:pPr>
              <w:jc w:val="both"/>
              <w:rPr>
                <w:strike/>
              </w:rPr>
            </w:pPr>
            <w:r w:rsidRPr="00ED470F">
              <w:rPr>
                <w:strike/>
              </w:rPr>
              <w:t xml:space="preserve">Plants with a purchasing view </w:t>
            </w:r>
          </w:p>
        </w:tc>
      </w:tr>
      <w:tr w:rsidR="0064763B" w:rsidRPr="00ED470F" w14:paraId="7B072FEF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69444490" w14:textId="77777777" w:rsidR="0064763B" w:rsidRPr="00ED470F" w:rsidRDefault="0064763B" w:rsidP="0098223F">
            <w:pPr>
              <w:keepNext/>
              <w:jc w:val="both"/>
              <w:rPr>
                <w:strike/>
              </w:rPr>
            </w:pPr>
            <w:r w:rsidRPr="00ED470F">
              <w:rPr>
                <w:strike/>
              </w:rPr>
              <w:t>Status of the plant-purchasing view</w:t>
            </w:r>
          </w:p>
        </w:tc>
      </w:tr>
      <w:tr w:rsidR="0064763B" w:rsidRPr="00ED470F" w14:paraId="335A4487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5DC6EC0B" w14:textId="77777777" w:rsidR="0064763B" w:rsidRPr="00ED470F" w:rsidRDefault="0064763B" w:rsidP="0098223F">
            <w:pPr>
              <w:keepNext/>
              <w:jc w:val="both"/>
              <w:rPr>
                <w:strike/>
              </w:rPr>
            </w:pPr>
            <w:r w:rsidRPr="00ED470F">
              <w:rPr>
                <w:strike/>
              </w:rPr>
              <w:t>Master Material Number</w:t>
            </w:r>
          </w:p>
        </w:tc>
      </w:tr>
    </w:tbl>
    <w:p w14:paraId="2903C36A" w14:textId="77777777" w:rsidR="0064763B" w:rsidRDefault="0064763B" w:rsidP="0064763B">
      <w:pPr>
        <w:pStyle w:val="2"/>
        <w:rPr>
          <w:lang w:val="en-US"/>
        </w:rPr>
      </w:pPr>
      <w:bookmarkStart w:id="67" w:name="_Toc495420563"/>
      <w:commentRangeEnd w:id="66"/>
      <w:r>
        <w:rPr>
          <w:rStyle w:val="ac"/>
          <w:b w:val="0"/>
          <w:lang w:val="en-US"/>
        </w:rPr>
        <w:commentReference w:id="66"/>
      </w:r>
      <w:r>
        <w:rPr>
          <w:lang w:val="en-US"/>
        </w:rPr>
        <w:t>Receive Batch Master Data</w:t>
      </w:r>
      <w:bookmarkEnd w:id="67"/>
    </w:p>
    <w:p w14:paraId="106C8138" w14:textId="77777777" w:rsidR="0064763B" w:rsidRDefault="0064763B" w:rsidP="0064763B">
      <w:pPr>
        <w:jc w:val="both"/>
      </w:pPr>
      <w:r w:rsidRPr="00830796">
        <w:t xml:space="preserve">The batch master in P11 </w:t>
      </w:r>
      <w:r>
        <w:t>will</w:t>
      </w:r>
      <w:r w:rsidRPr="00830796">
        <w:t xml:space="preserve"> be replicated to </w:t>
      </w:r>
      <w:r>
        <w:t xml:space="preserve">clinical system </w:t>
      </w:r>
      <w:r w:rsidRPr="00830796">
        <w:t xml:space="preserve">via the SAP PI system. This interface </w:t>
      </w:r>
      <w:r>
        <w:t xml:space="preserve">will </w:t>
      </w:r>
      <w:r w:rsidRPr="00830796">
        <w:t xml:space="preserve">send only </w:t>
      </w:r>
      <w:r w:rsidRPr="00830796">
        <w:rPr>
          <w:i/>
        </w:rPr>
        <w:t>changed data</w:t>
      </w:r>
      <w:r w:rsidRPr="00830796">
        <w:t xml:space="preserve"> and </w:t>
      </w:r>
      <w:r>
        <w:t xml:space="preserve">will </w:t>
      </w:r>
      <w:r w:rsidRPr="00830796">
        <w:t xml:space="preserve">also provide a function to execute </w:t>
      </w:r>
      <w:proofErr w:type="gramStart"/>
      <w:r w:rsidRPr="00830796">
        <w:t>a</w:t>
      </w:r>
      <w:proofErr w:type="gramEnd"/>
      <w:r w:rsidRPr="00830796">
        <w:t xml:space="preserve"> </w:t>
      </w:r>
      <w:r w:rsidRPr="00830796">
        <w:rPr>
          <w:i/>
        </w:rPr>
        <w:t>initial replication</w:t>
      </w:r>
      <w:r w:rsidRPr="00830796">
        <w:t xml:space="preserve"> of all relevant existing batches. </w:t>
      </w:r>
    </w:p>
    <w:p w14:paraId="2DA5EE4D" w14:textId="77777777" w:rsidR="0064763B" w:rsidRPr="00830796" w:rsidRDefault="0064763B" w:rsidP="0064763B">
      <w:pPr>
        <w:jc w:val="both"/>
      </w:pPr>
      <w:r w:rsidRPr="00830796">
        <w:t xml:space="preserve">This interface </w:t>
      </w:r>
      <w:r>
        <w:t>will be</w:t>
      </w:r>
      <w:r w:rsidRPr="00830796">
        <w:t xml:space="preserve"> triggered (</w:t>
      </w:r>
      <w:r w:rsidRPr="00830796">
        <w:rPr>
          <w:i/>
        </w:rPr>
        <w:t>Push</w:t>
      </w:r>
      <w:r w:rsidRPr="00830796">
        <w:t>) by SAP P11 system. The frequency will be set at once a day but can be changed afterwards.</w:t>
      </w:r>
    </w:p>
    <w:p w14:paraId="51B3D936" w14:textId="77777777" w:rsidR="0064763B" w:rsidRPr="00830796" w:rsidRDefault="0064763B" w:rsidP="0064763B">
      <w:pPr>
        <w:jc w:val="both"/>
        <w:rPr>
          <w:lang w:eastAsia="zh-CN"/>
        </w:rPr>
      </w:pPr>
    </w:p>
    <w:p w14:paraId="7BA0D344" w14:textId="77777777" w:rsidR="0064763B" w:rsidRPr="00830796" w:rsidRDefault="0064763B" w:rsidP="0064763B">
      <w:pPr>
        <w:jc w:val="both"/>
      </w:pPr>
      <w:r w:rsidRPr="00830796">
        <w:t>The batch data will be restricted according to the batches, which exists within a plant</w:t>
      </w:r>
      <w:r>
        <w:t>/clinic</w:t>
      </w:r>
      <w:r w:rsidRPr="00830796">
        <w:t xml:space="preserve">, which </w:t>
      </w:r>
      <w:r>
        <w:t>will</w:t>
      </w:r>
      <w:r w:rsidRPr="00830796">
        <w:t xml:space="preserve"> be defined in a separate customer table. There </w:t>
      </w:r>
      <w:r>
        <w:t>will</w:t>
      </w:r>
      <w:r w:rsidRPr="00830796">
        <w:t xml:space="preserve"> be </w:t>
      </w:r>
      <w:r w:rsidRPr="00830796">
        <w:rPr>
          <w:i/>
        </w:rPr>
        <w:t>no additional</w:t>
      </w:r>
      <w:r w:rsidRPr="00830796">
        <w:t xml:space="preserve"> restriction according to any other batch attribute.</w:t>
      </w:r>
    </w:p>
    <w:p w14:paraId="63D5D20F" w14:textId="77777777" w:rsidR="0064763B" w:rsidRPr="00830796" w:rsidRDefault="0064763B" w:rsidP="0064763B">
      <w:pPr>
        <w:jc w:val="both"/>
      </w:pPr>
      <w:r w:rsidRPr="00830796">
        <w:t>The following attributes of a batch master data are in scope:</w:t>
      </w:r>
    </w:p>
    <w:tbl>
      <w:tblPr>
        <w:tblStyle w:val="FNCTable"/>
        <w:tblW w:w="7795" w:type="dxa"/>
        <w:tblLook w:val="04A0" w:firstRow="1" w:lastRow="0" w:firstColumn="1" w:lastColumn="0" w:noHBand="0" w:noVBand="1"/>
      </w:tblPr>
      <w:tblGrid>
        <w:gridCol w:w="7795"/>
      </w:tblGrid>
      <w:tr w:rsidR="0064763B" w14:paraId="1DC7F66E" w14:textId="77777777" w:rsidTr="0098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1CE87B1E" w14:textId="77777777" w:rsidR="0064763B" w:rsidRDefault="0064763B" w:rsidP="0098223F">
            <w:pPr>
              <w:jc w:val="both"/>
            </w:pPr>
            <w:r>
              <w:t>Field</w:t>
            </w:r>
          </w:p>
        </w:tc>
      </w:tr>
      <w:tr w:rsidR="0064763B" w14:paraId="5B129C86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1B45AD35" w14:textId="77777777" w:rsidR="0064763B" w:rsidRDefault="0064763B" w:rsidP="0098223F">
            <w:pPr>
              <w:jc w:val="both"/>
            </w:pPr>
            <w:r>
              <w:t>Material Number</w:t>
            </w:r>
          </w:p>
        </w:tc>
      </w:tr>
      <w:tr w:rsidR="0064763B" w14:paraId="7EBD54C2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740BAB73" w14:textId="77777777" w:rsidR="0064763B" w:rsidRDefault="0064763B" w:rsidP="0098223F">
            <w:pPr>
              <w:jc w:val="both"/>
            </w:pPr>
            <w:r>
              <w:t>Plant</w:t>
            </w:r>
          </w:p>
        </w:tc>
      </w:tr>
      <w:tr w:rsidR="0064763B" w14:paraId="2C1CF619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40698B97" w14:textId="77777777" w:rsidR="0064763B" w:rsidRDefault="0064763B" w:rsidP="0098223F">
            <w:pPr>
              <w:jc w:val="both"/>
            </w:pPr>
            <w:r>
              <w:t>SAP Batch Code</w:t>
            </w:r>
          </w:p>
        </w:tc>
      </w:tr>
      <w:tr w:rsidR="0064763B" w14:paraId="758728E0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6E19F98B" w14:textId="77777777" w:rsidR="0064763B" w:rsidRDefault="0064763B" w:rsidP="0098223F">
            <w:pPr>
              <w:jc w:val="both"/>
            </w:pPr>
            <w:r>
              <w:t>Vendor Batch Code</w:t>
            </w:r>
          </w:p>
        </w:tc>
      </w:tr>
      <w:tr w:rsidR="0064763B" w14:paraId="4D8D4540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5D38226B" w14:textId="77777777" w:rsidR="0064763B" w:rsidRDefault="0064763B" w:rsidP="0098223F">
            <w:pPr>
              <w:jc w:val="both"/>
            </w:pPr>
            <w:r>
              <w:t>SAP Vendor ID</w:t>
            </w:r>
          </w:p>
        </w:tc>
      </w:tr>
      <w:tr w:rsidR="0064763B" w14:paraId="74B0BD4E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3FA6950C" w14:textId="77777777" w:rsidR="0064763B" w:rsidRDefault="0064763B" w:rsidP="0098223F">
            <w:pPr>
              <w:jc w:val="both"/>
            </w:pPr>
            <w:commentRangeStart w:id="68"/>
            <w:r>
              <w:t>Validity/Status</w:t>
            </w:r>
            <w:commentRangeEnd w:id="68"/>
            <w:r w:rsidR="00E169EF">
              <w:rPr>
                <w:rStyle w:val="ac"/>
                <w:rFonts w:asciiTheme="minorHAnsi" w:eastAsiaTheme="minorEastAsia" w:hAnsiTheme="minorHAnsi" w:cstheme="minorBidi"/>
                <w:lang w:eastAsia="en-US"/>
              </w:rPr>
              <w:commentReference w:id="68"/>
            </w:r>
          </w:p>
        </w:tc>
      </w:tr>
      <w:tr w:rsidR="0064763B" w:rsidRPr="00761558" w14:paraId="39700180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3B5B5245" w14:textId="77777777" w:rsidR="0064763B" w:rsidRDefault="0064763B" w:rsidP="0098223F">
            <w:pPr>
              <w:jc w:val="both"/>
            </w:pPr>
            <w:r w:rsidRPr="00D173B4">
              <w:t>Shelf Life Expiration or Best-Before Date</w:t>
            </w:r>
          </w:p>
        </w:tc>
      </w:tr>
      <w:tr w:rsidR="0064763B" w14:paraId="3E4A3B69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18F65C93" w14:textId="77777777" w:rsidR="0064763B" w:rsidRDefault="0064763B" w:rsidP="0098223F">
            <w:pPr>
              <w:keepNext/>
              <w:jc w:val="both"/>
            </w:pPr>
            <w:r>
              <w:t>Indicator if stock exists</w:t>
            </w:r>
          </w:p>
        </w:tc>
      </w:tr>
    </w:tbl>
    <w:p w14:paraId="40D5F3FA" w14:textId="77777777" w:rsidR="0064763B" w:rsidRPr="00AF4621" w:rsidRDefault="0064763B" w:rsidP="0064763B">
      <w:pPr>
        <w:pStyle w:val="2"/>
        <w:rPr>
          <w:rFonts w:cstheme="minorHAnsi"/>
        </w:rPr>
      </w:pPr>
      <w:bookmarkStart w:id="69" w:name="_Toc495420564"/>
      <w:r>
        <w:rPr>
          <w:lang w:val="en-US"/>
        </w:rPr>
        <w:t xml:space="preserve">Receive Open Purchase </w:t>
      </w:r>
      <w:r>
        <w:rPr>
          <w:rFonts w:hint="eastAsia"/>
          <w:lang w:val="en-US" w:eastAsia="zh-CN"/>
        </w:rPr>
        <w:t>Requisition</w:t>
      </w:r>
      <w:bookmarkEnd w:id="69"/>
    </w:p>
    <w:p w14:paraId="6AFD8693" w14:textId="77777777" w:rsidR="0064763B" w:rsidRDefault="0064763B" w:rsidP="0064763B">
      <w:pPr>
        <w:jc w:val="both"/>
        <w:rPr>
          <w:lang w:eastAsia="zh-CN"/>
        </w:rPr>
      </w:pPr>
      <w:r>
        <w:t>Clinica</w:t>
      </w:r>
      <w:r>
        <w:rPr>
          <w:rFonts w:hint="eastAsia"/>
          <w:lang w:eastAsia="zh-CN"/>
        </w:rPr>
        <w:t>l</w:t>
      </w:r>
      <w:r>
        <w:t xml:space="preserve"> </w:t>
      </w:r>
      <w:r w:rsidRPr="007E260E">
        <w:t xml:space="preserve">system </w:t>
      </w:r>
      <w:r>
        <w:t xml:space="preserve">will </w:t>
      </w:r>
      <w:r w:rsidRPr="007E260E">
        <w:t xml:space="preserve">send the </w:t>
      </w:r>
      <w:r>
        <w:rPr>
          <w:rFonts w:hint="eastAsia"/>
          <w:lang w:eastAsia="zh-CN"/>
        </w:rPr>
        <w:t>purchase requisition</w:t>
      </w:r>
      <w:r w:rsidRPr="007E260E">
        <w:t xml:space="preserve"> data </w:t>
      </w:r>
      <w:proofErr w:type="spellStart"/>
      <w:r w:rsidRPr="007E260E">
        <w:t>synchrone</w:t>
      </w:r>
      <w:proofErr w:type="spellEnd"/>
      <w:r w:rsidRPr="007E260E">
        <w:t>/</w:t>
      </w:r>
      <w:proofErr w:type="spellStart"/>
      <w:r w:rsidRPr="007E260E">
        <w:t>realtime</w:t>
      </w:r>
      <w:proofErr w:type="spellEnd"/>
      <w:r w:rsidRPr="007E260E">
        <w:t xml:space="preserve"> to the P11 system.</w:t>
      </w:r>
    </w:p>
    <w:p w14:paraId="1B209D8E" w14:textId="77777777" w:rsidR="0064763B" w:rsidRPr="00830796" w:rsidRDefault="0064763B" w:rsidP="0064763B">
      <w:pPr>
        <w:jc w:val="both"/>
        <w:rPr>
          <w:lang w:eastAsia="zh-CN"/>
        </w:rPr>
      </w:pPr>
      <w:r w:rsidRPr="00830796">
        <w:t>The fol</w:t>
      </w:r>
      <w:r>
        <w:t>lowing information shall be sen</w:t>
      </w:r>
      <w:r>
        <w:rPr>
          <w:rFonts w:hint="eastAsia"/>
          <w:lang w:eastAsia="zh-CN"/>
        </w:rPr>
        <w:t>t</w:t>
      </w:r>
      <w:r w:rsidRPr="00830796">
        <w:t xml:space="preserve"> from </w:t>
      </w:r>
      <w:r>
        <w:t xml:space="preserve">clinical </w:t>
      </w:r>
      <w:r w:rsidRPr="00830796">
        <w:t xml:space="preserve">system to </w:t>
      </w:r>
      <w:r>
        <w:rPr>
          <w:rFonts w:hint="eastAsia"/>
          <w:lang w:eastAsia="zh-CN"/>
        </w:rPr>
        <w:t>generate purchase requisition</w:t>
      </w:r>
      <w:r w:rsidRPr="00830796">
        <w:t xml:space="preserve"> in P11 system</w:t>
      </w:r>
      <w:r>
        <w:t xml:space="preserve"> via PI</w:t>
      </w:r>
      <w:r w:rsidRPr="00830796">
        <w:t>:</w:t>
      </w:r>
    </w:p>
    <w:tbl>
      <w:tblPr>
        <w:tblStyle w:val="FNCTable"/>
        <w:tblW w:w="7795" w:type="dxa"/>
        <w:tblLook w:val="04A0" w:firstRow="1" w:lastRow="0" w:firstColumn="1" w:lastColumn="0" w:noHBand="0" w:noVBand="1"/>
      </w:tblPr>
      <w:tblGrid>
        <w:gridCol w:w="7795"/>
      </w:tblGrid>
      <w:tr w:rsidR="0064763B" w14:paraId="07F68B6A" w14:textId="77777777" w:rsidTr="0098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4D4916A5" w14:textId="77777777" w:rsidR="0064763B" w:rsidRPr="00F41D16" w:rsidRDefault="0064763B" w:rsidP="0098223F">
            <w:pPr>
              <w:jc w:val="both"/>
              <w:rPr>
                <w:rFonts w:eastAsiaTheme="minorEastAsia"/>
                <w:lang w:eastAsia="zh-CN"/>
              </w:rPr>
            </w:pPr>
            <w:commentRangeStart w:id="70"/>
            <w:r>
              <w:t>Field</w:t>
            </w:r>
          </w:p>
        </w:tc>
      </w:tr>
      <w:tr w:rsidR="0064763B" w14:paraId="2EE48233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184F2253" w14:textId="77777777" w:rsidR="0064763B" w:rsidRPr="00F41D16" w:rsidRDefault="0064763B" w:rsidP="0098223F">
            <w:pPr>
              <w:jc w:val="bot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Document Type</w:t>
            </w:r>
          </w:p>
        </w:tc>
      </w:tr>
      <w:tr w:rsidR="0064763B" w14:paraId="7EE1489C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0F63B346" w14:textId="77777777" w:rsidR="0064763B" w:rsidRDefault="0064763B" w:rsidP="0098223F">
            <w:pPr>
              <w:jc w:val="both"/>
            </w:pPr>
            <w:r>
              <w:t>Material Number</w:t>
            </w:r>
          </w:p>
        </w:tc>
      </w:tr>
      <w:tr w:rsidR="0064763B" w14:paraId="085DF7BA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23AB941E" w14:textId="77777777" w:rsidR="0064763B" w:rsidRDefault="0064763B" w:rsidP="0098223F">
            <w:pPr>
              <w:jc w:val="both"/>
            </w:pPr>
            <w:r>
              <w:t>Plant</w:t>
            </w:r>
          </w:p>
        </w:tc>
      </w:tr>
      <w:tr w:rsidR="0064763B" w14:paraId="39135048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17F55039" w14:textId="77777777" w:rsidR="0064763B" w:rsidRDefault="0064763B" w:rsidP="0098223F">
            <w:pPr>
              <w:jc w:val="both"/>
            </w:pPr>
            <w:r>
              <w:t xml:space="preserve">Purchase </w:t>
            </w:r>
            <w:r>
              <w:rPr>
                <w:rFonts w:eastAsiaTheme="minorEastAsia" w:hint="eastAsia"/>
                <w:lang w:eastAsia="zh-CN"/>
              </w:rPr>
              <w:t>Requisition</w:t>
            </w:r>
            <w:r>
              <w:t xml:space="preserve"> Number</w:t>
            </w:r>
          </w:p>
        </w:tc>
      </w:tr>
      <w:tr w:rsidR="0064763B" w14:paraId="367A37B7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34FBAF20" w14:textId="77777777" w:rsidR="0064763B" w:rsidRDefault="0064763B" w:rsidP="0098223F">
            <w:pPr>
              <w:jc w:val="both"/>
            </w:pPr>
            <w:r>
              <w:t xml:space="preserve">Purchase </w:t>
            </w:r>
            <w:r>
              <w:rPr>
                <w:rFonts w:eastAsiaTheme="minorEastAsia" w:hint="eastAsia"/>
                <w:lang w:eastAsia="zh-CN"/>
              </w:rPr>
              <w:t>Requisition</w:t>
            </w:r>
            <w:r>
              <w:t xml:space="preserve"> Item Number</w:t>
            </w:r>
          </w:p>
        </w:tc>
      </w:tr>
      <w:tr w:rsidR="0064763B" w14:paraId="7C839A66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09B84033" w14:textId="77777777" w:rsidR="0064763B" w:rsidRDefault="0064763B" w:rsidP="0098223F">
            <w:pPr>
              <w:jc w:val="both"/>
            </w:pPr>
            <w:r>
              <w:t>Unit of measure</w:t>
            </w:r>
          </w:p>
        </w:tc>
      </w:tr>
      <w:tr w:rsidR="0064763B" w14:paraId="76EBDF4F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5FC72BE5" w14:textId="77777777" w:rsidR="0064763B" w:rsidRDefault="0064763B" w:rsidP="0098223F">
            <w:pPr>
              <w:jc w:val="both"/>
            </w:pPr>
            <w:r>
              <w:t>Item Delivery Date</w:t>
            </w:r>
          </w:p>
        </w:tc>
      </w:tr>
      <w:tr w:rsidR="0064763B" w14:paraId="03338E42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51E2C1D9" w14:textId="77777777" w:rsidR="0064763B" w:rsidRDefault="0064763B" w:rsidP="0098223F">
            <w:pPr>
              <w:keepNext/>
              <w:jc w:val="both"/>
            </w:pPr>
            <w:r>
              <w:t>Quantity</w:t>
            </w:r>
            <w:commentRangeEnd w:id="70"/>
            <w:r w:rsidR="0098223F">
              <w:rPr>
                <w:rStyle w:val="ac"/>
                <w:rFonts w:asciiTheme="minorHAnsi" w:eastAsiaTheme="minorEastAsia" w:hAnsiTheme="minorHAnsi" w:cstheme="minorBidi"/>
                <w:lang w:eastAsia="en-US"/>
              </w:rPr>
              <w:commentReference w:id="70"/>
            </w:r>
          </w:p>
        </w:tc>
      </w:tr>
    </w:tbl>
    <w:p w14:paraId="6BE52715" w14:textId="77777777" w:rsidR="0064763B" w:rsidRDefault="0064763B" w:rsidP="0064763B">
      <w:pPr>
        <w:pStyle w:val="2"/>
        <w:rPr>
          <w:rFonts w:cstheme="minorHAnsi"/>
        </w:rPr>
      </w:pPr>
      <w:bookmarkStart w:id="71" w:name="_Toc495420565"/>
      <w:r>
        <w:rPr>
          <w:lang w:val="en-US"/>
        </w:rPr>
        <w:t>Receive Open Purchase Order/Outbound Delivery</w:t>
      </w:r>
      <w:bookmarkEnd w:id="71"/>
    </w:p>
    <w:p w14:paraId="511937CF" w14:textId="77777777" w:rsidR="0064763B" w:rsidRDefault="0064763B" w:rsidP="0064763B">
      <w:pPr>
        <w:jc w:val="both"/>
      </w:pPr>
      <w:r w:rsidRPr="00830796">
        <w:t xml:space="preserve">It </w:t>
      </w:r>
      <w:r>
        <w:t>will</w:t>
      </w:r>
      <w:r w:rsidRPr="00830796">
        <w:t xml:space="preserve"> be possible to get existing Purchase Orders/Outbound D</w:t>
      </w:r>
      <w:bookmarkStart w:id="72" w:name="_GoBack"/>
      <w:bookmarkEnd w:id="72"/>
      <w:r w:rsidRPr="00830796">
        <w:t xml:space="preserve">eliveries from </w:t>
      </w:r>
      <w:r>
        <w:t xml:space="preserve">P11 </w:t>
      </w:r>
      <w:r w:rsidRPr="00830796">
        <w:t xml:space="preserve">system. These are the relevant search </w:t>
      </w:r>
      <w:proofErr w:type="spellStart"/>
      <w:r w:rsidRPr="00830796">
        <w:t>criterias</w:t>
      </w:r>
      <w:proofErr w:type="spellEnd"/>
      <w:r w:rsidRPr="00830796">
        <w:t xml:space="preserve"> in ERP. A search for open documents is not needed. System </w:t>
      </w:r>
      <w:r>
        <w:t xml:space="preserve">will </w:t>
      </w:r>
      <w:r w:rsidRPr="00830796">
        <w:t xml:space="preserve">determine all open documents relevant for this clinic. User </w:t>
      </w:r>
      <w:r>
        <w:t xml:space="preserve">will </w:t>
      </w:r>
      <w:r w:rsidRPr="00830796">
        <w:t xml:space="preserve">be able to search in this received list within </w:t>
      </w:r>
      <w:r>
        <w:t xml:space="preserve">clinical system </w:t>
      </w:r>
      <w:r w:rsidRPr="00830796">
        <w:t>for the correct document.</w:t>
      </w:r>
    </w:p>
    <w:tbl>
      <w:tblPr>
        <w:tblStyle w:val="FNCTable"/>
        <w:tblW w:w="9865" w:type="dxa"/>
        <w:tblLook w:val="04A0" w:firstRow="1" w:lastRow="0" w:firstColumn="1" w:lastColumn="0" w:noHBand="0" w:noVBand="1"/>
      </w:tblPr>
      <w:tblGrid>
        <w:gridCol w:w="5129"/>
        <w:gridCol w:w="4736"/>
      </w:tblGrid>
      <w:tr w:rsidR="0064763B" w14:paraId="3F419078" w14:textId="77777777" w:rsidTr="0098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9" w:type="dxa"/>
          </w:tcPr>
          <w:p w14:paraId="4F7ECF3F" w14:textId="77777777" w:rsidR="0064763B" w:rsidRDefault="0064763B" w:rsidP="0098223F">
            <w:pPr>
              <w:jc w:val="both"/>
            </w:pPr>
            <w:commentRangeStart w:id="73"/>
            <w:r>
              <w:lastRenderedPageBreak/>
              <w:t>Field</w:t>
            </w:r>
          </w:p>
        </w:tc>
        <w:tc>
          <w:tcPr>
            <w:tcW w:w="4736" w:type="dxa"/>
          </w:tcPr>
          <w:p w14:paraId="4EE195ED" w14:textId="77777777" w:rsidR="0064763B" w:rsidRDefault="0064763B" w:rsidP="009822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Meta</w:t>
            </w:r>
          </w:p>
        </w:tc>
      </w:tr>
      <w:tr w:rsidR="0064763B" w14:paraId="213185BD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9" w:type="dxa"/>
          </w:tcPr>
          <w:p w14:paraId="51503099" w14:textId="77777777" w:rsidR="0064763B" w:rsidRDefault="0064763B" w:rsidP="0098223F">
            <w:pPr>
              <w:jc w:val="both"/>
            </w:pPr>
            <w:r>
              <w:t>Plant</w:t>
            </w:r>
          </w:p>
        </w:tc>
        <w:tc>
          <w:tcPr>
            <w:tcW w:w="4736" w:type="dxa"/>
          </w:tcPr>
          <w:p w14:paraId="0C6531BB" w14:textId="77777777" w:rsidR="0064763B" w:rsidRDefault="0064763B" w:rsidP="009822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64763B" w14:paraId="440311D3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9" w:type="dxa"/>
          </w:tcPr>
          <w:p w14:paraId="03E45CFC" w14:textId="77777777" w:rsidR="0064763B" w:rsidRDefault="0064763B" w:rsidP="0098223F">
            <w:pPr>
              <w:jc w:val="both"/>
            </w:pPr>
            <w:r>
              <w:t>Material Number</w:t>
            </w:r>
          </w:p>
        </w:tc>
        <w:tc>
          <w:tcPr>
            <w:tcW w:w="4736" w:type="dxa"/>
          </w:tcPr>
          <w:p w14:paraId="6ACFE14C" w14:textId="77777777" w:rsidR="0064763B" w:rsidRDefault="0064763B" w:rsidP="0098223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Optional</w:t>
            </w:r>
          </w:p>
        </w:tc>
      </w:tr>
      <w:tr w:rsidR="0064763B" w14:paraId="41F72100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9" w:type="dxa"/>
          </w:tcPr>
          <w:p w14:paraId="44CFB72D" w14:textId="77777777" w:rsidR="0064763B" w:rsidRDefault="0064763B" w:rsidP="0098223F">
            <w:pPr>
              <w:jc w:val="both"/>
            </w:pPr>
            <w:r>
              <w:t>Purchase Order Number</w:t>
            </w:r>
          </w:p>
        </w:tc>
        <w:tc>
          <w:tcPr>
            <w:tcW w:w="4736" w:type="dxa"/>
          </w:tcPr>
          <w:p w14:paraId="6FB305EC" w14:textId="77777777" w:rsidR="0064763B" w:rsidRDefault="0064763B" w:rsidP="009822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64763B" w14:paraId="3550CA77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9" w:type="dxa"/>
          </w:tcPr>
          <w:p w14:paraId="40B9D6FD" w14:textId="77777777" w:rsidR="0064763B" w:rsidRDefault="0064763B" w:rsidP="0098223F">
            <w:pPr>
              <w:jc w:val="both"/>
            </w:pPr>
            <w:r>
              <w:t>Outbound Delivery Number</w:t>
            </w:r>
          </w:p>
        </w:tc>
        <w:tc>
          <w:tcPr>
            <w:tcW w:w="4736" w:type="dxa"/>
          </w:tcPr>
          <w:p w14:paraId="34798785" w14:textId="77777777" w:rsidR="0064763B" w:rsidRDefault="0064763B" w:rsidP="0098223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Optional</w:t>
            </w:r>
            <w:commentRangeEnd w:id="73"/>
            <w:r w:rsidR="004726E7">
              <w:rPr>
                <w:rStyle w:val="ac"/>
                <w:rFonts w:asciiTheme="minorHAnsi" w:eastAsiaTheme="minorEastAsia" w:hAnsiTheme="minorHAnsi" w:cstheme="minorBidi"/>
                <w:lang w:eastAsia="en-US"/>
              </w:rPr>
              <w:commentReference w:id="73"/>
            </w:r>
          </w:p>
        </w:tc>
      </w:tr>
    </w:tbl>
    <w:p w14:paraId="77740634" w14:textId="77777777" w:rsidR="0064763B" w:rsidRDefault="0064763B" w:rsidP="0064763B">
      <w:pPr>
        <w:jc w:val="both"/>
      </w:pPr>
    </w:p>
    <w:p w14:paraId="391EE3F7" w14:textId="77777777" w:rsidR="0064763B" w:rsidRPr="00830796" w:rsidRDefault="0064763B" w:rsidP="0064763B">
      <w:pPr>
        <w:jc w:val="both"/>
      </w:pPr>
      <w:r w:rsidRPr="00830796">
        <w:t xml:space="preserve">The system </w:t>
      </w:r>
      <w:r>
        <w:t xml:space="preserve">will </w:t>
      </w:r>
      <w:r w:rsidRPr="00830796">
        <w:t>check if the corresponding plant</w:t>
      </w:r>
      <w:r>
        <w:t>/clinic</w:t>
      </w:r>
      <w:r w:rsidRPr="00830796">
        <w:t xml:space="preserve"> is active for this process by using the new customer table. The following data </w:t>
      </w:r>
      <w:r>
        <w:t xml:space="preserve">will </w:t>
      </w:r>
      <w:r w:rsidRPr="00830796">
        <w:t xml:space="preserve">be determined in P11 system and send back to </w:t>
      </w:r>
      <w:r>
        <w:t xml:space="preserve">clinical </w:t>
      </w:r>
      <w:r w:rsidRPr="00830796">
        <w:t>system:</w:t>
      </w:r>
    </w:p>
    <w:tbl>
      <w:tblPr>
        <w:tblStyle w:val="FNCTable"/>
        <w:tblW w:w="7795" w:type="dxa"/>
        <w:tblLook w:val="04A0" w:firstRow="1" w:lastRow="0" w:firstColumn="1" w:lastColumn="0" w:noHBand="0" w:noVBand="1"/>
      </w:tblPr>
      <w:tblGrid>
        <w:gridCol w:w="7795"/>
      </w:tblGrid>
      <w:tr w:rsidR="0064763B" w14:paraId="6467136B" w14:textId="77777777" w:rsidTr="0098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711C43EF" w14:textId="77777777" w:rsidR="0064763B" w:rsidRDefault="0064763B" w:rsidP="0098223F">
            <w:pPr>
              <w:jc w:val="both"/>
            </w:pPr>
            <w:commentRangeStart w:id="74"/>
            <w:r>
              <w:t>Field</w:t>
            </w:r>
          </w:p>
        </w:tc>
      </w:tr>
      <w:tr w:rsidR="0064763B" w14:paraId="5DF56570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6160E9C7" w14:textId="77777777" w:rsidR="0064763B" w:rsidRDefault="0064763B" w:rsidP="0098223F">
            <w:pPr>
              <w:jc w:val="both"/>
            </w:pPr>
            <w:r>
              <w:t>Material Number</w:t>
            </w:r>
          </w:p>
        </w:tc>
      </w:tr>
      <w:tr w:rsidR="0064763B" w14:paraId="273F72F1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2A4153FA" w14:textId="77777777" w:rsidR="0064763B" w:rsidRDefault="0064763B" w:rsidP="0098223F">
            <w:pPr>
              <w:jc w:val="both"/>
            </w:pPr>
            <w:r>
              <w:t>Plant</w:t>
            </w:r>
          </w:p>
        </w:tc>
      </w:tr>
      <w:tr w:rsidR="0064763B" w14:paraId="72C43673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48294837" w14:textId="77777777" w:rsidR="0064763B" w:rsidRDefault="0064763B" w:rsidP="0098223F">
            <w:pPr>
              <w:jc w:val="both"/>
            </w:pPr>
            <w:r>
              <w:t>Purchase Order Number</w:t>
            </w:r>
          </w:p>
        </w:tc>
      </w:tr>
      <w:tr w:rsidR="0064763B" w14:paraId="3454FE80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6C69DD20" w14:textId="77777777" w:rsidR="0064763B" w:rsidRDefault="0064763B" w:rsidP="0098223F">
            <w:pPr>
              <w:jc w:val="both"/>
            </w:pPr>
            <w:r>
              <w:t>Purchase Order Item Number</w:t>
            </w:r>
          </w:p>
        </w:tc>
      </w:tr>
      <w:tr w:rsidR="0064763B" w14:paraId="0D3A07C9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3BB4414D" w14:textId="77777777" w:rsidR="0064763B" w:rsidRDefault="0064763B" w:rsidP="0098223F">
            <w:pPr>
              <w:jc w:val="both"/>
            </w:pPr>
            <w:commentRangeStart w:id="75"/>
            <w:r>
              <w:t>Return flag on PO item level</w:t>
            </w:r>
            <w:commentRangeEnd w:id="75"/>
            <w:r>
              <w:rPr>
                <w:rStyle w:val="ac"/>
                <w:rFonts w:asciiTheme="minorHAnsi" w:eastAsiaTheme="minorHAnsi" w:hAnsiTheme="minorHAnsi" w:cstheme="minorBidi"/>
                <w:lang w:eastAsia="en-US"/>
              </w:rPr>
              <w:commentReference w:id="75"/>
            </w:r>
          </w:p>
        </w:tc>
      </w:tr>
      <w:tr w:rsidR="0064763B" w14:paraId="45BD3805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06495136" w14:textId="77777777" w:rsidR="0064763B" w:rsidRDefault="0064763B" w:rsidP="0098223F">
            <w:pPr>
              <w:jc w:val="both"/>
            </w:pPr>
            <w:r>
              <w:t>Outbound Delivery Number</w:t>
            </w:r>
          </w:p>
        </w:tc>
      </w:tr>
      <w:tr w:rsidR="0064763B" w14:paraId="2D70E5D4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071AE286" w14:textId="77777777" w:rsidR="0064763B" w:rsidRDefault="0064763B" w:rsidP="0098223F">
            <w:pPr>
              <w:jc w:val="both"/>
            </w:pPr>
            <w:r>
              <w:t>Outbound Delivery Item Number</w:t>
            </w:r>
          </w:p>
        </w:tc>
      </w:tr>
      <w:tr w:rsidR="0064763B" w:rsidRPr="00761558" w14:paraId="79BFEAEB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5F2DC3DD" w14:textId="77777777" w:rsidR="0064763B" w:rsidRDefault="0064763B" w:rsidP="0098223F">
            <w:pPr>
              <w:jc w:val="both"/>
            </w:pPr>
            <w:r>
              <w:t>SAP Batch code (only for Outbound Deliveries, only FME products)</w:t>
            </w:r>
          </w:p>
        </w:tc>
      </w:tr>
      <w:tr w:rsidR="0064763B" w:rsidRPr="00761558" w14:paraId="02444284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52A44051" w14:textId="77777777" w:rsidR="0064763B" w:rsidRDefault="0064763B" w:rsidP="0098223F">
            <w:pPr>
              <w:jc w:val="both"/>
            </w:pPr>
            <w:r>
              <w:t>Expire Date (only for Outbound Deliveries, only FME products)</w:t>
            </w:r>
          </w:p>
        </w:tc>
      </w:tr>
      <w:tr w:rsidR="0064763B" w14:paraId="2FA0CF9D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0FB86253" w14:textId="77777777" w:rsidR="0064763B" w:rsidRDefault="0064763B" w:rsidP="0098223F">
            <w:pPr>
              <w:jc w:val="both"/>
            </w:pPr>
            <w:r>
              <w:t>Supplier ID</w:t>
            </w:r>
          </w:p>
        </w:tc>
      </w:tr>
      <w:tr w:rsidR="0064763B" w14:paraId="6C9E0B56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47499320" w14:textId="77777777" w:rsidR="0064763B" w:rsidRDefault="0064763B" w:rsidP="0098223F">
            <w:pPr>
              <w:jc w:val="both"/>
            </w:pPr>
            <w:r>
              <w:t>Supplier Name</w:t>
            </w:r>
          </w:p>
        </w:tc>
      </w:tr>
      <w:tr w:rsidR="0064763B" w14:paraId="76C8FD05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0625E4D9" w14:textId="77777777" w:rsidR="0064763B" w:rsidRDefault="0064763B" w:rsidP="0098223F">
            <w:pPr>
              <w:jc w:val="both"/>
            </w:pPr>
            <w:r>
              <w:t>Item Delivery Date</w:t>
            </w:r>
          </w:p>
        </w:tc>
      </w:tr>
      <w:tr w:rsidR="0064763B" w14:paraId="619A285B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179F9EC2" w14:textId="77777777" w:rsidR="0064763B" w:rsidRDefault="0064763B" w:rsidP="0098223F">
            <w:pPr>
              <w:jc w:val="both"/>
            </w:pPr>
            <w:r>
              <w:t>Quantity</w:t>
            </w:r>
          </w:p>
        </w:tc>
      </w:tr>
      <w:tr w:rsidR="0064763B" w14:paraId="2C2C58B4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5" w:type="dxa"/>
          </w:tcPr>
          <w:p w14:paraId="720B0784" w14:textId="77777777" w:rsidR="0064763B" w:rsidRDefault="0064763B" w:rsidP="0098223F">
            <w:pPr>
              <w:keepNext/>
              <w:jc w:val="both"/>
            </w:pPr>
            <w:r>
              <w:t>Unit of measure</w:t>
            </w:r>
            <w:commentRangeEnd w:id="74"/>
            <w:r w:rsidR="00E91B67">
              <w:rPr>
                <w:rStyle w:val="ac"/>
                <w:rFonts w:asciiTheme="minorHAnsi" w:eastAsiaTheme="minorEastAsia" w:hAnsiTheme="minorHAnsi" w:cstheme="minorBidi"/>
                <w:lang w:eastAsia="en-US"/>
              </w:rPr>
              <w:commentReference w:id="74"/>
            </w:r>
          </w:p>
        </w:tc>
      </w:tr>
    </w:tbl>
    <w:p w14:paraId="3C53ADB5" w14:textId="77777777" w:rsidR="0064763B" w:rsidRPr="00830796" w:rsidRDefault="0064763B" w:rsidP="0064763B">
      <w:pPr>
        <w:jc w:val="both"/>
      </w:pPr>
      <w:r w:rsidRPr="00830796">
        <w:t xml:space="preserve">This interface </w:t>
      </w:r>
      <w:r>
        <w:t xml:space="preserve">will </w:t>
      </w:r>
      <w:r w:rsidRPr="00830796">
        <w:t xml:space="preserve">be </w:t>
      </w:r>
      <w:proofErr w:type="spellStart"/>
      <w:r w:rsidRPr="00830796">
        <w:t>realtime</w:t>
      </w:r>
      <w:proofErr w:type="spellEnd"/>
      <w:r w:rsidRPr="00830796">
        <w:t xml:space="preserve"> and </w:t>
      </w:r>
      <w:proofErr w:type="spellStart"/>
      <w:r w:rsidRPr="00830796">
        <w:t>synchrone</w:t>
      </w:r>
      <w:proofErr w:type="spellEnd"/>
      <w:r w:rsidRPr="00830796">
        <w:t xml:space="preserve">. </w:t>
      </w:r>
      <w:r>
        <w:t xml:space="preserve">Clinical </w:t>
      </w:r>
      <w:r w:rsidRPr="00830796">
        <w:t xml:space="preserve">system </w:t>
      </w:r>
      <w:r>
        <w:t xml:space="preserve">will </w:t>
      </w:r>
      <w:r w:rsidRPr="00830796">
        <w:t>call immediately the P11 system to get the open Purchase Order/Outbound Delivery data</w:t>
      </w:r>
      <w:r>
        <w:t xml:space="preserve"> via PI system</w:t>
      </w:r>
      <w:r w:rsidRPr="00830796">
        <w:t>.</w:t>
      </w:r>
    </w:p>
    <w:p w14:paraId="713BDB0F" w14:textId="77777777" w:rsidR="0064763B" w:rsidRPr="00830796" w:rsidRDefault="0064763B" w:rsidP="0064763B">
      <w:pPr>
        <w:jc w:val="both"/>
      </w:pPr>
      <w:r w:rsidRPr="00830796">
        <w:t xml:space="preserve">The determination logic </w:t>
      </w:r>
      <w:r>
        <w:t xml:space="preserve">will </w:t>
      </w:r>
      <w:r w:rsidRPr="00830796">
        <w:t xml:space="preserve">consider only Document items related to a material, that means service and limit items are not in scope. The system </w:t>
      </w:r>
      <w:r>
        <w:t xml:space="preserve">will </w:t>
      </w:r>
      <w:r w:rsidRPr="00830796">
        <w:t xml:space="preserve">consider also </w:t>
      </w:r>
      <w:proofErr w:type="spellStart"/>
      <w:r w:rsidRPr="00830796">
        <w:t>freetext</w:t>
      </w:r>
      <w:proofErr w:type="spellEnd"/>
      <w:r w:rsidRPr="00830796">
        <w:t xml:space="preserve"> items. Document items, which are not blocked, released and not fully received.</w:t>
      </w:r>
    </w:p>
    <w:p w14:paraId="204FB447" w14:textId="77777777" w:rsidR="0064763B" w:rsidRDefault="0064763B" w:rsidP="0064763B">
      <w:pPr>
        <w:pStyle w:val="2"/>
        <w:rPr>
          <w:rFonts w:cstheme="minorHAnsi"/>
        </w:rPr>
      </w:pPr>
      <w:bookmarkStart w:id="76" w:name="_Toc495420566"/>
      <w:r>
        <w:rPr>
          <w:lang w:val="en-US"/>
        </w:rPr>
        <w:t>Post Goods Receipt</w:t>
      </w:r>
      <w:bookmarkEnd w:id="76"/>
    </w:p>
    <w:p w14:paraId="2CC3DBF0" w14:textId="77777777" w:rsidR="0064763B" w:rsidRPr="00830796" w:rsidRDefault="0064763B" w:rsidP="0064763B">
      <w:pPr>
        <w:jc w:val="both"/>
      </w:pPr>
      <w:r w:rsidRPr="00830796">
        <w:t xml:space="preserve">After the user has confirmed received items, the </w:t>
      </w:r>
      <w:r>
        <w:t xml:space="preserve">clinical </w:t>
      </w:r>
      <w:r w:rsidRPr="00830796">
        <w:t xml:space="preserve">system </w:t>
      </w:r>
      <w:r>
        <w:t xml:space="preserve">will </w:t>
      </w:r>
      <w:r w:rsidRPr="00830796">
        <w:t xml:space="preserve">send the posting data </w:t>
      </w:r>
      <w:proofErr w:type="spellStart"/>
      <w:r w:rsidRPr="00830796">
        <w:t>synchrone</w:t>
      </w:r>
      <w:proofErr w:type="spellEnd"/>
      <w:r w:rsidRPr="00830796">
        <w:t>/</w:t>
      </w:r>
      <w:proofErr w:type="spellStart"/>
      <w:r w:rsidRPr="00830796">
        <w:t>realtime</w:t>
      </w:r>
      <w:proofErr w:type="spellEnd"/>
      <w:r w:rsidRPr="00830796">
        <w:t xml:space="preserve"> to the P11 system. For internal items received via outbound delivery the user </w:t>
      </w:r>
      <w:r>
        <w:t xml:space="preserve">will </w:t>
      </w:r>
      <w:r w:rsidRPr="00830796">
        <w:t xml:space="preserve">not be able change the received quantities. This </w:t>
      </w:r>
      <w:r>
        <w:t xml:space="preserve">will </w:t>
      </w:r>
      <w:r w:rsidRPr="00830796">
        <w:t xml:space="preserve">be ensured by the </w:t>
      </w:r>
      <w:r>
        <w:t xml:space="preserve">clinical </w:t>
      </w:r>
      <w:r w:rsidRPr="00830796">
        <w:t>system.</w:t>
      </w:r>
    </w:p>
    <w:p w14:paraId="70D95F59" w14:textId="77777777" w:rsidR="0064763B" w:rsidRDefault="0064763B" w:rsidP="0064763B">
      <w:pPr>
        <w:jc w:val="both"/>
      </w:pPr>
      <w:r w:rsidRPr="00830796">
        <w:lastRenderedPageBreak/>
        <w:t xml:space="preserve">The following information shall be send from </w:t>
      </w:r>
      <w:r>
        <w:t xml:space="preserve">clinical </w:t>
      </w:r>
      <w:r w:rsidRPr="00830796">
        <w:t>system to post a goods receipt in P11 system</w:t>
      </w:r>
      <w:r>
        <w:t xml:space="preserve"> via PI</w:t>
      </w:r>
      <w:r w:rsidRPr="00830796">
        <w:t>:</w:t>
      </w:r>
    </w:p>
    <w:tbl>
      <w:tblPr>
        <w:tblStyle w:val="FNCTable"/>
        <w:tblW w:w="6776" w:type="dxa"/>
        <w:tblLook w:val="04A0" w:firstRow="1" w:lastRow="0" w:firstColumn="1" w:lastColumn="0" w:noHBand="0" w:noVBand="1"/>
      </w:tblPr>
      <w:tblGrid>
        <w:gridCol w:w="6776"/>
      </w:tblGrid>
      <w:tr w:rsidR="0064763B" w14:paraId="5425646E" w14:textId="77777777" w:rsidTr="0098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5E2BDF61" w14:textId="77777777" w:rsidR="0064763B" w:rsidRDefault="0064763B" w:rsidP="0098223F">
            <w:pPr>
              <w:jc w:val="both"/>
            </w:pPr>
            <w:r>
              <w:t>Field</w:t>
            </w:r>
          </w:p>
        </w:tc>
      </w:tr>
      <w:tr w:rsidR="0064763B" w:rsidRPr="00761558" w14:paraId="166D5CFC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398AA1C9" w14:textId="77777777" w:rsidR="0064763B" w:rsidRDefault="0064763B" w:rsidP="0098223F">
            <w:pPr>
              <w:jc w:val="both"/>
            </w:pPr>
            <w:r>
              <w:t>Reference Document (Purchase Order or Outbound Delivery Number)</w:t>
            </w:r>
          </w:p>
        </w:tc>
      </w:tr>
      <w:tr w:rsidR="0064763B" w:rsidRPr="00761558" w14:paraId="799C2EE8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7C94F587" w14:textId="77777777" w:rsidR="0064763B" w:rsidRDefault="0064763B" w:rsidP="0098223F">
            <w:pPr>
              <w:jc w:val="both"/>
            </w:pPr>
            <w:r>
              <w:t>Processing user (First 12 character of the last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t>name or user id)</w:t>
            </w:r>
          </w:p>
        </w:tc>
      </w:tr>
      <w:tr w:rsidR="0064763B" w14:paraId="2B089CBF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77C065A7" w14:textId="77777777" w:rsidR="0064763B" w:rsidRDefault="0064763B" w:rsidP="0098223F">
            <w:pPr>
              <w:jc w:val="both"/>
            </w:pPr>
            <w:r>
              <w:t>Header text</w:t>
            </w:r>
          </w:p>
        </w:tc>
      </w:tr>
      <w:tr w:rsidR="0064763B" w14:paraId="2A3EB16A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04722694" w14:textId="77777777" w:rsidR="0064763B" w:rsidRDefault="0064763B" w:rsidP="0098223F">
            <w:pPr>
              <w:jc w:val="both"/>
            </w:pPr>
            <w:r>
              <w:t>Material Number</w:t>
            </w:r>
          </w:p>
        </w:tc>
      </w:tr>
      <w:tr w:rsidR="0064763B" w14:paraId="3BA8E962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42290B72" w14:textId="77777777" w:rsidR="0064763B" w:rsidRDefault="0064763B" w:rsidP="0098223F">
            <w:pPr>
              <w:jc w:val="both"/>
            </w:pPr>
            <w:r>
              <w:t>Plant</w:t>
            </w:r>
          </w:p>
        </w:tc>
      </w:tr>
      <w:tr w:rsidR="0064763B" w14:paraId="6CFBB803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5A0E2DB1" w14:textId="77777777" w:rsidR="0064763B" w:rsidRDefault="0064763B" w:rsidP="0098223F">
            <w:pPr>
              <w:jc w:val="both"/>
            </w:pPr>
            <w:r>
              <w:t>Storage Location</w:t>
            </w:r>
          </w:p>
        </w:tc>
      </w:tr>
      <w:tr w:rsidR="0064763B" w14:paraId="1EE449DB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0FCF4DB1" w14:textId="77777777" w:rsidR="0064763B" w:rsidRDefault="0064763B" w:rsidP="0098223F">
            <w:pPr>
              <w:jc w:val="both"/>
            </w:pPr>
            <w:r>
              <w:t>Posting Date</w:t>
            </w:r>
          </w:p>
        </w:tc>
      </w:tr>
      <w:tr w:rsidR="0064763B" w14:paraId="02ADBC73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36F22622" w14:textId="77777777" w:rsidR="0064763B" w:rsidRDefault="0064763B" w:rsidP="0098223F">
            <w:pPr>
              <w:jc w:val="both"/>
            </w:pPr>
            <w:r>
              <w:t>Document Date</w:t>
            </w:r>
          </w:p>
        </w:tc>
      </w:tr>
      <w:tr w:rsidR="0064763B" w14:paraId="06F2F1D2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5E232FF0" w14:textId="77777777" w:rsidR="0064763B" w:rsidRDefault="0064763B" w:rsidP="0098223F">
            <w:pPr>
              <w:jc w:val="both"/>
            </w:pPr>
            <w:r>
              <w:t>Purchase Order Number</w:t>
            </w:r>
          </w:p>
        </w:tc>
      </w:tr>
      <w:tr w:rsidR="0064763B" w14:paraId="272A558D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3133B16C" w14:textId="77777777" w:rsidR="0064763B" w:rsidRDefault="0064763B" w:rsidP="0098223F">
            <w:pPr>
              <w:jc w:val="both"/>
            </w:pPr>
            <w:r>
              <w:t>Purchase Order Item Number</w:t>
            </w:r>
          </w:p>
        </w:tc>
      </w:tr>
      <w:tr w:rsidR="0064763B" w14:paraId="6ADE438E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1E20C97B" w14:textId="77777777" w:rsidR="0064763B" w:rsidRDefault="0064763B" w:rsidP="0098223F">
            <w:pPr>
              <w:jc w:val="both"/>
            </w:pPr>
            <w:r>
              <w:t>Outbound Delivery Number</w:t>
            </w:r>
          </w:p>
        </w:tc>
      </w:tr>
      <w:tr w:rsidR="0064763B" w14:paraId="080055B5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6BD2908D" w14:textId="77777777" w:rsidR="0064763B" w:rsidRDefault="0064763B" w:rsidP="0098223F">
            <w:pPr>
              <w:jc w:val="both"/>
            </w:pPr>
            <w:r>
              <w:t>Outbound Delivery Item Number</w:t>
            </w:r>
          </w:p>
        </w:tc>
      </w:tr>
      <w:tr w:rsidR="0064763B" w:rsidRPr="00761558" w14:paraId="517BE8C8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0FE4A433" w14:textId="77777777" w:rsidR="0064763B" w:rsidRDefault="0064763B" w:rsidP="0098223F">
            <w:pPr>
              <w:jc w:val="both"/>
            </w:pPr>
            <w:r>
              <w:t>SAP Batch code (only for Outbound Deliveries, only FME products)</w:t>
            </w:r>
          </w:p>
        </w:tc>
      </w:tr>
      <w:tr w:rsidR="0064763B" w:rsidRPr="00761558" w14:paraId="6148CD5C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199E1999" w14:textId="77777777" w:rsidR="0064763B" w:rsidRDefault="0064763B" w:rsidP="0098223F">
            <w:pPr>
              <w:jc w:val="both"/>
            </w:pPr>
            <w:r>
              <w:t>Expire Date (only for Purchase Orders, non FME products)</w:t>
            </w:r>
          </w:p>
        </w:tc>
      </w:tr>
      <w:tr w:rsidR="0064763B" w14:paraId="7E1035A5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40FB26E7" w14:textId="77777777" w:rsidR="0064763B" w:rsidRDefault="0064763B" w:rsidP="0098223F">
            <w:pPr>
              <w:jc w:val="both"/>
            </w:pPr>
            <w:r>
              <w:t>Supplier ID</w:t>
            </w:r>
          </w:p>
        </w:tc>
      </w:tr>
      <w:tr w:rsidR="0064763B" w:rsidRPr="00761558" w14:paraId="0CB69DC8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4EE6F0F4" w14:textId="77777777" w:rsidR="0064763B" w:rsidRDefault="0064763B" w:rsidP="0098223F">
            <w:pPr>
              <w:jc w:val="both"/>
            </w:pPr>
            <w:r>
              <w:t>Vendor Batch Code (only for Purchase Orders, non FME products)</w:t>
            </w:r>
          </w:p>
        </w:tc>
      </w:tr>
      <w:tr w:rsidR="0064763B" w14:paraId="3E1FD9A3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54CFACAA" w14:textId="77777777" w:rsidR="0064763B" w:rsidRDefault="0064763B" w:rsidP="0098223F">
            <w:pPr>
              <w:jc w:val="both"/>
            </w:pPr>
            <w:r>
              <w:t>Quantity</w:t>
            </w:r>
          </w:p>
        </w:tc>
      </w:tr>
      <w:tr w:rsidR="0064763B" w14:paraId="3214EE5A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66ED20EC" w14:textId="77777777" w:rsidR="0064763B" w:rsidRDefault="0064763B" w:rsidP="0098223F">
            <w:pPr>
              <w:keepNext/>
              <w:jc w:val="both"/>
            </w:pPr>
            <w:r>
              <w:t>Unit of measure</w:t>
            </w:r>
          </w:p>
        </w:tc>
      </w:tr>
    </w:tbl>
    <w:p w14:paraId="6808CCC2" w14:textId="77777777" w:rsidR="0064763B" w:rsidRDefault="0064763B" w:rsidP="0064763B">
      <w:pPr>
        <w:pStyle w:val="2"/>
        <w:rPr>
          <w:rFonts w:cstheme="minorHAnsi"/>
        </w:rPr>
      </w:pPr>
      <w:bookmarkStart w:id="77" w:name="_Toc495420567"/>
      <w:r>
        <w:rPr>
          <w:lang w:val="en-US"/>
        </w:rPr>
        <w:t>Post Goods Issue</w:t>
      </w:r>
      <w:bookmarkEnd w:id="77"/>
    </w:p>
    <w:p w14:paraId="34A4150E" w14:textId="2653817C" w:rsidR="0064763B" w:rsidRPr="007E260E" w:rsidRDefault="0064763B" w:rsidP="0064763B">
      <w:pPr>
        <w:jc w:val="both"/>
      </w:pPr>
      <w:r>
        <w:t xml:space="preserve">Clinical </w:t>
      </w:r>
      <w:r w:rsidRPr="007E260E">
        <w:t xml:space="preserve">system </w:t>
      </w:r>
      <w:r>
        <w:t xml:space="preserve">will </w:t>
      </w:r>
      <w:r w:rsidRPr="007E260E">
        <w:t xml:space="preserve">send the posting data </w:t>
      </w:r>
      <w:proofErr w:type="spellStart"/>
      <w:r w:rsidRPr="007E260E">
        <w:t>synchrone</w:t>
      </w:r>
      <w:proofErr w:type="spellEnd"/>
      <w:r w:rsidRPr="007E260E">
        <w:t>/</w:t>
      </w:r>
      <w:proofErr w:type="spellStart"/>
      <w:r w:rsidRPr="007E260E">
        <w:t>realtime</w:t>
      </w:r>
      <w:proofErr w:type="spellEnd"/>
      <w:r w:rsidRPr="007E260E">
        <w:t xml:space="preserve"> to the P11 system. There is no additional interface needed to provide additional information from P11 before posting these documents (e.g. Stock information won’t be available at this point).</w:t>
      </w:r>
    </w:p>
    <w:p w14:paraId="15C8871D" w14:textId="5968A0C8" w:rsidR="0064763B" w:rsidRDefault="0064763B" w:rsidP="0064763B">
      <w:pPr>
        <w:jc w:val="both"/>
      </w:pPr>
      <w:r w:rsidRPr="007E260E">
        <w:t xml:space="preserve">The following information </w:t>
      </w:r>
      <w:r>
        <w:t xml:space="preserve">will </w:t>
      </w:r>
      <w:r w:rsidRPr="007E260E">
        <w:t xml:space="preserve">be send from </w:t>
      </w:r>
      <w:r>
        <w:t xml:space="preserve">clinical </w:t>
      </w:r>
      <w:r w:rsidRPr="007E260E">
        <w:t>system to post consumption in P11 system:</w:t>
      </w:r>
    </w:p>
    <w:tbl>
      <w:tblPr>
        <w:tblStyle w:val="FNCTable"/>
        <w:tblW w:w="6776" w:type="dxa"/>
        <w:tblLook w:val="04A0" w:firstRow="1" w:lastRow="0" w:firstColumn="1" w:lastColumn="0" w:noHBand="0" w:noVBand="1"/>
      </w:tblPr>
      <w:tblGrid>
        <w:gridCol w:w="6776"/>
      </w:tblGrid>
      <w:tr w:rsidR="0064763B" w14:paraId="5B50EFA7" w14:textId="77777777" w:rsidTr="0098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48F432E2" w14:textId="77777777" w:rsidR="0064763B" w:rsidRDefault="0064763B" w:rsidP="0098223F">
            <w:pPr>
              <w:jc w:val="both"/>
            </w:pPr>
            <w:r>
              <w:t>Field</w:t>
            </w:r>
          </w:p>
        </w:tc>
      </w:tr>
      <w:tr w:rsidR="0064763B" w14:paraId="5B499216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4B06B48E" w14:textId="77777777" w:rsidR="0064763B" w:rsidRDefault="0064763B" w:rsidP="0098223F">
            <w:pPr>
              <w:jc w:val="both"/>
            </w:pPr>
            <w:r>
              <w:t>Header text</w:t>
            </w:r>
          </w:p>
        </w:tc>
      </w:tr>
      <w:tr w:rsidR="0064763B" w:rsidRPr="00761558" w14:paraId="43DEAFFA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3076426A" w14:textId="77777777" w:rsidR="0064763B" w:rsidRDefault="0064763B" w:rsidP="0098223F">
            <w:pPr>
              <w:jc w:val="both"/>
            </w:pPr>
            <w:r>
              <w:t>Processing user (First 12 character of the last</w:t>
            </w:r>
            <w:r w:rsidRPr="00593C98">
              <w:rPr>
                <w:rFonts w:hint="eastAsia"/>
              </w:rPr>
              <w:t xml:space="preserve"> </w:t>
            </w:r>
            <w:r>
              <w:t>name or user id)</w:t>
            </w:r>
          </w:p>
        </w:tc>
      </w:tr>
      <w:tr w:rsidR="0064763B" w14:paraId="3857450C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5111F0FF" w14:textId="77777777" w:rsidR="0064763B" w:rsidRDefault="0064763B" w:rsidP="0098223F">
            <w:pPr>
              <w:jc w:val="both"/>
            </w:pPr>
            <w:r>
              <w:t>Posting Date</w:t>
            </w:r>
          </w:p>
        </w:tc>
      </w:tr>
      <w:tr w:rsidR="0064763B" w14:paraId="40BD79FE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0700B21B" w14:textId="77777777" w:rsidR="0064763B" w:rsidRDefault="0064763B" w:rsidP="0098223F">
            <w:pPr>
              <w:jc w:val="both"/>
            </w:pPr>
            <w:r>
              <w:t>Document Date</w:t>
            </w:r>
          </w:p>
        </w:tc>
      </w:tr>
      <w:tr w:rsidR="0064763B" w14:paraId="0B1459D0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3FFDEA5A" w14:textId="77777777" w:rsidR="0064763B" w:rsidRDefault="0064763B" w:rsidP="0098223F">
            <w:pPr>
              <w:jc w:val="both"/>
            </w:pPr>
            <w:r>
              <w:t>Material Number</w:t>
            </w:r>
          </w:p>
        </w:tc>
      </w:tr>
      <w:tr w:rsidR="0064763B" w14:paraId="1C0F3D96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26C62F3F" w14:textId="77777777" w:rsidR="0064763B" w:rsidRDefault="0064763B" w:rsidP="0098223F">
            <w:pPr>
              <w:jc w:val="both"/>
            </w:pPr>
            <w:r>
              <w:lastRenderedPageBreak/>
              <w:t>Plant</w:t>
            </w:r>
          </w:p>
        </w:tc>
      </w:tr>
      <w:tr w:rsidR="0064763B" w14:paraId="79DE02D1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0FBA51BA" w14:textId="77777777" w:rsidR="0064763B" w:rsidRDefault="0064763B" w:rsidP="0098223F">
            <w:pPr>
              <w:jc w:val="both"/>
            </w:pPr>
            <w:r>
              <w:t>Storage Location</w:t>
            </w:r>
          </w:p>
        </w:tc>
      </w:tr>
      <w:tr w:rsidR="0064763B" w14:paraId="204CC054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551EF93F" w14:textId="77777777" w:rsidR="0064763B" w:rsidRDefault="0064763B" w:rsidP="0098223F">
            <w:pPr>
              <w:jc w:val="both"/>
            </w:pPr>
            <w:r>
              <w:t>Quantity</w:t>
            </w:r>
          </w:p>
        </w:tc>
      </w:tr>
      <w:tr w:rsidR="0064763B" w14:paraId="7B9CB709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3B7B1335" w14:textId="77777777" w:rsidR="0064763B" w:rsidRDefault="0064763B" w:rsidP="0098223F">
            <w:pPr>
              <w:jc w:val="both"/>
            </w:pPr>
            <w:r>
              <w:t>Unit of measure</w:t>
            </w:r>
          </w:p>
        </w:tc>
      </w:tr>
      <w:tr w:rsidR="0064763B" w:rsidRPr="00761558" w14:paraId="59676680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4626CBDB" w14:textId="77777777" w:rsidR="0064763B" w:rsidRDefault="0064763B" w:rsidP="0098223F">
            <w:pPr>
              <w:jc w:val="both"/>
            </w:pPr>
            <w:r>
              <w:t>Movement Type (291 for Consumption, 9NC for scrapping</w:t>
            </w:r>
            <w:r>
              <w:rPr>
                <w:rFonts w:eastAsiaTheme="minorEastAsia" w:hint="eastAsia"/>
                <w:lang w:eastAsia="zh-CN"/>
              </w:rPr>
              <w:t>, movement types for inventory counting (Profit/Loss) to be developed</w:t>
            </w:r>
            <w:r>
              <w:t>)</w:t>
            </w:r>
          </w:p>
        </w:tc>
      </w:tr>
      <w:tr w:rsidR="0064763B" w14:paraId="5B60E2A5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6ED42373" w14:textId="77777777" w:rsidR="0064763B" w:rsidRDefault="0064763B" w:rsidP="0098223F">
            <w:pPr>
              <w:jc w:val="both"/>
            </w:pPr>
            <w:r>
              <w:t>SAP Batch code</w:t>
            </w:r>
          </w:p>
        </w:tc>
      </w:tr>
      <w:tr w:rsidR="0064763B" w14:paraId="70A856A7" w14:textId="77777777" w:rsidTr="0098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2EE3B520" w14:textId="77777777" w:rsidR="0064763B" w:rsidRDefault="0064763B" w:rsidP="0098223F">
            <w:pPr>
              <w:jc w:val="both"/>
            </w:pPr>
            <w:r>
              <w:t>Treatment type</w:t>
            </w:r>
          </w:p>
        </w:tc>
      </w:tr>
      <w:tr w:rsidR="0064763B" w:rsidRPr="00761558" w14:paraId="7F729473" w14:textId="77777777" w:rsidTr="0098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6" w:type="dxa"/>
          </w:tcPr>
          <w:p w14:paraId="05113032" w14:textId="77777777" w:rsidR="0064763B" w:rsidRDefault="0064763B" w:rsidP="0098223F">
            <w:pPr>
              <w:keepNext/>
              <w:jc w:val="both"/>
            </w:pPr>
            <w:r>
              <w:t>Movement reason (only for scrapping)</w:t>
            </w:r>
          </w:p>
        </w:tc>
      </w:tr>
    </w:tbl>
    <w:p w14:paraId="69B5F902" w14:textId="77777777" w:rsidR="0064763B" w:rsidRPr="007E260E" w:rsidRDefault="0064763B" w:rsidP="0064763B">
      <w:pPr>
        <w:jc w:val="both"/>
      </w:pPr>
    </w:p>
    <w:p w14:paraId="051EBE09" w14:textId="77777777" w:rsidR="0064763B" w:rsidRPr="00B46A2B" w:rsidRDefault="0064763B" w:rsidP="0064763B">
      <w:pPr>
        <w:pStyle w:val="1"/>
      </w:pPr>
      <w:bookmarkStart w:id="78" w:name="_Toc318273144"/>
      <w:bookmarkStart w:id="79" w:name="_Toc433376171"/>
      <w:bookmarkStart w:id="80" w:name="_Toc495420568"/>
      <w:r w:rsidRPr="00B46A2B">
        <w:t>Functional Description</w:t>
      </w:r>
      <w:bookmarkEnd w:id="50"/>
      <w:bookmarkEnd w:id="78"/>
      <w:bookmarkEnd w:id="79"/>
      <w:bookmarkEnd w:id="80"/>
    </w:p>
    <w:p w14:paraId="076D1FDD" w14:textId="77777777" w:rsidR="0064763B" w:rsidRDefault="0064763B" w:rsidP="0064763B">
      <w:pPr>
        <w:pStyle w:val="2"/>
        <w:rPr>
          <w:rFonts w:cstheme="minorHAnsi"/>
        </w:rPr>
      </w:pPr>
      <w:bookmarkStart w:id="81" w:name="_Toc495420569"/>
      <w:bookmarkStart w:id="82" w:name="_Toc487456424"/>
      <w:r>
        <w:rPr>
          <w:lang w:val="en-US"/>
        </w:rPr>
        <w:t xml:space="preserve">Receive Material Master </w:t>
      </w:r>
      <w:proofErr w:type="gramStart"/>
      <w:r>
        <w:rPr>
          <w:lang w:val="en-US"/>
        </w:rPr>
        <w:t>data</w:t>
      </w:r>
      <w:bookmarkEnd w:id="81"/>
      <w:proofErr w:type="gramEnd"/>
    </w:p>
    <w:p w14:paraId="006C046E" w14:textId="77777777" w:rsidR="0064763B" w:rsidRDefault="0064763B" w:rsidP="0064763B">
      <w:r>
        <w:t xml:space="preserve">The Material master data from P11 system is needed in clinical system. These information are needed for the posting of goods receipt as well for the posting of goods issue. </w:t>
      </w:r>
    </w:p>
    <w:p w14:paraId="4AF2AAB4" w14:textId="77777777" w:rsidR="0064763B" w:rsidRDefault="0064763B" w:rsidP="0064763B">
      <w:pPr>
        <w:pStyle w:val="2"/>
        <w:rPr>
          <w:rFonts w:cstheme="minorHAnsi"/>
        </w:rPr>
      </w:pPr>
      <w:bookmarkStart w:id="83" w:name="_Toc495420570"/>
      <w:r>
        <w:rPr>
          <w:lang w:val="en-US"/>
        </w:rPr>
        <w:t>Receive Batch Master Data</w:t>
      </w:r>
      <w:bookmarkEnd w:id="83"/>
    </w:p>
    <w:p w14:paraId="5A8BA4D1" w14:textId="77777777" w:rsidR="0064763B" w:rsidRDefault="0064763B" w:rsidP="0064763B">
      <w:pPr>
        <w:rPr>
          <w:lang w:eastAsia="zh-CN"/>
        </w:rPr>
      </w:pPr>
      <w:r>
        <w:t xml:space="preserve">The Batch master data from P11 system is needed in clinical system. These information are needed for the posting of goods issue. </w:t>
      </w:r>
    </w:p>
    <w:p w14:paraId="3A3EBAAC" w14:textId="77777777" w:rsidR="0064763B" w:rsidRDefault="0064763B" w:rsidP="0064763B">
      <w:pPr>
        <w:pStyle w:val="2"/>
        <w:rPr>
          <w:rFonts w:cstheme="minorHAnsi"/>
        </w:rPr>
      </w:pPr>
      <w:bookmarkStart w:id="84" w:name="_Toc495420571"/>
      <w:r>
        <w:rPr>
          <w:lang w:val="en-US"/>
        </w:rPr>
        <w:t xml:space="preserve">Receive </w:t>
      </w:r>
      <w:r>
        <w:rPr>
          <w:rFonts w:hint="eastAsia"/>
          <w:lang w:val="en-US" w:eastAsia="zh-CN"/>
        </w:rPr>
        <w:t xml:space="preserve">Open </w:t>
      </w:r>
      <w:proofErr w:type="spellStart"/>
      <w:r>
        <w:rPr>
          <w:rFonts w:hint="eastAsia"/>
          <w:lang w:val="en-US" w:eastAsia="zh-CN"/>
        </w:rPr>
        <w:t>Purchae</w:t>
      </w:r>
      <w:proofErr w:type="spellEnd"/>
      <w:r>
        <w:rPr>
          <w:rFonts w:hint="eastAsia"/>
          <w:lang w:val="en-US" w:eastAsia="zh-CN"/>
        </w:rPr>
        <w:t xml:space="preserve"> Requisition</w:t>
      </w:r>
      <w:bookmarkEnd w:id="84"/>
    </w:p>
    <w:p w14:paraId="138C1CAC" w14:textId="77777777" w:rsidR="0064763B" w:rsidRDefault="0064763B" w:rsidP="0064763B">
      <w:pPr>
        <w:rPr>
          <w:lang w:eastAsia="zh-CN"/>
        </w:rPr>
      </w:pPr>
      <w:r>
        <w:t xml:space="preserve">The </w:t>
      </w:r>
      <w:r>
        <w:rPr>
          <w:rFonts w:hint="eastAsia"/>
          <w:lang w:eastAsia="zh-CN"/>
        </w:rPr>
        <w:t>purchase requisition</w:t>
      </w:r>
      <w:r>
        <w:t xml:space="preserve"> data from </w:t>
      </w:r>
      <w:r>
        <w:rPr>
          <w:rFonts w:hint="eastAsia"/>
          <w:lang w:eastAsia="zh-CN"/>
        </w:rPr>
        <w:t>clinical</w:t>
      </w:r>
      <w:r>
        <w:t xml:space="preserve"> system is needed in </w:t>
      </w:r>
      <w:r>
        <w:rPr>
          <w:rFonts w:hint="eastAsia"/>
          <w:lang w:eastAsia="zh-CN"/>
        </w:rPr>
        <w:t>P11</w:t>
      </w:r>
      <w:r>
        <w:t xml:space="preserve"> system. These information are needed for the </w:t>
      </w:r>
      <w:r>
        <w:rPr>
          <w:rFonts w:hint="eastAsia"/>
          <w:lang w:eastAsia="zh-CN"/>
        </w:rPr>
        <w:t>generation of purchase requisition in P11</w:t>
      </w:r>
      <w:r>
        <w:t xml:space="preserve">. </w:t>
      </w:r>
    </w:p>
    <w:p w14:paraId="0134B134" w14:textId="77777777" w:rsidR="0064763B" w:rsidRDefault="0064763B" w:rsidP="0064763B">
      <w:pPr>
        <w:pStyle w:val="2"/>
        <w:rPr>
          <w:rFonts w:cstheme="minorHAnsi"/>
        </w:rPr>
      </w:pPr>
      <w:bookmarkStart w:id="85" w:name="_Toc495420572"/>
      <w:r>
        <w:rPr>
          <w:lang w:val="en-US"/>
        </w:rPr>
        <w:t>Receive Open Purchase Order/Outbound Delivery</w:t>
      </w:r>
      <w:bookmarkEnd w:id="85"/>
    </w:p>
    <w:p w14:paraId="5D7ECCA4" w14:textId="77777777" w:rsidR="0064763B" w:rsidRDefault="0064763B" w:rsidP="0064763B">
      <w:r>
        <w:t xml:space="preserve">The posting of goods receipt requires a reference document. For third party supplier it’s the purchase order existing in P11 system. For the internal goods from </w:t>
      </w:r>
      <w:proofErr w:type="spellStart"/>
      <w:proofErr w:type="gramStart"/>
      <w:r>
        <w:t>a</w:t>
      </w:r>
      <w:proofErr w:type="spellEnd"/>
      <w:proofErr w:type="gramEnd"/>
      <w:r>
        <w:t xml:space="preserve"> internal supplier it’s the outbound delivery. That’s why the open documents will be send from P11 system to the clinical system. </w:t>
      </w:r>
    </w:p>
    <w:p w14:paraId="647D849F" w14:textId="77777777" w:rsidR="0064763B" w:rsidRDefault="0064763B" w:rsidP="0064763B">
      <w:pPr>
        <w:pStyle w:val="2"/>
        <w:rPr>
          <w:rFonts w:cstheme="minorHAnsi"/>
        </w:rPr>
      </w:pPr>
      <w:bookmarkStart w:id="86" w:name="_Toc495420573"/>
      <w:r>
        <w:rPr>
          <w:lang w:val="en-US"/>
        </w:rPr>
        <w:t>Post Goods Receipt</w:t>
      </w:r>
      <w:bookmarkEnd w:id="86"/>
    </w:p>
    <w:p w14:paraId="3E55B349" w14:textId="77777777" w:rsidR="0064763B" w:rsidRDefault="0064763B" w:rsidP="0064763B">
      <w:r>
        <w:t xml:space="preserve">The confirmation of the received items within a clinical will be managed by this interface. In P11 system the corresponding material document will be created. </w:t>
      </w:r>
    </w:p>
    <w:p w14:paraId="78CBC418" w14:textId="77777777" w:rsidR="0064763B" w:rsidRDefault="0064763B" w:rsidP="0064763B">
      <w:pPr>
        <w:pStyle w:val="2"/>
        <w:rPr>
          <w:rFonts w:cstheme="minorHAnsi"/>
        </w:rPr>
      </w:pPr>
      <w:bookmarkStart w:id="87" w:name="_Toc495420574"/>
      <w:r>
        <w:rPr>
          <w:lang w:val="en-US"/>
        </w:rPr>
        <w:lastRenderedPageBreak/>
        <w:t>Post Goods Issue</w:t>
      </w:r>
      <w:bookmarkEnd w:id="87"/>
    </w:p>
    <w:p w14:paraId="3C2EBEFC" w14:textId="77777777" w:rsidR="0064763B" w:rsidRPr="009B7B98" w:rsidRDefault="0064763B" w:rsidP="0064763B">
      <w:r>
        <w:t xml:space="preserve">Consumed items within a clinical will be managed by this interface. The system will create a material document for the consumption as well for the scrapping process. </w:t>
      </w:r>
    </w:p>
    <w:p w14:paraId="6861A389" w14:textId="77777777" w:rsidR="0064763B" w:rsidRPr="00B46A2B" w:rsidRDefault="0064763B" w:rsidP="0064763B">
      <w:pPr>
        <w:pStyle w:val="1"/>
      </w:pPr>
      <w:bookmarkStart w:id="88" w:name="_Toc318273145"/>
      <w:bookmarkStart w:id="89" w:name="_Toc433376172"/>
      <w:bookmarkStart w:id="90" w:name="_Toc495420575"/>
      <w:bookmarkEnd w:id="82"/>
      <w:r w:rsidRPr="00B46A2B">
        <w:t>Source &amp; Target System</w:t>
      </w:r>
      <w:bookmarkEnd w:id="88"/>
      <w:bookmarkEnd w:id="89"/>
      <w:bookmarkEnd w:id="90"/>
    </w:p>
    <w:p w14:paraId="04CB9E62" w14:textId="77777777" w:rsidR="0064763B" w:rsidRPr="00F41A06" w:rsidRDefault="0064763B" w:rsidP="0064763B">
      <w:pPr>
        <w:pStyle w:val="NormalItalics"/>
        <w:rPr>
          <w:rFonts w:cstheme="minorHAnsi"/>
          <w:i w:val="0"/>
          <w:szCs w:val="22"/>
        </w:rPr>
      </w:pPr>
      <w:bookmarkStart w:id="91" w:name="_Toc11830518"/>
      <w:r>
        <w:rPr>
          <w:rFonts w:cstheme="minorHAnsi"/>
          <w:i w:val="0"/>
          <w:szCs w:val="22"/>
        </w:rPr>
        <w:t>For the material and batch master data replication and as well for the Receive Open Purchase Order/Outbound delivery:</w:t>
      </w:r>
    </w:p>
    <w:tbl>
      <w:tblPr>
        <w:tblStyle w:val="Formatvorlage1"/>
        <w:tblW w:w="4973" w:type="pct"/>
        <w:tblLook w:val="04A0" w:firstRow="1" w:lastRow="0" w:firstColumn="1" w:lastColumn="0" w:noHBand="0" w:noVBand="1"/>
      </w:tblPr>
      <w:tblGrid>
        <w:gridCol w:w="1935"/>
        <w:gridCol w:w="2038"/>
        <w:gridCol w:w="2040"/>
        <w:gridCol w:w="2040"/>
        <w:gridCol w:w="2087"/>
      </w:tblGrid>
      <w:tr w:rsidR="0064763B" w14:paraId="1C43E544" w14:textId="77777777" w:rsidTr="0098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4" w:type="pct"/>
          </w:tcPr>
          <w:p w14:paraId="1287C064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System</w:t>
            </w:r>
          </w:p>
        </w:tc>
        <w:tc>
          <w:tcPr>
            <w:tcW w:w="1005" w:type="pct"/>
          </w:tcPr>
          <w:p w14:paraId="7CEC64F0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Source/Target</w:t>
            </w:r>
          </w:p>
        </w:tc>
        <w:tc>
          <w:tcPr>
            <w:tcW w:w="1006" w:type="pct"/>
          </w:tcPr>
          <w:p w14:paraId="13E93643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Application name</w:t>
            </w:r>
          </w:p>
        </w:tc>
        <w:tc>
          <w:tcPr>
            <w:tcW w:w="1006" w:type="pct"/>
          </w:tcPr>
          <w:p w14:paraId="74D3718B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SAP/Non-SAP</w:t>
            </w:r>
          </w:p>
        </w:tc>
        <w:tc>
          <w:tcPr>
            <w:tcW w:w="1030" w:type="pct"/>
          </w:tcPr>
          <w:p w14:paraId="6EB7CD17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Comment</w:t>
            </w:r>
          </w:p>
        </w:tc>
      </w:tr>
      <w:tr w:rsidR="0064763B" w:rsidRPr="00702BEA" w14:paraId="5F540F9F" w14:textId="77777777" w:rsidTr="0098223F">
        <w:tc>
          <w:tcPr>
            <w:tcW w:w="954" w:type="pct"/>
          </w:tcPr>
          <w:p w14:paraId="73BF298E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P11</w:t>
            </w:r>
          </w:p>
        </w:tc>
        <w:tc>
          <w:tcPr>
            <w:tcW w:w="1005" w:type="pct"/>
          </w:tcPr>
          <w:p w14:paraId="07AA3436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Source</w:t>
            </w:r>
          </w:p>
        </w:tc>
        <w:tc>
          <w:tcPr>
            <w:tcW w:w="1006" w:type="pct"/>
          </w:tcPr>
          <w:p w14:paraId="27A1A667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006" w:type="pct"/>
          </w:tcPr>
          <w:p w14:paraId="7F798C64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SAP</w:t>
            </w:r>
          </w:p>
        </w:tc>
        <w:tc>
          <w:tcPr>
            <w:tcW w:w="1030" w:type="pct"/>
          </w:tcPr>
          <w:p w14:paraId="750BC366" w14:textId="77777777" w:rsidR="0064763B" w:rsidRPr="00B26FBD" w:rsidRDefault="0064763B" w:rsidP="0098223F">
            <w:pPr>
              <w:spacing w:after="120"/>
              <w:rPr>
                <w:rFonts w:eastAsia="宋体" w:cstheme="minorHAnsi"/>
                <w:lang w:eastAsia="zh-CN"/>
              </w:rPr>
            </w:pPr>
            <w:r>
              <w:rPr>
                <w:rFonts w:eastAsia="宋体" w:cstheme="minorHAnsi" w:hint="eastAsia"/>
                <w:lang w:eastAsia="zh-CN"/>
              </w:rPr>
              <w:t>N/A</w:t>
            </w:r>
          </w:p>
        </w:tc>
      </w:tr>
      <w:tr w:rsidR="0064763B" w:rsidRPr="00702BEA" w14:paraId="3BF16F4F" w14:textId="77777777" w:rsidTr="0098223F">
        <w:tc>
          <w:tcPr>
            <w:tcW w:w="954" w:type="pct"/>
          </w:tcPr>
          <w:p w14:paraId="36E8326F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P50</w:t>
            </w:r>
          </w:p>
        </w:tc>
        <w:tc>
          <w:tcPr>
            <w:tcW w:w="1005" w:type="pct"/>
          </w:tcPr>
          <w:p w14:paraId="04E3A6D7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Middleware</w:t>
            </w:r>
          </w:p>
        </w:tc>
        <w:tc>
          <w:tcPr>
            <w:tcW w:w="1006" w:type="pct"/>
          </w:tcPr>
          <w:p w14:paraId="2C8449C4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006" w:type="pct"/>
          </w:tcPr>
          <w:p w14:paraId="6A0EBEDD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SAP</w:t>
            </w:r>
          </w:p>
        </w:tc>
        <w:tc>
          <w:tcPr>
            <w:tcW w:w="1030" w:type="pct"/>
          </w:tcPr>
          <w:p w14:paraId="52BD1C3F" w14:textId="77777777" w:rsidR="0064763B" w:rsidRPr="00702BEA" w:rsidRDefault="0064763B" w:rsidP="0098223F">
            <w:pPr>
              <w:keepNext/>
              <w:spacing w:after="12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N/A</w:t>
            </w:r>
          </w:p>
        </w:tc>
      </w:tr>
      <w:tr w:rsidR="0064763B" w:rsidRPr="00702BEA" w14:paraId="047A711F" w14:textId="77777777" w:rsidTr="0098223F">
        <w:tc>
          <w:tcPr>
            <w:tcW w:w="954" w:type="pct"/>
          </w:tcPr>
          <w:p w14:paraId="3847FC0C" w14:textId="77777777" w:rsidR="0064763B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HIS</w:t>
            </w:r>
          </w:p>
        </w:tc>
        <w:tc>
          <w:tcPr>
            <w:tcW w:w="1005" w:type="pct"/>
          </w:tcPr>
          <w:p w14:paraId="3C9D23BD" w14:textId="77777777" w:rsidR="0064763B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Target</w:t>
            </w:r>
          </w:p>
        </w:tc>
        <w:tc>
          <w:tcPr>
            <w:tcW w:w="1006" w:type="pct"/>
          </w:tcPr>
          <w:p w14:paraId="7370D928" w14:textId="77777777" w:rsidR="0064763B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006" w:type="pct"/>
          </w:tcPr>
          <w:p w14:paraId="4B47C905" w14:textId="77777777" w:rsidR="0064763B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NON SAP</w:t>
            </w:r>
          </w:p>
        </w:tc>
        <w:tc>
          <w:tcPr>
            <w:tcW w:w="1030" w:type="pct"/>
          </w:tcPr>
          <w:p w14:paraId="1BF79777" w14:textId="77777777" w:rsidR="0064763B" w:rsidRDefault="0064763B" w:rsidP="0098223F">
            <w:pPr>
              <w:keepNext/>
              <w:spacing w:after="120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N/A</w:t>
            </w:r>
          </w:p>
        </w:tc>
      </w:tr>
    </w:tbl>
    <w:p w14:paraId="68527146" w14:textId="77777777" w:rsidR="0064763B" w:rsidRDefault="0064763B" w:rsidP="0064763B">
      <w:pPr>
        <w:pStyle w:val="a6"/>
      </w:pPr>
      <w:bookmarkStart w:id="92" w:name="_Toc487456388"/>
      <w:bookmarkStart w:id="93" w:name="_Toc49186829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: Source &amp; Target Systems</w:t>
      </w:r>
      <w:bookmarkEnd w:id="92"/>
      <w:bookmarkEnd w:id="93"/>
      <w:r>
        <w:t xml:space="preserve"> </w:t>
      </w:r>
    </w:p>
    <w:p w14:paraId="3DD0816B" w14:textId="77777777" w:rsidR="0064763B" w:rsidRDefault="0064763B" w:rsidP="0064763B"/>
    <w:p w14:paraId="0301AA6F" w14:textId="77777777" w:rsidR="0064763B" w:rsidRPr="00BE18DF" w:rsidRDefault="0064763B" w:rsidP="0064763B">
      <w:r>
        <w:t>For the both posting (Goods Receipt, Goods Issue) interfaces:</w:t>
      </w:r>
      <w:r w:rsidRPr="00BE18DF">
        <w:t xml:space="preserve"> </w:t>
      </w:r>
    </w:p>
    <w:tbl>
      <w:tblPr>
        <w:tblStyle w:val="Formatvorlage1"/>
        <w:tblW w:w="4973" w:type="pct"/>
        <w:tblLook w:val="04A0" w:firstRow="1" w:lastRow="0" w:firstColumn="1" w:lastColumn="0" w:noHBand="0" w:noVBand="1"/>
      </w:tblPr>
      <w:tblGrid>
        <w:gridCol w:w="1935"/>
        <w:gridCol w:w="2038"/>
        <w:gridCol w:w="2040"/>
        <w:gridCol w:w="2040"/>
        <w:gridCol w:w="2087"/>
      </w:tblGrid>
      <w:tr w:rsidR="0064763B" w14:paraId="6DCFA366" w14:textId="77777777" w:rsidTr="0098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4" w:type="pct"/>
          </w:tcPr>
          <w:p w14:paraId="71F41F84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System</w:t>
            </w:r>
          </w:p>
        </w:tc>
        <w:tc>
          <w:tcPr>
            <w:tcW w:w="1005" w:type="pct"/>
          </w:tcPr>
          <w:p w14:paraId="3D69F7D4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Source/Target</w:t>
            </w:r>
          </w:p>
        </w:tc>
        <w:tc>
          <w:tcPr>
            <w:tcW w:w="1006" w:type="pct"/>
          </w:tcPr>
          <w:p w14:paraId="25554793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Application name</w:t>
            </w:r>
          </w:p>
        </w:tc>
        <w:tc>
          <w:tcPr>
            <w:tcW w:w="1006" w:type="pct"/>
          </w:tcPr>
          <w:p w14:paraId="53A797C9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SAP/Non-SAP</w:t>
            </w:r>
          </w:p>
        </w:tc>
        <w:tc>
          <w:tcPr>
            <w:tcW w:w="1029" w:type="pct"/>
          </w:tcPr>
          <w:p w14:paraId="5F76DB80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Comment</w:t>
            </w:r>
          </w:p>
        </w:tc>
      </w:tr>
      <w:tr w:rsidR="0064763B" w:rsidRPr="00702BEA" w14:paraId="72F02FFA" w14:textId="77777777" w:rsidTr="0098223F">
        <w:tc>
          <w:tcPr>
            <w:tcW w:w="954" w:type="pct"/>
          </w:tcPr>
          <w:p w14:paraId="51BC8175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P11</w:t>
            </w:r>
          </w:p>
        </w:tc>
        <w:tc>
          <w:tcPr>
            <w:tcW w:w="1005" w:type="pct"/>
          </w:tcPr>
          <w:p w14:paraId="47BF33A7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Target</w:t>
            </w:r>
          </w:p>
        </w:tc>
        <w:tc>
          <w:tcPr>
            <w:tcW w:w="1006" w:type="pct"/>
          </w:tcPr>
          <w:p w14:paraId="0D2D78D2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006" w:type="pct"/>
          </w:tcPr>
          <w:p w14:paraId="2480BA07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SAP</w:t>
            </w:r>
          </w:p>
        </w:tc>
        <w:tc>
          <w:tcPr>
            <w:tcW w:w="1029" w:type="pct"/>
          </w:tcPr>
          <w:p w14:paraId="796D58AF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N/A</w:t>
            </w:r>
          </w:p>
        </w:tc>
      </w:tr>
      <w:tr w:rsidR="0064763B" w:rsidRPr="00702BEA" w14:paraId="4331AB3F" w14:textId="77777777" w:rsidTr="0098223F">
        <w:tc>
          <w:tcPr>
            <w:tcW w:w="954" w:type="pct"/>
          </w:tcPr>
          <w:p w14:paraId="036D7426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P50</w:t>
            </w:r>
          </w:p>
        </w:tc>
        <w:tc>
          <w:tcPr>
            <w:tcW w:w="1005" w:type="pct"/>
          </w:tcPr>
          <w:p w14:paraId="190D7FB1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Middleware</w:t>
            </w:r>
          </w:p>
        </w:tc>
        <w:tc>
          <w:tcPr>
            <w:tcW w:w="1006" w:type="pct"/>
          </w:tcPr>
          <w:p w14:paraId="35E87162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006" w:type="pct"/>
          </w:tcPr>
          <w:p w14:paraId="31528C67" w14:textId="77777777" w:rsidR="0064763B" w:rsidRPr="00702BEA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SAP</w:t>
            </w:r>
          </w:p>
        </w:tc>
        <w:tc>
          <w:tcPr>
            <w:tcW w:w="1029" w:type="pct"/>
          </w:tcPr>
          <w:p w14:paraId="46E1100D" w14:textId="77777777" w:rsidR="0064763B" w:rsidRPr="00702BEA" w:rsidRDefault="0064763B" w:rsidP="0098223F">
            <w:pPr>
              <w:keepNext/>
              <w:spacing w:after="12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N/A</w:t>
            </w:r>
          </w:p>
        </w:tc>
      </w:tr>
      <w:tr w:rsidR="0064763B" w:rsidRPr="00702BEA" w14:paraId="5D937095" w14:textId="77777777" w:rsidTr="0098223F">
        <w:tc>
          <w:tcPr>
            <w:tcW w:w="954" w:type="pct"/>
          </w:tcPr>
          <w:p w14:paraId="638378A2" w14:textId="77777777" w:rsidR="0064763B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HIS</w:t>
            </w:r>
          </w:p>
        </w:tc>
        <w:tc>
          <w:tcPr>
            <w:tcW w:w="1005" w:type="pct"/>
          </w:tcPr>
          <w:p w14:paraId="45B7DC82" w14:textId="77777777" w:rsidR="0064763B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Source</w:t>
            </w:r>
          </w:p>
        </w:tc>
        <w:tc>
          <w:tcPr>
            <w:tcW w:w="1006" w:type="pct"/>
          </w:tcPr>
          <w:p w14:paraId="39933228" w14:textId="77777777" w:rsidR="0064763B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006" w:type="pct"/>
          </w:tcPr>
          <w:p w14:paraId="5EF7F495" w14:textId="77777777" w:rsidR="0064763B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NON SAP</w:t>
            </w:r>
          </w:p>
        </w:tc>
        <w:tc>
          <w:tcPr>
            <w:tcW w:w="1029" w:type="pct"/>
          </w:tcPr>
          <w:p w14:paraId="696EDFFA" w14:textId="77777777" w:rsidR="0064763B" w:rsidRDefault="0064763B" w:rsidP="0098223F">
            <w:pPr>
              <w:keepNext/>
              <w:spacing w:after="120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N/A</w:t>
            </w:r>
          </w:p>
        </w:tc>
      </w:tr>
    </w:tbl>
    <w:p w14:paraId="7C52DA25" w14:textId="77777777" w:rsidR="0064763B" w:rsidRPr="00B46A2B" w:rsidRDefault="0064763B" w:rsidP="0064763B"/>
    <w:p w14:paraId="1187AB5D" w14:textId="77777777" w:rsidR="0064763B" w:rsidRPr="00B46A2B" w:rsidRDefault="0064763B" w:rsidP="0064763B">
      <w:pPr>
        <w:pStyle w:val="1"/>
      </w:pPr>
      <w:bookmarkStart w:id="94" w:name="_Toc433376173"/>
      <w:bookmarkStart w:id="95" w:name="_Toc495420576"/>
      <w:r w:rsidRPr="00B46A2B">
        <w:t>Volume of the Data</w:t>
      </w:r>
      <w:bookmarkEnd w:id="94"/>
      <w:bookmarkEnd w:id="95"/>
    </w:p>
    <w:p w14:paraId="1CC5D43F" w14:textId="77777777" w:rsidR="0064763B" w:rsidRDefault="0064763B" w:rsidP="0064763B">
      <w:r w:rsidRPr="00EA51F2">
        <w:t>An exact number of messages can’t be provided.</w:t>
      </w:r>
    </w:p>
    <w:p w14:paraId="6C6C36F9" w14:textId="77777777" w:rsidR="0064763B" w:rsidRPr="00B46A2B" w:rsidRDefault="0064763B" w:rsidP="0064763B">
      <w:pPr>
        <w:pStyle w:val="1"/>
      </w:pPr>
      <w:bookmarkStart w:id="96" w:name="_Toc433376174"/>
      <w:bookmarkStart w:id="97" w:name="_Toc495420577"/>
      <w:r w:rsidRPr="00B46A2B">
        <w:t>Dependencies</w:t>
      </w:r>
      <w:bookmarkEnd w:id="96"/>
      <w:bookmarkEnd w:id="97"/>
    </w:p>
    <w:tbl>
      <w:tblPr>
        <w:tblStyle w:val="Formatvorlage1"/>
        <w:tblW w:w="4973" w:type="pct"/>
        <w:tblLook w:val="04A0" w:firstRow="1" w:lastRow="0" w:firstColumn="1" w:lastColumn="0" w:noHBand="0" w:noVBand="1"/>
      </w:tblPr>
      <w:tblGrid>
        <w:gridCol w:w="1519"/>
        <w:gridCol w:w="1823"/>
        <w:gridCol w:w="1726"/>
        <w:gridCol w:w="1726"/>
        <w:gridCol w:w="1736"/>
        <w:gridCol w:w="1610"/>
      </w:tblGrid>
      <w:tr w:rsidR="0064763B" w14:paraId="281B2AF3" w14:textId="77777777" w:rsidTr="0098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9" w:type="pct"/>
          </w:tcPr>
          <w:p w14:paraId="0E85D03E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No</w:t>
            </w:r>
          </w:p>
        </w:tc>
        <w:tc>
          <w:tcPr>
            <w:tcW w:w="899" w:type="pct"/>
          </w:tcPr>
          <w:p w14:paraId="3E928FA6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Description</w:t>
            </w:r>
          </w:p>
        </w:tc>
        <w:tc>
          <w:tcPr>
            <w:tcW w:w="851" w:type="pct"/>
          </w:tcPr>
          <w:p w14:paraId="179DA4D4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System</w:t>
            </w:r>
          </w:p>
        </w:tc>
        <w:tc>
          <w:tcPr>
            <w:tcW w:w="851" w:type="pct"/>
          </w:tcPr>
          <w:p w14:paraId="15C92479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System</w:t>
            </w:r>
          </w:p>
        </w:tc>
        <w:tc>
          <w:tcPr>
            <w:tcW w:w="856" w:type="pct"/>
          </w:tcPr>
          <w:p w14:paraId="6088E60F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E2E process</w:t>
            </w:r>
          </w:p>
        </w:tc>
        <w:tc>
          <w:tcPr>
            <w:tcW w:w="794" w:type="pct"/>
          </w:tcPr>
          <w:p w14:paraId="7EEEBED0" w14:textId="77777777" w:rsidR="0064763B" w:rsidRPr="00F436A1" w:rsidRDefault="0064763B" w:rsidP="0098223F">
            <w:pPr>
              <w:spacing w:after="120"/>
              <w:rPr>
                <w:rFonts w:cstheme="minorHAnsi"/>
                <w:b w:val="0"/>
              </w:rPr>
            </w:pPr>
            <w:r w:rsidRPr="00F436A1">
              <w:rPr>
                <w:rFonts w:cstheme="minorHAnsi"/>
              </w:rPr>
              <w:t>Comment</w:t>
            </w:r>
          </w:p>
        </w:tc>
      </w:tr>
      <w:tr w:rsidR="0064763B" w:rsidRPr="00021A50" w14:paraId="1FF7265B" w14:textId="77777777" w:rsidTr="0098223F">
        <w:tc>
          <w:tcPr>
            <w:tcW w:w="749" w:type="pct"/>
          </w:tcPr>
          <w:p w14:paraId="354B69A5" w14:textId="77777777" w:rsidR="0064763B" w:rsidRPr="00021A50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899" w:type="pct"/>
          </w:tcPr>
          <w:p w14:paraId="2920AFB7" w14:textId="77777777" w:rsidR="0064763B" w:rsidRPr="00021A50" w:rsidRDefault="0064763B" w:rsidP="0098223F">
            <w:pPr>
              <w:spacing w:after="120"/>
              <w:rPr>
                <w:rFonts w:cstheme="minorHAnsi"/>
              </w:rPr>
            </w:pPr>
            <w:r w:rsidRPr="000D5FCD">
              <w:rPr>
                <w:rFonts w:eastAsia="宋体" w:cstheme="minorHAnsi" w:hint="eastAsia"/>
                <w:lang w:eastAsia="zh-CN"/>
              </w:rPr>
              <w:t>N/A</w:t>
            </w:r>
          </w:p>
        </w:tc>
        <w:tc>
          <w:tcPr>
            <w:tcW w:w="851" w:type="pct"/>
          </w:tcPr>
          <w:p w14:paraId="6601D1F9" w14:textId="77777777" w:rsidR="0064763B" w:rsidRPr="00021A50" w:rsidRDefault="0064763B" w:rsidP="0098223F">
            <w:pPr>
              <w:spacing w:after="120"/>
              <w:rPr>
                <w:rFonts w:cstheme="minorHAnsi"/>
              </w:rPr>
            </w:pPr>
            <w:r w:rsidRPr="000D5FCD">
              <w:rPr>
                <w:rFonts w:eastAsia="宋体" w:cstheme="minorHAnsi" w:hint="eastAsia"/>
                <w:lang w:eastAsia="zh-CN"/>
              </w:rPr>
              <w:t>N/A</w:t>
            </w:r>
          </w:p>
        </w:tc>
        <w:tc>
          <w:tcPr>
            <w:tcW w:w="851" w:type="pct"/>
          </w:tcPr>
          <w:p w14:paraId="6EE13D22" w14:textId="77777777" w:rsidR="0064763B" w:rsidRPr="00021A50" w:rsidRDefault="0064763B" w:rsidP="0098223F">
            <w:pPr>
              <w:spacing w:after="120"/>
              <w:rPr>
                <w:rFonts w:cstheme="minorHAnsi"/>
              </w:rPr>
            </w:pPr>
            <w:r w:rsidRPr="000D5FCD">
              <w:rPr>
                <w:rFonts w:eastAsia="宋体" w:cstheme="minorHAnsi" w:hint="eastAsia"/>
                <w:lang w:eastAsia="zh-CN"/>
              </w:rPr>
              <w:t>N/A</w:t>
            </w:r>
          </w:p>
        </w:tc>
        <w:tc>
          <w:tcPr>
            <w:tcW w:w="856" w:type="pct"/>
          </w:tcPr>
          <w:p w14:paraId="51F32EF9" w14:textId="77777777" w:rsidR="0064763B" w:rsidRPr="00021A50" w:rsidRDefault="0064763B" w:rsidP="0098223F">
            <w:pPr>
              <w:spacing w:after="120"/>
              <w:rPr>
                <w:rFonts w:cstheme="minorHAnsi"/>
              </w:rPr>
            </w:pPr>
            <w:r w:rsidRPr="000D5FCD">
              <w:rPr>
                <w:rFonts w:eastAsia="宋体" w:cstheme="minorHAnsi" w:hint="eastAsia"/>
                <w:lang w:eastAsia="zh-CN"/>
              </w:rPr>
              <w:t>N/A</w:t>
            </w:r>
          </w:p>
        </w:tc>
        <w:tc>
          <w:tcPr>
            <w:tcW w:w="794" w:type="pct"/>
          </w:tcPr>
          <w:p w14:paraId="795DD667" w14:textId="77777777" w:rsidR="0064763B" w:rsidRPr="00021A50" w:rsidRDefault="0064763B" w:rsidP="0098223F">
            <w:pPr>
              <w:spacing w:after="120"/>
              <w:rPr>
                <w:rFonts w:cstheme="minorHAnsi"/>
              </w:rPr>
            </w:pPr>
            <w:r w:rsidRPr="000D5FCD">
              <w:rPr>
                <w:rFonts w:eastAsia="宋体" w:cstheme="minorHAnsi" w:hint="eastAsia"/>
                <w:lang w:eastAsia="zh-CN"/>
              </w:rPr>
              <w:t>N/A</w:t>
            </w:r>
          </w:p>
        </w:tc>
      </w:tr>
    </w:tbl>
    <w:p w14:paraId="67872B20" w14:textId="77777777" w:rsidR="0064763B" w:rsidRPr="00F40193" w:rsidRDefault="0064763B" w:rsidP="0064763B">
      <w:pPr>
        <w:pStyle w:val="a6"/>
        <w:rPr>
          <w:rFonts w:cstheme="minorHAnsi"/>
          <w:i/>
          <w:color w:val="4F81BD" w:themeColor="accent1"/>
        </w:rPr>
      </w:pPr>
      <w:bookmarkStart w:id="98" w:name="_Toc487456389"/>
      <w:bookmarkStart w:id="99" w:name="_Toc49186829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: Dependencies</w:t>
      </w:r>
      <w:bookmarkEnd w:id="98"/>
      <w:bookmarkEnd w:id="99"/>
    </w:p>
    <w:p w14:paraId="478E6210" w14:textId="77777777" w:rsidR="0064763B" w:rsidRPr="00B46A2B" w:rsidRDefault="0064763B" w:rsidP="0064763B">
      <w:pPr>
        <w:pStyle w:val="1"/>
      </w:pPr>
      <w:bookmarkStart w:id="100" w:name="_Toc433376175"/>
      <w:bookmarkStart w:id="101" w:name="_Toc495420578"/>
      <w:r w:rsidRPr="00B46A2B">
        <w:lastRenderedPageBreak/>
        <w:t>Type and Frequency of Interface</w:t>
      </w:r>
      <w:bookmarkEnd w:id="100"/>
      <w:bookmarkEnd w:id="101"/>
    </w:p>
    <w:p w14:paraId="3C54C7D2" w14:textId="77777777" w:rsidR="0064763B" w:rsidRDefault="0064763B" w:rsidP="0064763B">
      <w:r>
        <w:t xml:space="preserve">The </w:t>
      </w:r>
      <w:proofErr w:type="spellStart"/>
      <w:r>
        <w:t>idoc</w:t>
      </w:r>
      <w:proofErr w:type="spellEnd"/>
      <w:r>
        <w:t xml:space="preserve"> from P11 will be send to PI system. PI system will convert it to a XML file and send it out to clinical system. </w:t>
      </w:r>
    </w:p>
    <w:p w14:paraId="1B828C1F" w14:textId="77777777" w:rsidR="0064763B" w:rsidRDefault="0064763B" w:rsidP="0064763B">
      <w:r>
        <w:t>For the posting the PI system will receive the XML file and will forward the XML file via SOA to P11 system.</w:t>
      </w:r>
    </w:p>
    <w:p w14:paraId="7A464A04" w14:textId="77777777" w:rsidR="0064763B" w:rsidRPr="00B46A2B" w:rsidRDefault="0064763B" w:rsidP="0064763B">
      <w:pPr>
        <w:pStyle w:val="1"/>
      </w:pPr>
      <w:bookmarkStart w:id="102" w:name="_Toc433376176"/>
      <w:bookmarkStart w:id="103" w:name="_Toc495420579"/>
      <w:r w:rsidRPr="00B46A2B">
        <w:t>Data Transfer</w:t>
      </w:r>
      <w:bookmarkEnd w:id="102"/>
      <w:bookmarkEnd w:id="103"/>
    </w:p>
    <w:p w14:paraId="7592639A" w14:textId="77777777" w:rsidR="0064763B" w:rsidRPr="00BE18DF" w:rsidRDefault="0064763B" w:rsidP="0064763B">
      <w:pPr>
        <w:jc w:val="both"/>
      </w:pPr>
      <w:r>
        <w:t>Please find in attached WSDL files the corresponding interface documentation (</w:t>
      </w:r>
      <w:proofErr w:type="spellStart"/>
      <w:r>
        <w:t>PostGoodsReceipt_OSService</w:t>
      </w:r>
      <w:proofErr w:type="spellEnd"/>
      <w:r>
        <w:t xml:space="preserve">, </w:t>
      </w:r>
      <w:proofErr w:type="spellStart"/>
      <w:r>
        <w:t>PostGoodsIssue_OSService</w:t>
      </w:r>
      <w:proofErr w:type="spellEnd"/>
      <w:r>
        <w:t xml:space="preserve"> and </w:t>
      </w:r>
      <w:proofErr w:type="spellStart"/>
      <w:r>
        <w:t>PurchaseOrder_OSService</w:t>
      </w:r>
      <w:proofErr w:type="spellEnd"/>
      <w:r>
        <w:t>).</w:t>
      </w:r>
    </w:p>
    <w:p w14:paraId="0C03F75F" w14:textId="77777777" w:rsidR="0064763B" w:rsidRPr="00B46A2B" w:rsidRDefault="0064763B" w:rsidP="0064763B">
      <w:pPr>
        <w:pStyle w:val="1"/>
      </w:pPr>
      <w:bookmarkStart w:id="104" w:name="_Toc433376177"/>
      <w:bookmarkStart w:id="105" w:name="_Toc495420580"/>
      <w:r w:rsidRPr="00B46A2B">
        <w:t>Special Functions</w:t>
      </w:r>
      <w:bookmarkEnd w:id="104"/>
      <w:bookmarkEnd w:id="105"/>
    </w:p>
    <w:p w14:paraId="0F35A4B2" w14:textId="77777777" w:rsidR="0064763B" w:rsidRPr="0089416A" w:rsidRDefault="0064763B" w:rsidP="0064763B">
      <w:r>
        <w:t>N/A</w:t>
      </w:r>
    </w:p>
    <w:p w14:paraId="17FC0873" w14:textId="77777777" w:rsidR="0064763B" w:rsidRPr="00B46A2B" w:rsidRDefault="0064763B" w:rsidP="0064763B">
      <w:pPr>
        <w:pStyle w:val="1"/>
      </w:pPr>
      <w:bookmarkStart w:id="106" w:name="_Toc318273146"/>
      <w:bookmarkStart w:id="107" w:name="_Toc433376178"/>
      <w:bookmarkStart w:id="108" w:name="_Toc495420581"/>
      <w:r w:rsidRPr="00B46A2B">
        <w:t>Assumptions &amp; Conditions</w:t>
      </w:r>
      <w:bookmarkEnd w:id="91"/>
      <w:bookmarkEnd w:id="106"/>
      <w:bookmarkEnd w:id="107"/>
      <w:bookmarkEnd w:id="108"/>
    </w:p>
    <w:p w14:paraId="3ADCD7B4" w14:textId="77777777" w:rsidR="0064763B" w:rsidRPr="00B46A2B" w:rsidRDefault="0064763B" w:rsidP="0064763B">
      <w:r>
        <w:t xml:space="preserve">Re-usage of existing </w:t>
      </w:r>
      <w:proofErr w:type="spellStart"/>
      <w:r>
        <w:t>EuCliD</w:t>
      </w:r>
      <w:proofErr w:type="spellEnd"/>
      <w:r>
        <w:t xml:space="preserve"> interface without any changes.</w:t>
      </w:r>
    </w:p>
    <w:p w14:paraId="454BE982" w14:textId="77777777" w:rsidR="0064763B" w:rsidRPr="00B46A2B" w:rsidRDefault="0064763B" w:rsidP="0064763B">
      <w:pPr>
        <w:pStyle w:val="1"/>
      </w:pPr>
      <w:bookmarkStart w:id="109" w:name="_Toc318273147"/>
      <w:bookmarkStart w:id="110" w:name="_Toc433376179"/>
      <w:bookmarkStart w:id="111" w:name="_Toc495420582"/>
      <w:r w:rsidRPr="00B46A2B">
        <w:t>Authorization Requirements</w:t>
      </w:r>
      <w:bookmarkEnd w:id="109"/>
      <w:bookmarkEnd w:id="110"/>
      <w:bookmarkEnd w:id="111"/>
    </w:p>
    <w:p w14:paraId="0C4A0742" w14:textId="77777777" w:rsidR="0064763B" w:rsidRPr="00BE18DF" w:rsidRDefault="0064763B" w:rsidP="0064763B">
      <w:pPr>
        <w:pStyle w:val="NormalItalics"/>
        <w:ind w:left="-6"/>
        <w:rPr>
          <w:rFonts w:cstheme="minorHAnsi"/>
          <w:i w:val="0"/>
          <w:color w:val="000000" w:themeColor="text1"/>
          <w:szCs w:val="22"/>
        </w:rPr>
      </w:pPr>
      <w:bookmarkStart w:id="112" w:name="_Toc318215368"/>
      <w:bookmarkStart w:id="113" w:name="_Toc319329541"/>
      <w:bookmarkStart w:id="114" w:name="_Toc364690383"/>
      <w:r w:rsidRPr="00BE18DF">
        <w:rPr>
          <w:rFonts w:cstheme="minorHAnsi"/>
          <w:i w:val="0"/>
          <w:color w:val="000000" w:themeColor="text1"/>
          <w:szCs w:val="22"/>
        </w:rPr>
        <w:t>No additional authorization requirements related to these interface.</w:t>
      </w:r>
    </w:p>
    <w:bookmarkEnd w:id="112"/>
    <w:bookmarkEnd w:id="113"/>
    <w:bookmarkEnd w:id="114"/>
    <w:p w14:paraId="0F051917" w14:textId="77777777" w:rsidR="0064763B" w:rsidRPr="00B46A2B" w:rsidRDefault="0064763B" w:rsidP="0064763B"/>
    <w:p w14:paraId="51A03DFA" w14:textId="77777777" w:rsidR="0064763B" w:rsidRPr="00B46A2B" w:rsidRDefault="0064763B" w:rsidP="0064763B">
      <w:pPr>
        <w:pStyle w:val="1"/>
      </w:pPr>
      <w:bookmarkStart w:id="115" w:name="_Toc433376180"/>
      <w:bookmarkStart w:id="116" w:name="_Toc495420583"/>
      <w:r w:rsidRPr="00B46A2B">
        <w:t>Error Handling</w:t>
      </w:r>
      <w:bookmarkEnd w:id="115"/>
      <w:bookmarkEnd w:id="116"/>
    </w:p>
    <w:p w14:paraId="0B76899F" w14:textId="77777777" w:rsidR="0064763B" w:rsidRDefault="0064763B" w:rsidP="0064763B">
      <w:pPr>
        <w:rPr>
          <w:rFonts w:cstheme="minorHAnsi"/>
          <w:color w:val="000000" w:themeColor="text1"/>
          <w:lang w:val="en-GB" w:eastAsia="zh-CN"/>
        </w:rPr>
      </w:pPr>
      <w:r>
        <w:rPr>
          <w:rFonts w:hint="eastAsia"/>
          <w:lang w:val="en-GB" w:eastAsia="zh-CN"/>
        </w:rPr>
        <w:t xml:space="preserve">SAP Standard </w:t>
      </w:r>
      <w:proofErr w:type="spellStart"/>
      <w:r>
        <w:rPr>
          <w:rFonts w:hint="eastAsia"/>
          <w:lang w:val="en-GB" w:eastAsia="zh-CN"/>
        </w:rPr>
        <w:t>IDoc</w:t>
      </w:r>
      <w:proofErr w:type="spellEnd"/>
      <w:r>
        <w:rPr>
          <w:rFonts w:hint="eastAsia"/>
          <w:lang w:val="en-GB" w:eastAsia="zh-CN"/>
        </w:rPr>
        <w:t xml:space="preserve"> error handling and monitoring functionalities will be leveraged for these interfaces. </w:t>
      </w:r>
    </w:p>
    <w:p w14:paraId="5D8A5E85" w14:textId="77777777" w:rsidR="0064763B" w:rsidRPr="00B46A2B" w:rsidRDefault="0064763B" w:rsidP="0064763B">
      <w:pPr>
        <w:pStyle w:val="1"/>
      </w:pPr>
      <w:bookmarkStart w:id="117" w:name="_Toc429573827"/>
      <w:bookmarkStart w:id="118" w:name="_Toc433376181"/>
      <w:bookmarkStart w:id="119" w:name="_Toc495420584"/>
      <w:r w:rsidRPr="00B46A2B">
        <w:t>Open Issues/Remarks for a subsequent revision</w:t>
      </w:r>
      <w:bookmarkEnd w:id="117"/>
      <w:bookmarkEnd w:id="118"/>
      <w:bookmarkEnd w:id="119"/>
    </w:p>
    <w:tbl>
      <w:tblPr>
        <w:tblStyle w:val="Formatvorlage1"/>
        <w:tblW w:w="10206" w:type="dxa"/>
        <w:tblLook w:val="04A0" w:firstRow="1" w:lastRow="0" w:firstColumn="1" w:lastColumn="0" w:noHBand="0" w:noVBand="1"/>
      </w:tblPr>
      <w:tblGrid>
        <w:gridCol w:w="567"/>
        <w:gridCol w:w="2410"/>
        <w:gridCol w:w="1559"/>
        <w:gridCol w:w="1276"/>
        <w:gridCol w:w="1559"/>
        <w:gridCol w:w="2835"/>
      </w:tblGrid>
      <w:tr w:rsidR="0064763B" w:rsidRPr="004E6789" w14:paraId="224012A6" w14:textId="77777777" w:rsidTr="0098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567" w:type="dxa"/>
          </w:tcPr>
          <w:p w14:paraId="2058F247" w14:textId="77777777" w:rsidR="0064763B" w:rsidRPr="004E6789" w:rsidRDefault="0064763B" w:rsidP="0098223F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4E6789">
              <w:rPr>
                <w:rFonts w:cstheme="minorHAnsi"/>
              </w:rPr>
              <w:t>ID</w:t>
            </w:r>
          </w:p>
        </w:tc>
        <w:tc>
          <w:tcPr>
            <w:tcW w:w="2410" w:type="dxa"/>
          </w:tcPr>
          <w:p w14:paraId="0F535F18" w14:textId="77777777" w:rsidR="0064763B" w:rsidRPr="004E6789" w:rsidRDefault="0064763B" w:rsidP="0098223F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4E6789">
              <w:rPr>
                <w:rFonts w:cstheme="minorHAnsi"/>
              </w:rPr>
              <w:t>Description</w:t>
            </w:r>
          </w:p>
        </w:tc>
        <w:tc>
          <w:tcPr>
            <w:tcW w:w="1559" w:type="dxa"/>
          </w:tcPr>
          <w:p w14:paraId="0C73D245" w14:textId="77777777" w:rsidR="0064763B" w:rsidRPr="004E6789" w:rsidRDefault="0064763B" w:rsidP="0098223F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4E6789">
              <w:rPr>
                <w:rFonts w:cstheme="minorHAnsi"/>
              </w:rPr>
              <w:t>Responsible</w:t>
            </w:r>
          </w:p>
        </w:tc>
        <w:tc>
          <w:tcPr>
            <w:tcW w:w="1276" w:type="dxa"/>
          </w:tcPr>
          <w:p w14:paraId="52565D88" w14:textId="77777777" w:rsidR="0064763B" w:rsidRPr="004E6789" w:rsidRDefault="0064763B" w:rsidP="0098223F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4E6789">
              <w:rPr>
                <w:rFonts w:cstheme="minorHAnsi"/>
              </w:rPr>
              <w:t>Status</w:t>
            </w:r>
          </w:p>
        </w:tc>
        <w:tc>
          <w:tcPr>
            <w:tcW w:w="1559" w:type="dxa"/>
          </w:tcPr>
          <w:p w14:paraId="564F1AA6" w14:textId="77777777" w:rsidR="0064763B" w:rsidRPr="004E6789" w:rsidRDefault="0064763B" w:rsidP="0098223F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4E6789">
              <w:rPr>
                <w:rFonts w:cstheme="minorHAnsi"/>
              </w:rPr>
              <w:t>Impact on</w:t>
            </w:r>
          </w:p>
        </w:tc>
        <w:tc>
          <w:tcPr>
            <w:tcW w:w="2835" w:type="dxa"/>
          </w:tcPr>
          <w:p w14:paraId="33BE2FE4" w14:textId="77777777" w:rsidR="0064763B" w:rsidRPr="004E6789" w:rsidRDefault="0064763B" w:rsidP="0098223F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4E6789">
              <w:rPr>
                <w:rFonts w:cstheme="minorHAnsi"/>
              </w:rPr>
              <w:t>Proposed solution</w:t>
            </w:r>
          </w:p>
        </w:tc>
      </w:tr>
      <w:tr w:rsidR="0064763B" w:rsidRPr="00730979" w14:paraId="03E88176" w14:textId="77777777" w:rsidTr="0098223F">
        <w:trPr>
          <w:trHeight w:val="284"/>
        </w:trPr>
        <w:tc>
          <w:tcPr>
            <w:tcW w:w="567" w:type="dxa"/>
          </w:tcPr>
          <w:p w14:paraId="0F183576" w14:textId="77777777" w:rsidR="0064763B" w:rsidRPr="000E6B69" w:rsidRDefault="0064763B" w:rsidP="0098223F">
            <w:pPr>
              <w:spacing w:after="120"/>
              <w:rPr>
                <w:rFonts w:eastAsia="宋体" w:cstheme="minorHAnsi"/>
                <w:lang w:eastAsia="zh-CN"/>
              </w:rPr>
            </w:pPr>
            <w:r>
              <w:rPr>
                <w:rFonts w:eastAsia="宋体" w:cstheme="minorHAnsi" w:hint="eastAsia"/>
                <w:lang w:eastAsia="zh-CN"/>
              </w:rPr>
              <w:t>1</w:t>
            </w:r>
          </w:p>
        </w:tc>
        <w:tc>
          <w:tcPr>
            <w:tcW w:w="2410" w:type="dxa"/>
          </w:tcPr>
          <w:p w14:paraId="2EC7AA76" w14:textId="77777777" w:rsidR="0064763B" w:rsidRPr="00730979" w:rsidRDefault="0064763B" w:rsidP="0098223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559" w:type="dxa"/>
          </w:tcPr>
          <w:p w14:paraId="3CE34C5B" w14:textId="77777777" w:rsidR="0064763B" w:rsidRPr="00730979" w:rsidRDefault="0064763B" w:rsidP="0098223F">
            <w:pPr>
              <w:spacing w:after="120"/>
              <w:rPr>
                <w:rFonts w:cstheme="minorHAnsi"/>
              </w:rPr>
            </w:pPr>
            <w:r w:rsidRPr="008B6649">
              <w:rPr>
                <w:rFonts w:eastAsia="宋体" w:cstheme="minorHAnsi" w:hint="eastAsia"/>
                <w:lang w:eastAsia="zh-CN"/>
              </w:rPr>
              <w:t>N/A</w:t>
            </w:r>
          </w:p>
        </w:tc>
        <w:tc>
          <w:tcPr>
            <w:tcW w:w="1276" w:type="dxa"/>
          </w:tcPr>
          <w:p w14:paraId="76F51094" w14:textId="77777777" w:rsidR="0064763B" w:rsidRPr="00730979" w:rsidRDefault="0064763B" w:rsidP="0098223F">
            <w:pPr>
              <w:spacing w:after="120"/>
              <w:rPr>
                <w:rFonts w:cstheme="minorHAnsi"/>
              </w:rPr>
            </w:pPr>
            <w:r w:rsidRPr="008B6649">
              <w:rPr>
                <w:rFonts w:eastAsia="宋体" w:cstheme="minorHAnsi" w:hint="eastAsia"/>
                <w:lang w:eastAsia="zh-CN"/>
              </w:rPr>
              <w:t>N/A</w:t>
            </w:r>
          </w:p>
        </w:tc>
        <w:tc>
          <w:tcPr>
            <w:tcW w:w="1559" w:type="dxa"/>
          </w:tcPr>
          <w:p w14:paraId="3289EF95" w14:textId="77777777" w:rsidR="0064763B" w:rsidRPr="00730979" w:rsidRDefault="0064763B" w:rsidP="0098223F">
            <w:pPr>
              <w:spacing w:after="120"/>
              <w:rPr>
                <w:rFonts w:cstheme="minorHAnsi"/>
              </w:rPr>
            </w:pPr>
            <w:r w:rsidRPr="008B6649">
              <w:rPr>
                <w:rFonts w:eastAsia="宋体" w:cstheme="minorHAnsi" w:hint="eastAsia"/>
                <w:lang w:eastAsia="zh-CN"/>
              </w:rPr>
              <w:t>N/A</w:t>
            </w:r>
          </w:p>
        </w:tc>
        <w:tc>
          <w:tcPr>
            <w:tcW w:w="2835" w:type="dxa"/>
          </w:tcPr>
          <w:p w14:paraId="70B8FDAB" w14:textId="77777777" w:rsidR="0064763B" w:rsidRPr="00730979" w:rsidRDefault="0064763B" w:rsidP="0098223F">
            <w:pPr>
              <w:spacing w:after="120"/>
              <w:rPr>
                <w:rFonts w:cstheme="minorHAnsi"/>
              </w:rPr>
            </w:pPr>
            <w:r w:rsidRPr="008B6649">
              <w:rPr>
                <w:rFonts w:eastAsia="宋体" w:cstheme="minorHAnsi" w:hint="eastAsia"/>
                <w:lang w:eastAsia="zh-CN"/>
              </w:rPr>
              <w:t>N/A</w:t>
            </w:r>
          </w:p>
        </w:tc>
      </w:tr>
    </w:tbl>
    <w:p w14:paraId="09BB348F" w14:textId="77777777" w:rsidR="0064763B" w:rsidRPr="00F1084A" w:rsidRDefault="0064763B" w:rsidP="0064763B">
      <w:pPr>
        <w:pStyle w:val="a6"/>
      </w:pPr>
      <w:bookmarkStart w:id="120" w:name="_Toc429573833"/>
      <w:bookmarkStart w:id="121" w:name="_Toc487456393"/>
      <w:bookmarkStart w:id="122" w:name="_Toc491868293"/>
      <w:r w:rsidRPr="00F1084A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 w:rsidRPr="00F1084A">
        <w:t>: Open Issues/Remarks</w:t>
      </w:r>
      <w:bookmarkEnd w:id="120"/>
      <w:bookmarkEnd w:id="121"/>
      <w:bookmarkEnd w:id="122"/>
    </w:p>
    <w:p w14:paraId="6DDBF743" w14:textId="77777777" w:rsidR="0064763B" w:rsidRPr="00B46A2B" w:rsidRDefault="0064763B" w:rsidP="0064763B"/>
    <w:p w14:paraId="2AA9B0B7" w14:textId="77777777" w:rsidR="0064763B" w:rsidRPr="00B46A2B" w:rsidRDefault="0064763B" w:rsidP="0064763B">
      <w:pPr>
        <w:pStyle w:val="1"/>
      </w:pPr>
      <w:bookmarkStart w:id="123" w:name="_Toc433376182"/>
      <w:bookmarkStart w:id="124" w:name="_Toc495420585"/>
      <w:r w:rsidRPr="00B46A2B">
        <w:t>Tables &amp; Figures</w:t>
      </w:r>
      <w:bookmarkEnd w:id="123"/>
      <w:bookmarkEnd w:id="124"/>
    </w:p>
    <w:p w14:paraId="4AED1B32" w14:textId="77777777" w:rsidR="0064763B" w:rsidRDefault="0064763B" w:rsidP="0064763B">
      <w:pPr>
        <w:pStyle w:val="aa"/>
        <w:tabs>
          <w:tab w:val="right" w:leader="dot" w:pos="10195"/>
        </w:tabs>
        <w:rPr>
          <w:smallCaps w:val="0"/>
          <w:noProof/>
          <w:sz w:val="22"/>
          <w:szCs w:val="22"/>
          <w:lang w:val="de-DE" w:eastAsia="de-DE"/>
        </w:rPr>
      </w:pPr>
      <w:r w:rsidRPr="00B46A2B">
        <w:fldChar w:fldCharType="begin"/>
      </w:r>
      <w:r w:rsidRPr="00B46A2B">
        <w:instrText xml:space="preserve"> TOC \h \z \c "Table" </w:instrText>
      </w:r>
      <w:r w:rsidRPr="00B46A2B">
        <w:fldChar w:fldCharType="separate"/>
      </w:r>
      <w:hyperlink w:anchor="_Toc491868287" w:history="1">
        <w:r w:rsidRPr="00B737B4">
          <w:rPr>
            <w:rStyle w:val="a7"/>
            <w:noProof/>
          </w:rPr>
          <w:t>Table 1: 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_Toc491868287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392848" w14:textId="77777777" w:rsidR="0064763B" w:rsidRDefault="0098223F" w:rsidP="0064763B">
      <w:pPr>
        <w:pStyle w:val="aa"/>
        <w:tabs>
          <w:tab w:val="right" w:leader="dot" w:pos="10195"/>
        </w:tabs>
        <w:rPr>
          <w:smallCaps w:val="0"/>
          <w:noProof/>
          <w:sz w:val="22"/>
          <w:szCs w:val="22"/>
          <w:lang w:val="de-DE" w:eastAsia="de-DE"/>
        </w:rPr>
      </w:pPr>
      <w:hyperlink w:anchor="_Toc491868288" w:history="1">
        <w:r w:rsidR="0064763B" w:rsidRPr="00B737B4">
          <w:rPr>
            <w:rStyle w:val="a7"/>
            <w:noProof/>
          </w:rPr>
          <w:t>Table 2: Attachments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_Toc491868288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4</w:t>
        </w:r>
        <w:r w:rsidR="0064763B">
          <w:rPr>
            <w:noProof/>
            <w:webHidden/>
          </w:rPr>
          <w:fldChar w:fldCharType="end"/>
        </w:r>
      </w:hyperlink>
    </w:p>
    <w:p w14:paraId="7CCB00D5" w14:textId="77777777" w:rsidR="0064763B" w:rsidRDefault="0098223F" w:rsidP="0064763B">
      <w:pPr>
        <w:pStyle w:val="aa"/>
        <w:tabs>
          <w:tab w:val="right" w:leader="dot" w:pos="10195"/>
        </w:tabs>
        <w:rPr>
          <w:smallCaps w:val="0"/>
          <w:noProof/>
          <w:sz w:val="22"/>
          <w:szCs w:val="22"/>
          <w:lang w:val="de-DE" w:eastAsia="de-DE"/>
        </w:rPr>
      </w:pPr>
      <w:hyperlink w:anchor="_Toc491868289" w:history="1">
        <w:r w:rsidR="0064763B" w:rsidRPr="00B737B4">
          <w:rPr>
            <w:rStyle w:val="a7"/>
            <w:noProof/>
          </w:rPr>
          <w:t>Table 3: Reference Documents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_Toc491868289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4</w:t>
        </w:r>
        <w:r w:rsidR="0064763B">
          <w:rPr>
            <w:noProof/>
            <w:webHidden/>
          </w:rPr>
          <w:fldChar w:fldCharType="end"/>
        </w:r>
      </w:hyperlink>
    </w:p>
    <w:p w14:paraId="12EBF1CE" w14:textId="77777777" w:rsidR="0064763B" w:rsidRDefault="0098223F" w:rsidP="0064763B">
      <w:pPr>
        <w:pStyle w:val="aa"/>
        <w:tabs>
          <w:tab w:val="right" w:leader="dot" w:pos="10195"/>
        </w:tabs>
        <w:rPr>
          <w:smallCaps w:val="0"/>
          <w:noProof/>
          <w:sz w:val="22"/>
          <w:szCs w:val="22"/>
          <w:lang w:val="de-DE" w:eastAsia="de-DE"/>
        </w:rPr>
      </w:pPr>
      <w:hyperlink w:anchor="_Toc491868290" w:history="1">
        <w:r w:rsidR="0064763B" w:rsidRPr="00B737B4">
          <w:rPr>
            <w:rStyle w:val="a7"/>
            <w:noProof/>
          </w:rPr>
          <w:t>Table 4: Requirements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_Toc491868290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5</w:t>
        </w:r>
        <w:r w:rsidR="0064763B">
          <w:rPr>
            <w:noProof/>
            <w:webHidden/>
          </w:rPr>
          <w:fldChar w:fldCharType="end"/>
        </w:r>
      </w:hyperlink>
    </w:p>
    <w:p w14:paraId="00A81A39" w14:textId="77777777" w:rsidR="0064763B" w:rsidRDefault="0098223F" w:rsidP="0064763B">
      <w:pPr>
        <w:pStyle w:val="aa"/>
        <w:tabs>
          <w:tab w:val="right" w:leader="dot" w:pos="10195"/>
        </w:tabs>
        <w:rPr>
          <w:smallCaps w:val="0"/>
          <w:noProof/>
          <w:sz w:val="22"/>
          <w:szCs w:val="22"/>
          <w:lang w:val="de-DE" w:eastAsia="de-DE"/>
        </w:rPr>
      </w:pPr>
      <w:hyperlink w:anchor="_Toc491868291" w:history="1">
        <w:r w:rsidR="0064763B" w:rsidRPr="00B737B4">
          <w:rPr>
            <w:rStyle w:val="a7"/>
            <w:noProof/>
          </w:rPr>
          <w:t>Table 5: Source &amp; Target Systems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_Toc491868291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10</w:t>
        </w:r>
        <w:r w:rsidR="0064763B">
          <w:rPr>
            <w:noProof/>
            <w:webHidden/>
          </w:rPr>
          <w:fldChar w:fldCharType="end"/>
        </w:r>
      </w:hyperlink>
    </w:p>
    <w:p w14:paraId="4C029A87" w14:textId="77777777" w:rsidR="0064763B" w:rsidRDefault="0098223F" w:rsidP="0064763B">
      <w:pPr>
        <w:pStyle w:val="aa"/>
        <w:tabs>
          <w:tab w:val="right" w:leader="dot" w:pos="10195"/>
        </w:tabs>
        <w:rPr>
          <w:smallCaps w:val="0"/>
          <w:noProof/>
          <w:sz w:val="22"/>
          <w:szCs w:val="22"/>
          <w:lang w:val="de-DE" w:eastAsia="de-DE"/>
        </w:rPr>
      </w:pPr>
      <w:hyperlink w:anchor="_Toc491868292" w:history="1">
        <w:r w:rsidR="0064763B" w:rsidRPr="00B737B4">
          <w:rPr>
            <w:rStyle w:val="a7"/>
            <w:noProof/>
          </w:rPr>
          <w:t>Table 6: Dependencies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_Toc491868292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11</w:t>
        </w:r>
        <w:r w:rsidR="0064763B">
          <w:rPr>
            <w:noProof/>
            <w:webHidden/>
          </w:rPr>
          <w:fldChar w:fldCharType="end"/>
        </w:r>
      </w:hyperlink>
    </w:p>
    <w:p w14:paraId="1AEF1220" w14:textId="77777777" w:rsidR="0064763B" w:rsidRDefault="0098223F" w:rsidP="0064763B">
      <w:pPr>
        <w:pStyle w:val="aa"/>
        <w:tabs>
          <w:tab w:val="right" w:leader="dot" w:pos="10195"/>
        </w:tabs>
        <w:rPr>
          <w:smallCaps w:val="0"/>
          <w:noProof/>
          <w:sz w:val="22"/>
          <w:szCs w:val="22"/>
          <w:lang w:val="de-DE" w:eastAsia="de-DE"/>
        </w:rPr>
      </w:pPr>
      <w:hyperlink w:anchor="_Toc491868293" w:history="1">
        <w:r w:rsidR="0064763B" w:rsidRPr="00B737B4">
          <w:rPr>
            <w:rStyle w:val="a7"/>
            <w:noProof/>
          </w:rPr>
          <w:t>Table 7: Open Issues/Remarks</w:t>
        </w:r>
        <w:r w:rsidR="0064763B">
          <w:rPr>
            <w:noProof/>
            <w:webHidden/>
          </w:rPr>
          <w:tab/>
        </w:r>
        <w:r w:rsidR="0064763B">
          <w:rPr>
            <w:noProof/>
            <w:webHidden/>
          </w:rPr>
          <w:fldChar w:fldCharType="begin"/>
        </w:r>
        <w:r w:rsidR="0064763B">
          <w:rPr>
            <w:noProof/>
            <w:webHidden/>
          </w:rPr>
          <w:instrText xml:space="preserve"> PAGEREF _Toc491868293 \h </w:instrText>
        </w:r>
        <w:r w:rsidR="0064763B">
          <w:rPr>
            <w:noProof/>
            <w:webHidden/>
          </w:rPr>
        </w:r>
        <w:r w:rsidR="0064763B">
          <w:rPr>
            <w:noProof/>
            <w:webHidden/>
          </w:rPr>
          <w:fldChar w:fldCharType="separate"/>
        </w:r>
        <w:r w:rsidR="0064763B">
          <w:rPr>
            <w:noProof/>
            <w:webHidden/>
          </w:rPr>
          <w:t>12</w:t>
        </w:r>
        <w:r w:rsidR="0064763B">
          <w:rPr>
            <w:noProof/>
            <w:webHidden/>
          </w:rPr>
          <w:fldChar w:fldCharType="end"/>
        </w:r>
      </w:hyperlink>
    </w:p>
    <w:p w14:paraId="609715D6" w14:textId="77777777" w:rsidR="0064763B" w:rsidRPr="00B46A2B" w:rsidRDefault="0064763B" w:rsidP="0064763B">
      <w:r w:rsidRPr="00B46A2B">
        <w:fldChar w:fldCharType="end"/>
      </w:r>
    </w:p>
    <w:p w14:paraId="1F2DA622" w14:textId="77777777" w:rsidR="0064763B" w:rsidRPr="00B46A2B" w:rsidRDefault="0064763B" w:rsidP="0064763B"/>
    <w:p w14:paraId="7715843B" w14:textId="77777777" w:rsidR="00E56957" w:rsidRPr="0064763B" w:rsidRDefault="00E56957" w:rsidP="0064763B"/>
    <w:sectPr w:rsidR="00E56957" w:rsidRPr="0064763B" w:rsidSect="006E5CB5">
      <w:headerReference w:type="default" r:id="rId13"/>
      <w:footerReference w:type="default" r:id="rId14"/>
      <w:pgSz w:w="11907" w:h="16840" w:code="9"/>
      <w:pgMar w:top="851" w:right="851" w:bottom="851" w:left="851" w:header="720" w:footer="11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" w:author="Hans Nijssen" w:date="2017-10-19T15:50:00Z" w:initials="HN">
    <w:p w14:paraId="354B35B4" w14:textId="77777777" w:rsidR="0098223F" w:rsidRDefault="0098223F" w:rsidP="0064763B">
      <w:pPr>
        <w:pStyle w:val="ad"/>
      </w:pPr>
      <w:r>
        <w:rPr>
          <w:rStyle w:val="ac"/>
        </w:rPr>
        <w:annotationRef/>
      </w:r>
      <w:r>
        <w:t xml:space="preserve">Where are attachments stored? Not in </w:t>
      </w:r>
      <w:proofErr w:type="spellStart"/>
      <w:r>
        <w:t>Sharepoint</w:t>
      </w:r>
      <w:proofErr w:type="spellEnd"/>
      <w:r>
        <w:t xml:space="preserve"> per 15.09.2017</w:t>
      </w:r>
    </w:p>
  </w:comment>
  <w:comment w:id="37" w:author="Hans Nijssen" w:date="2017-10-19T15:50:00Z" w:initials="HN">
    <w:p w14:paraId="2157FB95" w14:textId="77777777" w:rsidR="0098223F" w:rsidRDefault="0098223F" w:rsidP="0064763B">
      <w:pPr>
        <w:pStyle w:val="ad"/>
      </w:pPr>
      <w:r>
        <w:rPr>
          <w:rStyle w:val="ac"/>
        </w:rPr>
        <w:annotationRef/>
      </w:r>
      <w:r>
        <w:t>Ref. call MD 15.09.2017</w:t>
      </w:r>
    </w:p>
  </w:comment>
  <w:comment w:id="52" w:author="Hans Nijssen" w:date="2017-10-19T15:50:00Z" w:initials="HN">
    <w:p w14:paraId="475B37A7" w14:textId="77777777" w:rsidR="0098223F" w:rsidRDefault="0098223F" w:rsidP="0064763B">
      <w:pPr>
        <w:pStyle w:val="ad"/>
      </w:pPr>
      <w:r>
        <w:rPr>
          <w:rStyle w:val="ac"/>
        </w:rPr>
        <w:annotationRef/>
      </w:r>
      <w:r>
        <w:t>Ref. call MD 15.09.2017</w:t>
      </w:r>
    </w:p>
  </w:comment>
  <w:comment w:id="64" w:author="Hans Nijssen" w:date="2017-10-19T15:50:00Z" w:initials="HN">
    <w:p w14:paraId="1172E82C" w14:textId="77777777" w:rsidR="0098223F" w:rsidRDefault="0098223F" w:rsidP="0064763B">
      <w:pPr>
        <w:pStyle w:val="ad"/>
      </w:pPr>
      <w:r>
        <w:rPr>
          <w:rStyle w:val="ac"/>
        </w:rPr>
        <w:annotationRef/>
      </w:r>
      <w:r>
        <w:t>Can be removed. Part of MD HIS FS document (see chapter 4)</w:t>
      </w:r>
    </w:p>
  </w:comment>
  <w:comment w:id="65" w:author="Hans Nijssen" w:date="2017-10-19T15:50:00Z" w:initials="HN">
    <w:p w14:paraId="0041A60C" w14:textId="77777777" w:rsidR="0098223F" w:rsidRDefault="0098223F" w:rsidP="0064763B">
      <w:pPr>
        <w:pStyle w:val="ad"/>
      </w:pPr>
      <w:r>
        <w:rPr>
          <w:rStyle w:val="ac"/>
        </w:rPr>
        <w:annotationRef/>
      </w:r>
      <w:r>
        <w:t>Ref. call MD 15.09.2017</w:t>
      </w:r>
    </w:p>
  </w:comment>
  <w:comment w:id="66" w:author="Hans Nijssen" w:date="2017-10-19T15:50:00Z" w:initials="HN">
    <w:p w14:paraId="718BC777" w14:textId="77777777" w:rsidR="0098223F" w:rsidRDefault="0098223F" w:rsidP="0064763B">
      <w:pPr>
        <w:pStyle w:val="ad"/>
      </w:pPr>
      <w:r>
        <w:rPr>
          <w:rStyle w:val="ac"/>
        </w:rPr>
        <w:annotationRef/>
      </w:r>
      <w:r>
        <w:t>Can be removed. Part of MD HIS FS document (see chapter 4)</w:t>
      </w:r>
    </w:p>
  </w:comment>
  <w:comment w:id="68" w:author="Evelyn Liu" w:date="2017-10-31T09:58:00Z" w:initials="EL">
    <w:p w14:paraId="00D57956" w14:textId="34E4E61E" w:rsidR="0098223F" w:rsidRDefault="0098223F">
      <w:pPr>
        <w:pStyle w:val="ad"/>
        <w:rPr>
          <w:lang w:eastAsia="zh-CN"/>
        </w:rPr>
      </w:pPr>
      <w:r>
        <w:rPr>
          <w:rStyle w:val="ac"/>
        </w:rPr>
        <w:annotationRef/>
      </w:r>
      <w:r>
        <w:rPr>
          <w:rFonts w:hint="eastAsia"/>
          <w:lang w:eastAsia="zh-CN"/>
        </w:rPr>
        <w:t>Roger</w:t>
      </w:r>
      <w:r>
        <w:rPr>
          <w:rFonts w:hint="eastAsia"/>
          <w:lang w:eastAsia="zh-CN"/>
        </w:rPr>
        <w:t>确认入库后质量状态只需要合格</w:t>
      </w:r>
    </w:p>
    <w:p w14:paraId="2F13D845" w14:textId="6E7E802B" w:rsidR="0098223F" w:rsidRDefault="0098223F">
      <w:pPr>
        <w:pStyle w:val="ad"/>
        <w:rPr>
          <w:rFonts w:hint="eastAsia"/>
          <w:lang w:eastAsia="zh-CN"/>
        </w:rPr>
      </w:pPr>
      <w:r>
        <w:rPr>
          <w:rFonts w:hint="eastAsia"/>
          <w:lang w:eastAsia="zh-CN"/>
        </w:rPr>
        <w:t>联想后续评估</w:t>
      </w:r>
      <w:proofErr w:type="gramStart"/>
      <w:r>
        <w:rPr>
          <w:rFonts w:hint="eastAsia"/>
          <w:lang w:eastAsia="zh-CN"/>
        </w:rPr>
        <w:t>批次主数据</w:t>
      </w:r>
      <w:proofErr w:type="gramEnd"/>
      <w:r>
        <w:rPr>
          <w:rFonts w:hint="eastAsia"/>
          <w:lang w:eastAsia="zh-CN"/>
        </w:rPr>
        <w:t>的工作量</w:t>
      </w:r>
    </w:p>
  </w:comment>
  <w:comment w:id="70" w:author="Evelyn Liu" w:date="2017-10-31T10:33:00Z" w:initials="EL">
    <w:p w14:paraId="1E802704" w14:textId="6D622807" w:rsidR="008244A1" w:rsidRDefault="0098223F">
      <w:pPr>
        <w:pStyle w:val="ad"/>
        <w:rPr>
          <w:lang w:eastAsia="zh-CN"/>
        </w:rPr>
      </w:pPr>
      <w:r>
        <w:rPr>
          <w:rStyle w:val="ac"/>
        </w:rPr>
        <w:annotationRef/>
      </w:r>
      <w:r w:rsidR="00A81F51">
        <w:rPr>
          <w:lang w:eastAsia="zh-CN"/>
        </w:rPr>
        <w:t>1</w:t>
      </w:r>
      <w:r w:rsidR="00A81F51">
        <w:rPr>
          <w:lang w:eastAsia="zh-CN"/>
        </w:rPr>
        <w:t>）</w:t>
      </w:r>
      <w:r>
        <w:rPr>
          <w:lang w:eastAsia="zh-CN"/>
        </w:rPr>
        <w:t>HIS</w:t>
      </w:r>
      <w:proofErr w:type="gramStart"/>
      <w:r w:rsidR="008244A1">
        <w:rPr>
          <w:rFonts w:hint="eastAsia"/>
          <w:lang w:eastAsia="zh-CN"/>
        </w:rPr>
        <w:t>不</w:t>
      </w:r>
      <w:proofErr w:type="gramEnd"/>
      <w:r w:rsidR="008244A1">
        <w:rPr>
          <w:rFonts w:hint="eastAsia"/>
          <w:lang w:eastAsia="zh-CN"/>
        </w:rPr>
        <w:t>传输计划价格信息给</w:t>
      </w:r>
      <w:r w:rsidR="008244A1">
        <w:rPr>
          <w:rFonts w:hint="eastAsia"/>
          <w:lang w:eastAsia="zh-CN"/>
        </w:rPr>
        <w:t>SAP</w:t>
      </w:r>
      <w:r>
        <w:rPr>
          <w:rFonts w:hint="eastAsia"/>
          <w:lang w:eastAsia="zh-CN"/>
        </w:rPr>
        <w:t>，</w:t>
      </w:r>
    </w:p>
    <w:p w14:paraId="3F7AF4DC" w14:textId="77777777" w:rsidR="00A81F51" w:rsidRDefault="00A81F51">
      <w:pPr>
        <w:pStyle w:val="ad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）</w:t>
      </w:r>
      <w:r w:rsidR="008244A1">
        <w:rPr>
          <w:lang w:eastAsia="zh-CN"/>
        </w:rPr>
        <w:t xml:space="preserve">HIS </w:t>
      </w:r>
      <w:r w:rsidR="008244A1">
        <w:rPr>
          <w:rFonts w:hint="eastAsia"/>
          <w:lang w:eastAsia="zh-CN"/>
        </w:rPr>
        <w:t>把</w:t>
      </w:r>
      <w:r w:rsidR="008244A1">
        <w:rPr>
          <w:lang w:eastAsia="zh-CN"/>
        </w:rPr>
        <w:t>一个</w:t>
      </w:r>
      <w:r w:rsidR="008244A1">
        <w:rPr>
          <w:rFonts w:hint="eastAsia"/>
          <w:lang w:eastAsia="zh-CN"/>
        </w:rPr>
        <w:t>标准</w:t>
      </w:r>
      <w:r w:rsidR="008244A1">
        <w:rPr>
          <w:lang w:eastAsia="zh-CN"/>
        </w:rPr>
        <w:t>的</w:t>
      </w:r>
      <w:r w:rsidR="008244A1">
        <w:rPr>
          <w:rFonts w:hint="eastAsia"/>
          <w:lang w:eastAsia="zh-CN"/>
        </w:rPr>
        <w:t>Document</w:t>
      </w:r>
      <w:r w:rsidR="008244A1">
        <w:rPr>
          <w:lang w:eastAsia="zh-CN"/>
        </w:rPr>
        <w:t xml:space="preserve"> type</w:t>
      </w:r>
      <w:r w:rsidR="008244A1">
        <w:rPr>
          <w:rFonts w:hint="eastAsia"/>
          <w:lang w:eastAsia="zh-CN"/>
        </w:rPr>
        <w:t>（</w:t>
      </w:r>
      <w:r w:rsidR="008244A1">
        <w:rPr>
          <w:rFonts w:hint="eastAsia"/>
          <w:lang w:eastAsia="zh-CN"/>
        </w:rPr>
        <w:t>standard</w:t>
      </w:r>
      <w:r w:rsidR="001509B1">
        <w:rPr>
          <w:lang w:eastAsia="zh-CN"/>
        </w:rPr>
        <w:t xml:space="preserve"> NB</w:t>
      </w:r>
      <w:r w:rsidR="008244A1">
        <w:rPr>
          <w:rFonts w:hint="eastAsia"/>
          <w:lang w:eastAsia="zh-CN"/>
        </w:rPr>
        <w:t>）传输</w:t>
      </w:r>
      <w:r w:rsidR="008244A1">
        <w:rPr>
          <w:lang w:eastAsia="zh-CN"/>
        </w:rPr>
        <w:t>给</w:t>
      </w:r>
      <w:r w:rsidR="008244A1">
        <w:rPr>
          <w:lang w:eastAsia="zh-CN"/>
        </w:rPr>
        <w:t>SAP</w:t>
      </w:r>
      <w:r w:rsidR="008244A1">
        <w:rPr>
          <w:rFonts w:hint="eastAsia"/>
          <w:lang w:eastAsia="zh-CN"/>
        </w:rPr>
        <w:t>，</w:t>
      </w:r>
    </w:p>
    <w:p w14:paraId="6898112D" w14:textId="72DF574E" w:rsidR="00A81F51" w:rsidRDefault="00A81F51">
      <w:pPr>
        <w:pStyle w:val="ad"/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）</w:t>
      </w:r>
      <w:r w:rsidR="001509B1">
        <w:rPr>
          <w:lang w:eastAsia="zh-CN"/>
        </w:rPr>
        <w:t>material type</w:t>
      </w:r>
      <w:r w:rsidR="001509B1">
        <w:rPr>
          <w:rFonts w:hint="eastAsia"/>
          <w:lang w:eastAsia="zh-CN"/>
        </w:rPr>
        <w:t>，</w:t>
      </w:r>
      <w:r w:rsidR="001509B1">
        <w:rPr>
          <w:rFonts w:hint="eastAsia"/>
          <w:lang w:eastAsia="zh-CN"/>
        </w:rPr>
        <w:t>unit of measure</w:t>
      </w:r>
      <w:r w:rsidR="001509B1">
        <w:rPr>
          <w:rFonts w:hint="eastAsia"/>
          <w:lang w:eastAsia="zh-CN"/>
        </w:rPr>
        <w:t>从</w:t>
      </w:r>
      <w:r w:rsidR="001509B1">
        <w:rPr>
          <w:lang w:eastAsia="zh-CN"/>
        </w:rPr>
        <w:t>P11</w:t>
      </w:r>
      <w:proofErr w:type="gramStart"/>
      <w:r w:rsidR="001509B1">
        <w:rPr>
          <w:lang w:eastAsia="zh-CN"/>
        </w:rPr>
        <w:t>主数据</w:t>
      </w:r>
      <w:proofErr w:type="gramEnd"/>
      <w:r w:rsidR="001509B1">
        <w:rPr>
          <w:lang w:eastAsia="zh-CN"/>
        </w:rPr>
        <w:t>接口同步</w:t>
      </w:r>
      <w:r w:rsidR="001509B1">
        <w:rPr>
          <w:rFonts w:hint="eastAsia"/>
          <w:lang w:eastAsia="zh-CN"/>
        </w:rPr>
        <w:t>到</w:t>
      </w:r>
      <w:r w:rsidR="001509B1">
        <w:rPr>
          <w:lang w:eastAsia="zh-CN"/>
        </w:rPr>
        <w:t>HIS</w:t>
      </w:r>
      <w:r w:rsidR="008244A1">
        <w:rPr>
          <w:lang w:eastAsia="zh-CN"/>
        </w:rPr>
        <w:t>，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和</w:t>
      </w:r>
      <w:r>
        <w:rPr>
          <w:rFonts w:hint="eastAsia"/>
          <w:lang w:eastAsia="zh-CN"/>
        </w:rPr>
        <w:t>运营</w:t>
      </w:r>
      <w:r>
        <w:rPr>
          <w:lang w:eastAsia="zh-CN"/>
        </w:rPr>
        <w:t>确认是否以包装单位作为</w:t>
      </w:r>
      <w:r>
        <w:rPr>
          <w:rFonts w:hint="eastAsia"/>
          <w:lang w:eastAsia="zh-CN"/>
        </w:rPr>
        <w:t>unit of measure</w:t>
      </w:r>
    </w:p>
    <w:p w14:paraId="7C3E41C3" w14:textId="2CD7DBAB" w:rsidR="0098223F" w:rsidRDefault="00A81F51">
      <w:pPr>
        <w:pStyle w:val="ad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）</w:t>
      </w:r>
      <w:r w:rsidR="001509B1">
        <w:rPr>
          <w:rFonts w:hint="eastAsia"/>
          <w:lang w:eastAsia="zh-CN"/>
        </w:rPr>
        <w:t>item delivery date</w:t>
      </w:r>
      <w:r w:rsidR="001509B1">
        <w:rPr>
          <w:rFonts w:hint="eastAsia"/>
          <w:lang w:eastAsia="zh-CN"/>
        </w:rPr>
        <w:t>需要联想</w:t>
      </w:r>
      <w:r w:rsidR="001509B1">
        <w:rPr>
          <w:lang w:eastAsia="zh-CN"/>
        </w:rPr>
        <w:t>确认</w:t>
      </w:r>
      <w:r w:rsidR="001509B1">
        <w:rPr>
          <w:rFonts w:hint="eastAsia"/>
          <w:lang w:eastAsia="zh-CN"/>
        </w:rPr>
        <w:t>是否</w:t>
      </w:r>
      <w:r w:rsidR="001509B1">
        <w:rPr>
          <w:lang w:eastAsia="zh-CN"/>
        </w:rPr>
        <w:t>可以加到</w:t>
      </w:r>
      <w:r w:rsidR="001509B1">
        <w:rPr>
          <w:lang w:eastAsia="zh-CN"/>
        </w:rPr>
        <w:t>HIS</w:t>
      </w:r>
      <w:r w:rsidR="001509B1">
        <w:rPr>
          <w:lang w:eastAsia="zh-CN"/>
        </w:rPr>
        <w:t>里</w:t>
      </w:r>
      <w:r>
        <w:rPr>
          <w:rFonts w:hint="eastAsia"/>
          <w:lang w:eastAsia="zh-CN"/>
        </w:rPr>
        <w:t>，</w:t>
      </w:r>
    </w:p>
    <w:p w14:paraId="51B0AD84" w14:textId="759D94C6" w:rsidR="00022C24" w:rsidRDefault="00022C24">
      <w:pPr>
        <w:pStyle w:val="ad"/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>）</w:t>
      </w:r>
      <w:r>
        <w:rPr>
          <w:lang w:eastAsia="zh-CN"/>
        </w:rPr>
        <w:t xml:space="preserve">PR </w:t>
      </w:r>
      <w:r>
        <w:rPr>
          <w:rFonts w:hint="eastAsia"/>
          <w:lang w:eastAsia="zh-CN"/>
        </w:rPr>
        <w:t xml:space="preserve">number and </w:t>
      </w:r>
      <w:r>
        <w:rPr>
          <w:lang w:eastAsia="zh-CN"/>
        </w:rPr>
        <w:t>Item number are from HIS, but SAP only put it as a reference and SAP will generate its own PR number and item number</w:t>
      </w:r>
    </w:p>
  </w:comment>
  <w:comment w:id="73" w:author="Evelyn Liu" w:date="2017-10-31T11:43:00Z" w:initials="EL">
    <w:p w14:paraId="27B97519" w14:textId="7F815B2C" w:rsidR="004726E7" w:rsidRDefault="004726E7">
      <w:pPr>
        <w:pStyle w:val="ad"/>
        <w:rPr>
          <w:rFonts w:hint="eastAsia"/>
          <w:lang w:eastAsia="zh-CN"/>
        </w:rPr>
      </w:pPr>
      <w:r>
        <w:rPr>
          <w:rStyle w:val="ac"/>
        </w:rPr>
        <w:annotationRef/>
      </w:r>
      <w:r>
        <w:rPr>
          <w:rFonts w:hint="eastAsia"/>
          <w:lang w:eastAsia="zh-CN"/>
        </w:rPr>
        <w:t>联想评估</w:t>
      </w:r>
      <w:r>
        <w:rPr>
          <w:lang w:eastAsia="zh-CN"/>
        </w:rPr>
        <w:t>一下</w:t>
      </w:r>
      <w:r>
        <w:rPr>
          <w:rFonts w:hint="eastAsia"/>
          <w:lang w:eastAsia="zh-CN"/>
        </w:rPr>
        <w:t>按照</w:t>
      </w:r>
      <w:r>
        <w:rPr>
          <w:lang w:eastAsia="zh-CN"/>
        </w:rPr>
        <w:t>FS</w:t>
      </w:r>
      <w:r>
        <w:rPr>
          <w:lang w:eastAsia="zh-CN"/>
        </w:rPr>
        <w:t>开发</w:t>
      </w:r>
      <w:r>
        <w:rPr>
          <w:rFonts w:hint="eastAsia"/>
          <w:lang w:eastAsia="zh-CN"/>
        </w:rPr>
        <w:t>H</w:t>
      </w:r>
      <w:r>
        <w:rPr>
          <w:lang w:eastAsia="zh-CN"/>
        </w:rPr>
        <w:t>IS</w:t>
      </w:r>
      <w:r>
        <w:rPr>
          <w:lang w:eastAsia="zh-CN"/>
        </w:rPr>
        <w:t>的成本</w:t>
      </w:r>
    </w:p>
  </w:comment>
  <w:comment w:id="75" w:author="Hans Nijssen" w:date="2017-10-19T15:50:00Z" w:initials="HN">
    <w:p w14:paraId="1A700769" w14:textId="77777777" w:rsidR="0098223F" w:rsidRDefault="0098223F" w:rsidP="0064763B">
      <w:pPr>
        <w:pStyle w:val="ad"/>
      </w:pPr>
      <w:r>
        <w:rPr>
          <w:rStyle w:val="ac"/>
        </w:rPr>
        <w:annotationRef/>
      </w:r>
      <w:r>
        <w:t>Added by Dirk during call 15.09.2017</w:t>
      </w:r>
    </w:p>
  </w:comment>
  <w:comment w:id="74" w:author="Evelyn Liu" w:date="2017-10-31T12:15:00Z" w:initials="EL">
    <w:p w14:paraId="7C0FE147" w14:textId="39EB60DF" w:rsidR="00E91B67" w:rsidRDefault="00E91B67">
      <w:pPr>
        <w:pStyle w:val="ad"/>
        <w:rPr>
          <w:rFonts w:hint="eastAsia"/>
          <w:lang w:eastAsia="zh-CN"/>
        </w:rPr>
      </w:pPr>
      <w:r>
        <w:rPr>
          <w:rStyle w:val="ac"/>
        </w:rPr>
        <w:annotationRef/>
      </w:r>
      <w:r>
        <w:rPr>
          <w:rFonts w:hint="eastAsia"/>
          <w:lang w:eastAsia="zh-CN"/>
        </w:rPr>
        <w:t>SAP</w:t>
      </w:r>
      <w:r>
        <w:rPr>
          <w:rFonts w:hint="eastAsia"/>
          <w:lang w:eastAsia="zh-CN"/>
        </w:rPr>
        <w:t>要传输</w:t>
      </w:r>
      <w:r w:rsidR="00761947">
        <w:rPr>
          <w:rFonts w:hint="eastAsia"/>
          <w:lang w:eastAsia="zh-CN"/>
        </w:rPr>
        <w:t>H</w:t>
      </w:r>
      <w:r w:rsidR="00761947">
        <w:rPr>
          <w:lang w:eastAsia="zh-CN"/>
        </w:rPr>
        <w:t xml:space="preserve">IS </w:t>
      </w:r>
      <w:r w:rsidR="00761947">
        <w:rPr>
          <w:rFonts w:hint="eastAsia"/>
          <w:lang w:eastAsia="zh-CN"/>
        </w:rPr>
        <w:t>的</w:t>
      </w:r>
      <w:r w:rsidR="00761947">
        <w:rPr>
          <w:lang w:eastAsia="zh-CN"/>
        </w:rPr>
        <w:t>PR</w:t>
      </w:r>
      <w:r w:rsidR="00761947">
        <w:rPr>
          <w:lang w:eastAsia="zh-CN"/>
        </w:rPr>
        <w:t>和行项目号</w:t>
      </w:r>
      <w:r w:rsidR="0076194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</w:t>
      </w:r>
      <w:r>
        <w:rPr>
          <w:lang w:eastAsia="zh-CN"/>
        </w:rPr>
        <w:t>AP</w:t>
      </w:r>
      <w:r>
        <w:rPr>
          <w:rFonts w:hint="eastAsia"/>
          <w:lang w:eastAsia="zh-CN"/>
        </w:rPr>
        <w:t>生成</w:t>
      </w:r>
      <w:r>
        <w:rPr>
          <w:lang w:eastAsia="zh-CN"/>
        </w:rPr>
        <w:t>的</w:t>
      </w:r>
      <w:r>
        <w:rPr>
          <w:lang w:eastAsia="zh-CN"/>
        </w:rPr>
        <w:t>PR</w:t>
      </w:r>
      <w:r>
        <w:rPr>
          <w:lang w:eastAsia="zh-CN"/>
        </w:rPr>
        <w:t>和行项目号</w:t>
      </w:r>
      <w:r w:rsidR="00EA2968">
        <w:rPr>
          <w:rFonts w:hint="eastAsia"/>
          <w:lang w:eastAsia="zh-CN"/>
        </w:rPr>
        <w:t>给</w:t>
      </w:r>
      <w:r w:rsidR="00EA2968">
        <w:rPr>
          <w:lang w:eastAsia="zh-CN"/>
        </w:rPr>
        <w:t>HIS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4B35B4" w15:done="0"/>
  <w15:commentEx w15:paraId="2157FB95" w15:done="0"/>
  <w15:commentEx w15:paraId="475B37A7" w15:done="0"/>
  <w15:commentEx w15:paraId="1172E82C" w15:done="0"/>
  <w15:commentEx w15:paraId="0041A60C" w15:done="0"/>
  <w15:commentEx w15:paraId="718BC777" w15:done="0"/>
  <w15:commentEx w15:paraId="2F13D845" w15:done="0"/>
  <w15:commentEx w15:paraId="51B0AD84" w15:done="0"/>
  <w15:commentEx w15:paraId="27B97519" w15:done="0"/>
  <w15:commentEx w15:paraId="1A700769" w15:done="0"/>
  <w15:commentEx w15:paraId="7C0FE14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111680" w14:textId="77777777" w:rsidR="00A97EE2" w:rsidRDefault="00A97EE2" w:rsidP="009A3120">
      <w:pPr>
        <w:spacing w:after="0" w:line="240" w:lineRule="auto"/>
      </w:pPr>
      <w:r>
        <w:separator/>
      </w:r>
    </w:p>
  </w:endnote>
  <w:endnote w:type="continuationSeparator" w:id="0">
    <w:p w14:paraId="6408041A" w14:textId="77777777" w:rsidR="00A97EE2" w:rsidRDefault="00A97EE2" w:rsidP="009A3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452">
    <w:altName w:val="Times New Roman"/>
    <w:panose1 w:val="00000000000000000000"/>
    <w:charset w:val="00"/>
    <w:family w:val="auto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75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3"/>
      <w:gridCol w:w="1417"/>
      <w:gridCol w:w="851"/>
      <w:gridCol w:w="425"/>
      <w:gridCol w:w="992"/>
      <w:gridCol w:w="993"/>
      <w:gridCol w:w="992"/>
      <w:gridCol w:w="1276"/>
      <w:gridCol w:w="1134"/>
      <w:gridCol w:w="1032"/>
    </w:tblGrid>
    <w:tr w:rsidR="0098223F" w14:paraId="71EA49BE" w14:textId="77777777" w:rsidTr="006E5CB5">
      <w:trPr>
        <w:trHeight w:val="268"/>
      </w:trPr>
      <w:tc>
        <w:tcPr>
          <w:tcW w:w="1063" w:type="dxa"/>
        </w:tcPr>
        <w:p w14:paraId="07117B44" w14:textId="77777777" w:rsidR="0098223F" w:rsidRDefault="0098223F" w:rsidP="009A3120">
          <w:pPr>
            <w:pStyle w:val="a5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Template ID:</w:t>
          </w:r>
        </w:p>
      </w:tc>
      <w:tc>
        <w:tcPr>
          <w:tcW w:w="1417" w:type="dxa"/>
        </w:tcPr>
        <w:p w14:paraId="44B29461" w14:textId="77777777" w:rsidR="0098223F" w:rsidRDefault="0098223F" w:rsidP="0015351C">
          <w:pPr>
            <w:pStyle w:val="a5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inSITE_TMP_09</w:t>
          </w:r>
        </w:p>
      </w:tc>
      <w:tc>
        <w:tcPr>
          <w:tcW w:w="851" w:type="dxa"/>
        </w:tcPr>
        <w:p w14:paraId="11F31B51" w14:textId="77777777" w:rsidR="0098223F" w:rsidRDefault="0098223F" w:rsidP="009A3120">
          <w:pPr>
            <w:pStyle w:val="a5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Rev.No.:</w:t>
          </w:r>
        </w:p>
      </w:tc>
      <w:tc>
        <w:tcPr>
          <w:tcW w:w="425" w:type="dxa"/>
        </w:tcPr>
        <w:p w14:paraId="366BB03E" w14:textId="77777777" w:rsidR="0098223F" w:rsidRDefault="0098223F" w:rsidP="00BA4F5F">
          <w:pPr>
            <w:pStyle w:val="a5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06</w:t>
          </w:r>
        </w:p>
      </w:tc>
      <w:tc>
        <w:tcPr>
          <w:tcW w:w="992" w:type="dxa"/>
        </w:tcPr>
        <w:p w14:paraId="5C550EBE" w14:textId="77777777" w:rsidR="0098223F" w:rsidRDefault="0098223F" w:rsidP="009A3120">
          <w:pPr>
            <w:pStyle w:val="a5"/>
            <w:spacing w:after="120" w:line="240" w:lineRule="auto"/>
            <w:rPr>
              <w:sz w:val="16"/>
            </w:rPr>
          </w:pPr>
          <w:r>
            <w:rPr>
              <w:sz w:val="16"/>
            </w:rPr>
            <w:t>Valid from:</w:t>
          </w:r>
        </w:p>
      </w:tc>
      <w:tc>
        <w:tcPr>
          <w:tcW w:w="993" w:type="dxa"/>
        </w:tcPr>
        <w:p w14:paraId="46236F28" w14:textId="77777777" w:rsidR="0098223F" w:rsidRDefault="0098223F" w:rsidP="00F279CF">
          <w:pPr>
            <w:pStyle w:val="a5"/>
            <w:spacing w:after="120" w:line="240" w:lineRule="auto"/>
            <w:rPr>
              <w:sz w:val="16"/>
            </w:rPr>
          </w:pPr>
          <w:r>
            <w:rPr>
              <w:sz w:val="16"/>
            </w:rPr>
            <w:t>16</w:t>
          </w:r>
          <w:r w:rsidRPr="004C6316">
            <w:rPr>
              <w:sz w:val="16"/>
            </w:rPr>
            <w:t>.</w:t>
          </w:r>
          <w:r>
            <w:rPr>
              <w:sz w:val="16"/>
            </w:rPr>
            <w:t>12</w:t>
          </w:r>
          <w:r w:rsidRPr="004C6316">
            <w:rPr>
              <w:sz w:val="16"/>
            </w:rPr>
            <w:t>.2015</w:t>
          </w:r>
        </w:p>
      </w:tc>
      <w:tc>
        <w:tcPr>
          <w:tcW w:w="992" w:type="dxa"/>
        </w:tcPr>
        <w:p w14:paraId="586C2D18" w14:textId="77777777" w:rsidR="0098223F" w:rsidRDefault="0098223F" w:rsidP="009A3120">
          <w:pPr>
            <w:pStyle w:val="a5"/>
            <w:spacing w:after="120" w:line="240" w:lineRule="auto"/>
            <w:rPr>
              <w:sz w:val="16"/>
            </w:rPr>
          </w:pPr>
          <w:r>
            <w:rPr>
              <w:sz w:val="16"/>
            </w:rPr>
            <w:t xml:space="preserve">Created by: </w:t>
          </w:r>
        </w:p>
      </w:tc>
      <w:tc>
        <w:tcPr>
          <w:tcW w:w="1276" w:type="dxa"/>
        </w:tcPr>
        <w:p w14:paraId="490ACA35" w14:textId="77777777" w:rsidR="0098223F" w:rsidRDefault="0098223F" w:rsidP="009A3120">
          <w:pPr>
            <w:pStyle w:val="a5"/>
            <w:spacing w:after="120" w:line="240" w:lineRule="auto"/>
            <w:rPr>
              <w:sz w:val="16"/>
            </w:rPr>
          </w:pPr>
          <w:r w:rsidRPr="00032E61">
            <w:rPr>
              <w:sz w:val="16"/>
            </w:rPr>
            <w:t>A.</w:t>
          </w:r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Tzschichholz</w:t>
          </w:r>
          <w:proofErr w:type="spellEnd"/>
        </w:p>
      </w:tc>
      <w:tc>
        <w:tcPr>
          <w:tcW w:w="1134" w:type="dxa"/>
        </w:tcPr>
        <w:p w14:paraId="3DFC40F3" w14:textId="77777777" w:rsidR="0098223F" w:rsidRDefault="0098223F" w:rsidP="009A3120">
          <w:pPr>
            <w:pStyle w:val="a5"/>
            <w:spacing w:after="120" w:line="240" w:lineRule="auto"/>
            <w:rPr>
              <w:sz w:val="16"/>
            </w:rPr>
          </w:pPr>
          <w:r>
            <w:rPr>
              <w:sz w:val="16"/>
            </w:rPr>
            <w:t xml:space="preserve">Release QA: </w:t>
          </w:r>
        </w:p>
      </w:tc>
      <w:tc>
        <w:tcPr>
          <w:tcW w:w="1032" w:type="dxa"/>
        </w:tcPr>
        <w:p w14:paraId="1154811F" w14:textId="77777777" w:rsidR="0098223F" w:rsidRDefault="0098223F" w:rsidP="009A3120">
          <w:pPr>
            <w:pStyle w:val="a5"/>
            <w:spacing w:after="120" w:line="240" w:lineRule="auto"/>
            <w:rPr>
              <w:sz w:val="16"/>
            </w:rPr>
          </w:pPr>
          <w:r>
            <w:rPr>
              <w:sz w:val="16"/>
            </w:rPr>
            <w:t>16</w:t>
          </w:r>
          <w:r w:rsidRPr="004C6316">
            <w:rPr>
              <w:sz w:val="16"/>
            </w:rPr>
            <w:t>.</w:t>
          </w:r>
          <w:r>
            <w:rPr>
              <w:sz w:val="16"/>
            </w:rPr>
            <w:t>12</w:t>
          </w:r>
          <w:r w:rsidRPr="004C6316">
            <w:rPr>
              <w:sz w:val="16"/>
            </w:rPr>
            <w:t>.2015</w:t>
          </w:r>
        </w:p>
      </w:tc>
    </w:tr>
  </w:tbl>
  <w:p w14:paraId="441BE2CD" w14:textId="77777777" w:rsidR="0098223F" w:rsidRPr="009D63A4" w:rsidRDefault="0098223F" w:rsidP="009A3120">
    <w:pPr>
      <w:pStyle w:val="a5"/>
      <w:spacing w:after="1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3106A" w14:textId="77777777" w:rsidR="00A97EE2" w:rsidRDefault="00A97EE2" w:rsidP="009A3120">
      <w:pPr>
        <w:spacing w:after="0" w:line="240" w:lineRule="auto"/>
      </w:pPr>
      <w:r>
        <w:separator/>
      </w:r>
    </w:p>
  </w:footnote>
  <w:footnote w:type="continuationSeparator" w:id="0">
    <w:p w14:paraId="4B914DB0" w14:textId="77777777" w:rsidR="00A97EE2" w:rsidRDefault="00A97EE2" w:rsidP="009A3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30" w:type="dxa"/>
      <w:tblInd w:w="8" w:type="dxa"/>
      <w:tblBorders>
        <w:top w:val="single" w:sz="4" w:space="0" w:color="auto"/>
        <w:left w:val="single" w:sz="4" w:space="0" w:color="auto"/>
        <w:bottom w:val="thickThinSmallGap" w:sz="24" w:space="0" w:color="auto"/>
        <w:right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30"/>
    </w:tblGrid>
    <w:tr w:rsidR="0098223F" w:rsidRPr="00F76F4A" w14:paraId="7BD61C03" w14:textId="77777777" w:rsidTr="006E5CB5">
      <w:trPr>
        <w:cantSplit/>
        <w:trHeight w:hRule="exact" w:val="1140"/>
      </w:trPr>
      <w:tc>
        <w:tcPr>
          <w:tcW w:w="10230" w:type="dxa"/>
          <w:vAlign w:val="center"/>
        </w:tcPr>
        <w:p w14:paraId="7EBEE14C" w14:textId="77777777" w:rsidR="0098223F" w:rsidRPr="00F76F4A" w:rsidRDefault="0098223F" w:rsidP="006E5CB5">
          <w:r w:rsidRPr="00F76F4A">
            <w:rPr>
              <w:noProof/>
              <w:lang w:eastAsia="zh-CN"/>
            </w:rPr>
            <w:drawing>
              <wp:anchor distT="0" distB="0" distL="114300" distR="114300" simplePos="0" relativeHeight="251661312" behindDoc="0" locked="0" layoutInCell="1" allowOverlap="1" wp14:anchorId="0250426A" wp14:editId="5C109933">
                <wp:simplePos x="0" y="0"/>
                <wp:positionH relativeFrom="column">
                  <wp:posOffset>4399280</wp:posOffset>
                </wp:positionH>
                <wp:positionV relativeFrom="paragraph">
                  <wp:posOffset>172085</wp:posOffset>
                </wp:positionV>
                <wp:extent cx="1929130" cy="410210"/>
                <wp:effectExtent l="0" t="0" r="0" b="8890"/>
                <wp:wrapNone/>
                <wp:docPr id="1" name="Bild 2" descr="http://www.fresenius.de/documents/FME-Logo_2012_Blue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fresenius.de/documents/FME-Logo_2012_Blue_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9130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76F4A">
            <w:rPr>
              <w:noProof/>
              <w:lang w:eastAsia="zh-CN"/>
            </w:rPr>
            <w:drawing>
              <wp:anchor distT="0" distB="0" distL="114300" distR="114300" simplePos="0" relativeHeight="251660288" behindDoc="1" locked="0" layoutInCell="1" allowOverlap="1" wp14:anchorId="03D21851" wp14:editId="2DFB9D4A">
                <wp:simplePos x="0" y="0"/>
                <wp:positionH relativeFrom="column">
                  <wp:posOffset>2056765</wp:posOffset>
                </wp:positionH>
                <wp:positionV relativeFrom="paragraph">
                  <wp:posOffset>38100</wp:posOffset>
                </wp:positionV>
                <wp:extent cx="1845945" cy="741680"/>
                <wp:effectExtent l="0" t="0" r="1905" b="0"/>
                <wp:wrapTight wrapText="bothSides">
                  <wp:wrapPolygon edited="0">
                    <wp:start x="19616" y="1110"/>
                    <wp:lineTo x="6019" y="2774"/>
                    <wp:lineTo x="223" y="5548"/>
                    <wp:lineTo x="223" y="12760"/>
                    <wp:lineTo x="4235" y="18308"/>
                    <wp:lineTo x="5350" y="19418"/>
                    <wp:lineTo x="6464" y="19418"/>
                    <wp:lineTo x="20954" y="18308"/>
                    <wp:lineTo x="21399" y="11651"/>
                    <wp:lineTo x="19393" y="11096"/>
                    <wp:lineTo x="21176" y="4438"/>
                    <wp:lineTo x="21176" y="1110"/>
                    <wp:lineTo x="19616" y="1110"/>
                  </wp:wrapPolygon>
                </wp:wrapTight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594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76F4A">
            <w:rPr>
              <w:noProof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28CDECC3" wp14:editId="7F00B640">
                <wp:simplePos x="0" y="0"/>
                <wp:positionH relativeFrom="column">
                  <wp:posOffset>240665</wp:posOffset>
                </wp:positionH>
                <wp:positionV relativeFrom="paragraph">
                  <wp:posOffset>93345</wp:posOffset>
                </wp:positionV>
                <wp:extent cx="979805" cy="542290"/>
                <wp:effectExtent l="0" t="0" r="0" b="0"/>
                <wp:wrapNone/>
                <wp:docPr id="3" name="Bild 49" descr="Beschreibung: logo_fn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49" descr="Beschreibung: logo_fn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980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FFDA596" w14:textId="77777777" w:rsidR="0098223F" w:rsidRPr="00F76F4A" w:rsidRDefault="0098223F" w:rsidP="006E5CB5">
    <w:pPr>
      <w:tabs>
        <w:tab w:val="center" w:pos="4536"/>
        <w:tab w:val="right" w:pos="9072"/>
      </w:tabs>
      <w:spacing w:after="0" w:line="240" w:lineRule="auto"/>
      <w:jc w:val="center"/>
      <w:rPr>
        <w:b/>
        <w:smallCaps/>
        <w:color w:val="0000FF"/>
        <w:sz w:val="10"/>
        <w:szCs w:val="10"/>
      </w:rPr>
    </w:pPr>
  </w:p>
  <w:tbl>
    <w:tblPr>
      <w:tblW w:w="10206" w:type="dxa"/>
      <w:tblInd w:w="69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69" w:type="dxa"/>
        <w:right w:w="69" w:type="dxa"/>
      </w:tblCellMar>
      <w:tblLook w:val="0000" w:firstRow="0" w:lastRow="0" w:firstColumn="0" w:lastColumn="0" w:noHBand="0" w:noVBand="0"/>
    </w:tblPr>
    <w:tblGrid>
      <w:gridCol w:w="4536"/>
      <w:gridCol w:w="993"/>
      <w:gridCol w:w="3114"/>
      <w:gridCol w:w="1563"/>
    </w:tblGrid>
    <w:tr w:rsidR="0098223F" w:rsidRPr="00F76F4A" w14:paraId="272F92BF" w14:textId="77777777" w:rsidTr="006E5CB5">
      <w:trPr>
        <w:cantSplit/>
        <w:trHeight w:val="871"/>
      </w:trPr>
      <w:tc>
        <w:tcPr>
          <w:tcW w:w="4536" w:type="dxa"/>
          <w:vAlign w:val="center"/>
        </w:tcPr>
        <w:p w14:paraId="20C64722" w14:textId="77777777" w:rsidR="0098223F" w:rsidRPr="00F76F4A" w:rsidRDefault="0098223F" w:rsidP="006E5CB5">
          <w:pPr>
            <w:tabs>
              <w:tab w:val="left" w:pos="851"/>
              <w:tab w:val="left" w:pos="4536"/>
            </w:tabs>
            <w:spacing w:after="120"/>
            <w:jc w:val="center"/>
            <w:rPr>
              <w:b/>
              <w:bCs/>
              <w:sz w:val="24"/>
            </w:rPr>
          </w:pPr>
          <w:r w:rsidRPr="00F76F4A">
            <w:rPr>
              <w:b/>
              <w:bCs/>
              <w:sz w:val="24"/>
            </w:rPr>
            <w:t xml:space="preserve">Functional Specification </w:t>
          </w:r>
          <w:r>
            <w:rPr>
              <w:b/>
              <w:bCs/>
              <w:sz w:val="24"/>
            </w:rPr>
            <w:t>–</w:t>
          </w:r>
          <w:r w:rsidRPr="00F76F4A">
            <w:rPr>
              <w:b/>
              <w:bCs/>
              <w:sz w:val="24"/>
            </w:rPr>
            <w:t xml:space="preserve"> </w:t>
          </w:r>
          <w:r>
            <w:rPr>
              <w:b/>
              <w:bCs/>
              <w:sz w:val="24"/>
            </w:rPr>
            <w:t>Interface</w:t>
          </w:r>
        </w:p>
        <w:sdt>
          <w:sdtPr>
            <w:rPr>
              <w:rFonts w:cs="Arial"/>
              <w:b/>
              <w:bCs/>
              <w:color w:val="0000FF"/>
              <w:sz w:val="28"/>
              <w:lang w:val="en-GB"/>
            </w:rPr>
            <w:alias w:val="Titel"/>
            <w:tag w:val=""/>
            <w:id w:val="12897030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1A39C72" w14:textId="77777777" w:rsidR="0098223F" w:rsidRPr="00F76F4A" w:rsidRDefault="0098223F" w:rsidP="009A3120">
              <w:pPr>
                <w:tabs>
                  <w:tab w:val="left" w:pos="851"/>
                  <w:tab w:val="left" w:pos="4536"/>
                </w:tabs>
                <w:spacing w:after="0"/>
                <w:jc w:val="center"/>
                <w:rPr>
                  <w:rFonts w:cs="Arial"/>
                  <w:b/>
                  <w:bCs/>
                  <w:color w:val="0000FF"/>
                  <w:sz w:val="28"/>
                </w:rPr>
              </w:pPr>
              <w:r w:rsidRPr="00AB6D9D">
                <w:rPr>
                  <w:rFonts w:cs="Arial"/>
                  <w:b/>
                  <w:bCs/>
                  <w:color w:val="0000FF"/>
                  <w:sz w:val="28"/>
                  <w:lang w:val="en-GB"/>
                </w:rPr>
                <w:t>HIS-ERP interfaces</w:t>
              </w:r>
            </w:p>
          </w:sdtContent>
        </w:sdt>
      </w:tc>
      <w:tc>
        <w:tcPr>
          <w:tcW w:w="993" w:type="dxa"/>
          <w:tcBorders>
            <w:right w:val="nil"/>
          </w:tcBorders>
          <w:vAlign w:val="center"/>
        </w:tcPr>
        <w:p w14:paraId="2CB5AAFD" w14:textId="77777777" w:rsidR="0098223F" w:rsidRPr="00F76F4A" w:rsidRDefault="0098223F" w:rsidP="006E5CB5">
          <w:pPr>
            <w:spacing w:after="60" w:line="240" w:lineRule="auto"/>
          </w:pPr>
          <w:r w:rsidRPr="00F76F4A">
            <w:t>Doc. ID:</w:t>
          </w:r>
        </w:p>
        <w:p w14:paraId="506D8333" w14:textId="77777777" w:rsidR="0098223F" w:rsidRPr="00F76F4A" w:rsidRDefault="0098223F" w:rsidP="006E5CB5">
          <w:pPr>
            <w:spacing w:after="60" w:line="240" w:lineRule="auto"/>
          </w:pPr>
          <w:r w:rsidRPr="00F76F4A">
            <w:t>Version</w:t>
          </w:r>
          <w:r>
            <w:t>:</w:t>
          </w:r>
        </w:p>
        <w:p w14:paraId="144F2CD2" w14:textId="77777777" w:rsidR="0098223F" w:rsidRPr="00F76F4A" w:rsidRDefault="0098223F" w:rsidP="006E5CB5">
          <w:pPr>
            <w:spacing w:after="60" w:line="240" w:lineRule="auto"/>
          </w:pPr>
          <w:r w:rsidRPr="00F76F4A">
            <w:t>Date:</w:t>
          </w:r>
        </w:p>
      </w:tc>
      <w:tc>
        <w:tcPr>
          <w:tcW w:w="3114" w:type="dxa"/>
          <w:tcBorders>
            <w:left w:val="nil"/>
          </w:tcBorders>
          <w:vAlign w:val="center"/>
        </w:tcPr>
        <w:sdt>
          <w:sdtPr>
            <w:rPr>
              <w:rFonts w:cs="Arial"/>
              <w:bCs/>
              <w:color w:val="0000FF"/>
              <w:lang w:val="en-GB"/>
            </w:rPr>
            <w:alias w:val="Document-ID"/>
            <w:tag w:val="Document_x002d_ID"/>
            <w:id w:val="144329877"/>
            <w:dataBinding w:prefixMappings="xmlns:ns0='http://schemas.microsoft.com/office/2006/metadata/properties' xmlns:ns1='http://www.w3.org/2001/XMLSchema-instance' xmlns:ns2='http://schemas.microsoft.com/office/infopath/2007/PartnerControls' xmlns:ns3='abaa237c-9fb7-49aa-ad67-af8d736e427b' xmlns:ns4='2f17d722-0384-47a6-8a3e-cb9135a3a8b0' " w:xpath="/ns0:properties[1]/documentManagement[1]/ns4:Document_x002d_ID[1]" w:storeItemID="{A2E60FB1-AED4-4312-BC78-0D517A319162}"/>
            <w:text/>
          </w:sdtPr>
          <w:sdtContent>
            <w:p w14:paraId="3C774058" w14:textId="77777777" w:rsidR="0098223F" w:rsidRPr="004C4899" w:rsidRDefault="0098223F" w:rsidP="006E5CB5">
              <w:pPr>
                <w:spacing w:after="60" w:line="240" w:lineRule="auto"/>
                <w:rPr>
                  <w:rFonts w:cs="Arial"/>
                  <w:bCs/>
                  <w:color w:val="0000FF"/>
                </w:rPr>
              </w:pPr>
              <w:r w:rsidRPr="00AB6D9D">
                <w:rPr>
                  <w:rFonts w:cs="Arial"/>
                  <w:bCs/>
                  <w:color w:val="0000FF"/>
                  <w:lang w:val="en-GB"/>
                </w:rPr>
                <w:t>inSITE_FS-I_25-021_CN_V1</w:t>
              </w:r>
            </w:p>
          </w:sdtContent>
        </w:sdt>
        <w:p w14:paraId="45EC3175" w14:textId="77777777" w:rsidR="0098223F" w:rsidRPr="00F76F4A" w:rsidRDefault="0098223F" w:rsidP="006E5CB5">
          <w:pPr>
            <w:spacing w:after="60" w:line="240" w:lineRule="auto"/>
            <w:rPr>
              <w:bCs/>
              <w:color w:val="0000FF"/>
            </w:rPr>
          </w:pPr>
          <w:r>
            <w:rPr>
              <w:bCs/>
              <w:color w:val="0000FF"/>
            </w:rPr>
            <w:t>0.1</w:t>
          </w:r>
        </w:p>
        <w:p w14:paraId="113225E8" w14:textId="4346897B" w:rsidR="0098223F" w:rsidRPr="00F76F4A" w:rsidRDefault="0098223F" w:rsidP="00AB6D9D">
          <w:pPr>
            <w:spacing w:after="60" w:line="240" w:lineRule="auto"/>
            <w:rPr>
              <w:bCs/>
              <w:color w:val="0000FF"/>
            </w:rPr>
          </w:pPr>
          <w:r>
            <w:rPr>
              <w:bCs/>
              <w:color w:val="0000FF"/>
            </w:rPr>
            <w:t>30</w:t>
          </w:r>
          <w:r w:rsidRPr="00F76F4A">
            <w:rPr>
              <w:bCs/>
              <w:color w:val="0000FF"/>
            </w:rPr>
            <w:t>-</w:t>
          </w:r>
          <w:r>
            <w:rPr>
              <w:bCs/>
              <w:color w:val="0000FF"/>
            </w:rPr>
            <w:t>Aug</w:t>
          </w:r>
          <w:r w:rsidRPr="00F76F4A">
            <w:rPr>
              <w:bCs/>
              <w:color w:val="0000FF"/>
            </w:rPr>
            <w:t>-</w:t>
          </w:r>
          <w:r>
            <w:rPr>
              <w:bCs/>
              <w:color w:val="0000FF"/>
            </w:rPr>
            <w:t>17</w:t>
          </w:r>
        </w:p>
      </w:tc>
      <w:tc>
        <w:tcPr>
          <w:tcW w:w="1563" w:type="dxa"/>
          <w:vAlign w:val="center"/>
        </w:tcPr>
        <w:p w14:paraId="4BE4E4EF" w14:textId="77777777" w:rsidR="0098223F" w:rsidRPr="00F76F4A" w:rsidRDefault="0098223F" w:rsidP="006E5CB5">
          <w:pPr>
            <w:tabs>
              <w:tab w:val="center" w:pos="4536"/>
              <w:tab w:val="right" w:pos="9072"/>
            </w:tabs>
            <w:spacing w:after="0"/>
            <w:jc w:val="center"/>
          </w:pPr>
          <w:r w:rsidRPr="00F76F4A">
            <w:t xml:space="preserve">Page: </w:t>
          </w:r>
          <w:r w:rsidRPr="00F76F4A">
            <w:rPr>
              <w:rFonts w:cs="Arial"/>
              <w:b/>
              <w:bCs/>
            </w:rPr>
            <w:fldChar w:fldCharType="begin"/>
          </w:r>
          <w:r w:rsidRPr="00F76F4A">
            <w:rPr>
              <w:rFonts w:cs="Arial"/>
              <w:b/>
              <w:bCs/>
            </w:rPr>
            <w:instrText xml:space="preserve"> PAGE </w:instrText>
          </w:r>
          <w:r w:rsidRPr="00F76F4A">
            <w:rPr>
              <w:rFonts w:cs="Arial"/>
              <w:b/>
              <w:bCs/>
            </w:rPr>
            <w:fldChar w:fldCharType="separate"/>
          </w:r>
          <w:r w:rsidR="00761947">
            <w:rPr>
              <w:rFonts w:cs="Arial"/>
              <w:b/>
              <w:bCs/>
              <w:noProof/>
            </w:rPr>
            <w:t>8</w:t>
          </w:r>
          <w:r w:rsidRPr="00F76F4A">
            <w:rPr>
              <w:rFonts w:cs="Arial"/>
              <w:b/>
              <w:bCs/>
            </w:rPr>
            <w:fldChar w:fldCharType="end"/>
          </w:r>
          <w:r w:rsidRPr="00F76F4A">
            <w:rPr>
              <w:rFonts w:cs="Arial"/>
              <w:b/>
              <w:bCs/>
            </w:rPr>
            <w:t xml:space="preserve"> of </w:t>
          </w:r>
          <w:r w:rsidRPr="00F76F4A">
            <w:rPr>
              <w:rFonts w:cs="Arial"/>
              <w:b/>
              <w:bCs/>
            </w:rPr>
            <w:fldChar w:fldCharType="begin"/>
          </w:r>
          <w:r w:rsidRPr="00F76F4A">
            <w:rPr>
              <w:rFonts w:cs="Arial"/>
              <w:b/>
              <w:bCs/>
            </w:rPr>
            <w:instrText xml:space="preserve"> NUMPAGES </w:instrText>
          </w:r>
          <w:r w:rsidRPr="00F76F4A">
            <w:rPr>
              <w:rFonts w:cs="Arial"/>
              <w:b/>
              <w:bCs/>
            </w:rPr>
            <w:fldChar w:fldCharType="separate"/>
          </w:r>
          <w:r w:rsidR="00761947">
            <w:rPr>
              <w:rFonts w:cs="Arial"/>
              <w:b/>
              <w:bCs/>
              <w:noProof/>
            </w:rPr>
            <w:t>13</w:t>
          </w:r>
          <w:r w:rsidRPr="00F76F4A">
            <w:rPr>
              <w:rFonts w:cs="Arial"/>
              <w:b/>
              <w:bCs/>
            </w:rPr>
            <w:fldChar w:fldCharType="end"/>
          </w:r>
        </w:p>
      </w:tc>
    </w:tr>
  </w:tbl>
  <w:p w14:paraId="671D6EC5" w14:textId="77777777" w:rsidR="0098223F" w:rsidRPr="00BD704B" w:rsidRDefault="0098223F" w:rsidP="006E5CB5">
    <w:pPr>
      <w:pStyle w:val="a4"/>
      <w:spacing w:after="0" w:line="240" w:lineRule="auto"/>
      <w:jc w:val="center"/>
      <w:rPr>
        <w:smallCaps/>
        <w:color w:val="0000FF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5D03B8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4F77035"/>
    <w:multiLevelType w:val="multilevel"/>
    <w:tmpl w:val="957E80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800594"/>
    <w:multiLevelType w:val="multilevel"/>
    <w:tmpl w:val="654EC7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7A1C2B"/>
    <w:multiLevelType w:val="multilevel"/>
    <w:tmpl w:val="045232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5136364"/>
    <w:multiLevelType w:val="hybridMultilevel"/>
    <w:tmpl w:val="8F90323E"/>
    <w:lvl w:ilvl="0" w:tplc="E2E4F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4D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CF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2F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E0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45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61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7A5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BC4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DA504A"/>
    <w:multiLevelType w:val="singleLevel"/>
    <w:tmpl w:val="BAACCD40"/>
    <w:lvl w:ilvl="0">
      <w:numFmt w:val="none"/>
      <w:pStyle w:val="Einrck2"/>
      <w:lvlText w:val="-"/>
      <w:lvlJc w:val="left"/>
      <w:pPr>
        <w:tabs>
          <w:tab w:val="num" w:pos="851"/>
        </w:tabs>
        <w:ind w:left="851" w:hanging="426"/>
      </w:pPr>
      <w:rPr>
        <w:rFonts w:ascii="font452" w:hAnsi="font452" w:hint="default"/>
        <w:sz w:val="16"/>
      </w:rPr>
    </w:lvl>
  </w:abstractNum>
  <w:abstractNum w:abstractNumId="6" w15:restartNumberingAfterBreak="0">
    <w:nsid w:val="4D7E0FA9"/>
    <w:multiLevelType w:val="singleLevel"/>
    <w:tmpl w:val="BE68276C"/>
    <w:lvl w:ilvl="0">
      <w:start w:val="1"/>
      <w:numFmt w:val="lowerLetter"/>
      <w:pStyle w:val="Alpha1"/>
      <w:lvlText w:val="%1)"/>
      <w:legacy w:legacy="1" w:legacySpace="0" w:legacyIndent="283"/>
      <w:lvlJc w:val="left"/>
      <w:pPr>
        <w:ind w:left="850" w:hanging="283"/>
      </w:pPr>
    </w:lvl>
  </w:abstractNum>
  <w:abstractNum w:abstractNumId="7" w15:restartNumberingAfterBreak="0">
    <w:nsid w:val="4F386DC1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65962C7"/>
    <w:multiLevelType w:val="multilevel"/>
    <w:tmpl w:val="5672D2D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CBD1737"/>
    <w:multiLevelType w:val="hybridMultilevel"/>
    <w:tmpl w:val="81C0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F3B93"/>
    <w:multiLevelType w:val="hybridMultilevel"/>
    <w:tmpl w:val="582A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F38CD"/>
    <w:multiLevelType w:val="singleLevel"/>
    <w:tmpl w:val="54A6D3FA"/>
    <w:lvl w:ilvl="0">
      <w:start w:val="1"/>
      <w:numFmt w:val="bullet"/>
      <w:pStyle w:val="Bullet2"/>
      <w:lvlText w:val="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2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10"/>
  </w:num>
  <w:num w:numId="11">
    <w:abstractNumId w:val="7"/>
  </w:num>
  <w:num w:numId="12">
    <w:abstractNumId w:val="9"/>
  </w:num>
  <w:num w:numId="13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velyn Liu">
    <w15:presenceInfo w15:providerId="AD" w15:userId="S-1-5-21-308615016-851133502-2132754499-44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9D"/>
    <w:rsid w:val="000001AE"/>
    <w:rsid w:val="00001BFF"/>
    <w:rsid w:val="00003AFC"/>
    <w:rsid w:val="0001232F"/>
    <w:rsid w:val="00022C24"/>
    <w:rsid w:val="00034D0F"/>
    <w:rsid w:val="000355BA"/>
    <w:rsid w:val="0004237D"/>
    <w:rsid w:val="00050EBA"/>
    <w:rsid w:val="00063169"/>
    <w:rsid w:val="00067C1B"/>
    <w:rsid w:val="00070C55"/>
    <w:rsid w:val="00080CD3"/>
    <w:rsid w:val="00082132"/>
    <w:rsid w:val="0009164C"/>
    <w:rsid w:val="000A5D31"/>
    <w:rsid w:val="000A6075"/>
    <w:rsid w:val="000A65C1"/>
    <w:rsid w:val="000A6DEF"/>
    <w:rsid w:val="000B1989"/>
    <w:rsid w:val="000B1A82"/>
    <w:rsid w:val="000B3824"/>
    <w:rsid w:val="000B7949"/>
    <w:rsid w:val="000C161F"/>
    <w:rsid w:val="000C7E82"/>
    <w:rsid w:val="000D01B7"/>
    <w:rsid w:val="000D074E"/>
    <w:rsid w:val="000D45D1"/>
    <w:rsid w:val="000E7518"/>
    <w:rsid w:val="000F3F85"/>
    <w:rsid w:val="000F654F"/>
    <w:rsid w:val="0010773C"/>
    <w:rsid w:val="00112B8E"/>
    <w:rsid w:val="001165A4"/>
    <w:rsid w:val="0013064D"/>
    <w:rsid w:val="00147BF4"/>
    <w:rsid w:val="001509B1"/>
    <w:rsid w:val="00151F84"/>
    <w:rsid w:val="0015351C"/>
    <w:rsid w:val="00156A1E"/>
    <w:rsid w:val="001708CA"/>
    <w:rsid w:val="0017457E"/>
    <w:rsid w:val="00180A3A"/>
    <w:rsid w:val="001834D1"/>
    <w:rsid w:val="001873FF"/>
    <w:rsid w:val="00190C71"/>
    <w:rsid w:val="00190EA9"/>
    <w:rsid w:val="001A30AA"/>
    <w:rsid w:val="001A3864"/>
    <w:rsid w:val="001A4C6B"/>
    <w:rsid w:val="001A75E4"/>
    <w:rsid w:val="001C33E8"/>
    <w:rsid w:val="001D59BC"/>
    <w:rsid w:val="001D6CE7"/>
    <w:rsid w:val="001E2C31"/>
    <w:rsid w:val="001E3125"/>
    <w:rsid w:val="001E6573"/>
    <w:rsid w:val="001E6945"/>
    <w:rsid w:val="00202E90"/>
    <w:rsid w:val="00205798"/>
    <w:rsid w:val="00212BD4"/>
    <w:rsid w:val="002177A9"/>
    <w:rsid w:val="00220754"/>
    <w:rsid w:val="00223A2E"/>
    <w:rsid w:val="00224995"/>
    <w:rsid w:val="00230E66"/>
    <w:rsid w:val="00236E1F"/>
    <w:rsid w:val="0024490D"/>
    <w:rsid w:val="00244D68"/>
    <w:rsid w:val="00247FE6"/>
    <w:rsid w:val="00250943"/>
    <w:rsid w:val="00253260"/>
    <w:rsid w:val="002634E7"/>
    <w:rsid w:val="00270509"/>
    <w:rsid w:val="00274EAD"/>
    <w:rsid w:val="002811A5"/>
    <w:rsid w:val="002836AE"/>
    <w:rsid w:val="00295E44"/>
    <w:rsid w:val="00297340"/>
    <w:rsid w:val="002A00FF"/>
    <w:rsid w:val="002A2939"/>
    <w:rsid w:val="002A40B3"/>
    <w:rsid w:val="002A4A79"/>
    <w:rsid w:val="002A5E7D"/>
    <w:rsid w:val="002B0E33"/>
    <w:rsid w:val="002B0FEA"/>
    <w:rsid w:val="002B1AC0"/>
    <w:rsid w:val="002B26AF"/>
    <w:rsid w:val="002B3FDD"/>
    <w:rsid w:val="002B687F"/>
    <w:rsid w:val="002B6F42"/>
    <w:rsid w:val="002C276F"/>
    <w:rsid w:val="002C5723"/>
    <w:rsid w:val="002C574E"/>
    <w:rsid w:val="002E066F"/>
    <w:rsid w:val="002E134E"/>
    <w:rsid w:val="002E202D"/>
    <w:rsid w:val="002E4DD3"/>
    <w:rsid w:val="00301765"/>
    <w:rsid w:val="0030509D"/>
    <w:rsid w:val="0030751B"/>
    <w:rsid w:val="00312ACC"/>
    <w:rsid w:val="00312ADF"/>
    <w:rsid w:val="00314710"/>
    <w:rsid w:val="00315061"/>
    <w:rsid w:val="00317FD2"/>
    <w:rsid w:val="00322BC1"/>
    <w:rsid w:val="0032403C"/>
    <w:rsid w:val="003240B6"/>
    <w:rsid w:val="003257AE"/>
    <w:rsid w:val="00327E9D"/>
    <w:rsid w:val="00333555"/>
    <w:rsid w:val="00337AE9"/>
    <w:rsid w:val="003418F6"/>
    <w:rsid w:val="00343AB4"/>
    <w:rsid w:val="003453FC"/>
    <w:rsid w:val="00352645"/>
    <w:rsid w:val="003548BB"/>
    <w:rsid w:val="00355442"/>
    <w:rsid w:val="00357D71"/>
    <w:rsid w:val="00362978"/>
    <w:rsid w:val="00362A70"/>
    <w:rsid w:val="00364B47"/>
    <w:rsid w:val="00370EEE"/>
    <w:rsid w:val="00373D0D"/>
    <w:rsid w:val="00375A3C"/>
    <w:rsid w:val="00377F5D"/>
    <w:rsid w:val="003856A8"/>
    <w:rsid w:val="00393761"/>
    <w:rsid w:val="00393A18"/>
    <w:rsid w:val="00394617"/>
    <w:rsid w:val="003977A3"/>
    <w:rsid w:val="003A6F0B"/>
    <w:rsid w:val="003A7915"/>
    <w:rsid w:val="003B0D99"/>
    <w:rsid w:val="003C45D9"/>
    <w:rsid w:val="003C7608"/>
    <w:rsid w:val="003D20A2"/>
    <w:rsid w:val="003D4767"/>
    <w:rsid w:val="003D4B97"/>
    <w:rsid w:val="003D50AE"/>
    <w:rsid w:val="003D7CD2"/>
    <w:rsid w:val="003E14C3"/>
    <w:rsid w:val="003E50A1"/>
    <w:rsid w:val="003F0739"/>
    <w:rsid w:val="003F6142"/>
    <w:rsid w:val="004151FA"/>
    <w:rsid w:val="004220DC"/>
    <w:rsid w:val="00424E04"/>
    <w:rsid w:val="004328BC"/>
    <w:rsid w:val="004344F7"/>
    <w:rsid w:val="004355FA"/>
    <w:rsid w:val="0044713A"/>
    <w:rsid w:val="00452424"/>
    <w:rsid w:val="00455A75"/>
    <w:rsid w:val="00457DE5"/>
    <w:rsid w:val="0046180B"/>
    <w:rsid w:val="004676C5"/>
    <w:rsid w:val="00470329"/>
    <w:rsid w:val="004726E7"/>
    <w:rsid w:val="004762A8"/>
    <w:rsid w:val="004829CE"/>
    <w:rsid w:val="004944B2"/>
    <w:rsid w:val="00496FE8"/>
    <w:rsid w:val="0049721A"/>
    <w:rsid w:val="004A2A8A"/>
    <w:rsid w:val="004B33F2"/>
    <w:rsid w:val="004B42D6"/>
    <w:rsid w:val="004B443D"/>
    <w:rsid w:val="004C39C6"/>
    <w:rsid w:val="004C4899"/>
    <w:rsid w:val="004C50AE"/>
    <w:rsid w:val="004C68F1"/>
    <w:rsid w:val="004D264D"/>
    <w:rsid w:val="004E2734"/>
    <w:rsid w:val="004E3031"/>
    <w:rsid w:val="004E50B8"/>
    <w:rsid w:val="004E545C"/>
    <w:rsid w:val="004F1B05"/>
    <w:rsid w:val="004F1EEB"/>
    <w:rsid w:val="004F3A72"/>
    <w:rsid w:val="004F56CE"/>
    <w:rsid w:val="004F66FB"/>
    <w:rsid w:val="004F784F"/>
    <w:rsid w:val="005033F2"/>
    <w:rsid w:val="00503446"/>
    <w:rsid w:val="005034D6"/>
    <w:rsid w:val="0051400D"/>
    <w:rsid w:val="00514E7E"/>
    <w:rsid w:val="005156CD"/>
    <w:rsid w:val="00520B94"/>
    <w:rsid w:val="005225A3"/>
    <w:rsid w:val="0054327C"/>
    <w:rsid w:val="00543484"/>
    <w:rsid w:val="00545D0B"/>
    <w:rsid w:val="00545E52"/>
    <w:rsid w:val="005474DB"/>
    <w:rsid w:val="00550FC5"/>
    <w:rsid w:val="0055233B"/>
    <w:rsid w:val="00560572"/>
    <w:rsid w:val="00562D89"/>
    <w:rsid w:val="00563D24"/>
    <w:rsid w:val="00570614"/>
    <w:rsid w:val="00574A20"/>
    <w:rsid w:val="00576A5B"/>
    <w:rsid w:val="00577631"/>
    <w:rsid w:val="00580758"/>
    <w:rsid w:val="00582D66"/>
    <w:rsid w:val="00584B7E"/>
    <w:rsid w:val="00593D2D"/>
    <w:rsid w:val="00597439"/>
    <w:rsid w:val="005A120F"/>
    <w:rsid w:val="005A35F6"/>
    <w:rsid w:val="005A50E1"/>
    <w:rsid w:val="005A60DD"/>
    <w:rsid w:val="005B27E9"/>
    <w:rsid w:val="005B2A8C"/>
    <w:rsid w:val="005B3D00"/>
    <w:rsid w:val="005C32D6"/>
    <w:rsid w:val="005C3764"/>
    <w:rsid w:val="005C3D5D"/>
    <w:rsid w:val="005D03FB"/>
    <w:rsid w:val="005D3602"/>
    <w:rsid w:val="005E2342"/>
    <w:rsid w:val="005E2A1D"/>
    <w:rsid w:val="005E2EAE"/>
    <w:rsid w:val="005F6566"/>
    <w:rsid w:val="00600283"/>
    <w:rsid w:val="00632915"/>
    <w:rsid w:val="006356A1"/>
    <w:rsid w:val="0064665D"/>
    <w:rsid w:val="00646F92"/>
    <w:rsid w:val="0064763B"/>
    <w:rsid w:val="00651857"/>
    <w:rsid w:val="00667802"/>
    <w:rsid w:val="00674EEE"/>
    <w:rsid w:val="00675D41"/>
    <w:rsid w:val="0067665B"/>
    <w:rsid w:val="006808DC"/>
    <w:rsid w:val="006826EE"/>
    <w:rsid w:val="006A03F2"/>
    <w:rsid w:val="006A0423"/>
    <w:rsid w:val="006A6EDB"/>
    <w:rsid w:val="006B6D1C"/>
    <w:rsid w:val="006D2610"/>
    <w:rsid w:val="006D76DD"/>
    <w:rsid w:val="006E5CB5"/>
    <w:rsid w:val="006E5FF4"/>
    <w:rsid w:val="006E6471"/>
    <w:rsid w:val="006F224D"/>
    <w:rsid w:val="00701BE6"/>
    <w:rsid w:val="00706851"/>
    <w:rsid w:val="0071427F"/>
    <w:rsid w:val="007150AE"/>
    <w:rsid w:val="007156C8"/>
    <w:rsid w:val="007223A5"/>
    <w:rsid w:val="00727046"/>
    <w:rsid w:val="00734BFB"/>
    <w:rsid w:val="007433BA"/>
    <w:rsid w:val="0075304F"/>
    <w:rsid w:val="00756B65"/>
    <w:rsid w:val="00756C30"/>
    <w:rsid w:val="007604BD"/>
    <w:rsid w:val="00761334"/>
    <w:rsid w:val="00761947"/>
    <w:rsid w:val="00764231"/>
    <w:rsid w:val="0076538A"/>
    <w:rsid w:val="00767503"/>
    <w:rsid w:val="00777B2E"/>
    <w:rsid w:val="00777D46"/>
    <w:rsid w:val="007808FE"/>
    <w:rsid w:val="00786644"/>
    <w:rsid w:val="007873C9"/>
    <w:rsid w:val="0079219D"/>
    <w:rsid w:val="00793A72"/>
    <w:rsid w:val="007975FD"/>
    <w:rsid w:val="007A18EE"/>
    <w:rsid w:val="007A719F"/>
    <w:rsid w:val="007D1886"/>
    <w:rsid w:val="007D5D75"/>
    <w:rsid w:val="007D637F"/>
    <w:rsid w:val="007E0A0B"/>
    <w:rsid w:val="007F7BBD"/>
    <w:rsid w:val="00806708"/>
    <w:rsid w:val="008244A1"/>
    <w:rsid w:val="00825DDE"/>
    <w:rsid w:val="00837AA5"/>
    <w:rsid w:val="0084223B"/>
    <w:rsid w:val="00844486"/>
    <w:rsid w:val="00844638"/>
    <w:rsid w:val="00850E74"/>
    <w:rsid w:val="00853A9A"/>
    <w:rsid w:val="00854634"/>
    <w:rsid w:val="00865F21"/>
    <w:rsid w:val="008661A5"/>
    <w:rsid w:val="00866874"/>
    <w:rsid w:val="00872EB8"/>
    <w:rsid w:val="008750CF"/>
    <w:rsid w:val="00875D54"/>
    <w:rsid w:val="00875E7A"/>
    <w:rsid w:val="008775EB"/>
    <w:rsid w:val="00877778"/>
    <w:rsid w:val="00880369"/>
    <w:rsid w:val="00882707"/>
    <w:rsid w:val="008839F5"/>
    <w:rsid w:val="00884A6E"/>
    <w:rsid w:val="00885EE6"/>
    <w:rsid w:val="008865BF"/>
    <w:rsid w:val="00892079"/>
    <w:rsid w:val="008977C5"/>
    <w:rsid w:val="00897B1B"/>
    <w:rsid w:val="008A652C"/>
    <w:rsid w:val="008A7DDF"/>
    <w:rsid w:val="008B0FB2"/>
    <w:rsid w:val="008B2807"/>
    <w:rsid w:val="008B3CC2"/>
    <w:rsid w:val="008B4FAE"/>
    <w:rsid w:val="008B53E1"/>
    <w:rsid w:val="008B7DA4"/>
    <w:rsid w:val="008C7174"/>
    <w:rsid w:val="008D289D"/>
    <w:rsid w:val="008E2919"/>
    <w:rsid w:val="008E5C36"/>
    <w:rsid w:val="008E662E"/>
    <w:rsid w:val="008E7ED7"/>
    <w:rsid w:val="008F0D30"/>
    <w:rsid w:val="008F1743"/>
    <w:rsid w:val="008F1DCD"/>
    <w:rsid w:val="00913BFB"/>
    <w:rsid w:val="00913DF9"/>
    <w:rsid w:val="00914EF9"/>
    <w:rsid w:val="0091529C"/>
    <w:rsid w:val="00922785"/>
    <w:rsid w:val="00925911"/>
    <w:rsid w:val="009360EC"/>
    <w:rsid w:val="00942593"/>
    <w:rsid w:val="0094272C"/>
    <w:rsid w:val="00951102"/>
    <w:rsid w:val="009529BD"/>
    <w:rsid w:val="0095397C"/>
    <w:rsid w:val="009565CE"/>
    <w:rsid w:val="00961885"/>
    <w:rsid w:val="009662B2"/>
    <w:rsid w:val="00972424"/>
    <w:rsid w:val="00973F41"/>
    <w:rsid w:val="00976570"/>
    <w:rsid w:val="00980958"/>
    <w:rsid w:val="00980F10"/>
    <w:rsid w:val="0098223F"/>
    <w:rsid w:val="00984D2C"/>
    <w:rsid w:val="00986C89"/>
    <w:rsid w:val="00987487"/>
    <w:rsid w:val="009926B2"/>
    <w:rsid w:val="00993365"/>
    <w:rsid w:val="00995731"/>
    <w:rsid w:val="0099763C"/>
    <w:rsid w:val="009A235C"/>
    <w:rsid w:val="009A3120"/>
    <w:rsid w:val="009A37EB"/>
    <w:rsid w:val="009B051C"/>
    <w:rsid w:val="009B385D"/>
    <w:rsid w:val="009B4F57"/>
    <w:rsid w:val="009B5D66"/>
    <w:rsid w:val="009B679F"/>
    <w:rsid w:val="009D2AF7"/>
    <w:rsid w:val="009D3113"/>
    <w:rsid w:val="009E0441"/>
    <w:rsid w:val="009E081A"/>
    <w:rsid w:val="009E6600"/>
    <w:rsid w:val="009F03CD"/>
    <w:rsid w:val="009F15A3"/>
    <w:rsid w:val="009F54B7"/>
    <w:rsid w:val="009F5FC1"/>
    <w:rsid w:val="00A1234D"/>
    <w:rsid w:val="00A20398"/>
    <w:rsid w:val="00A449C6"/>
    <w:rsid w:val="00A45B91"/>
    <w:rsid w:val="00A6025F"/>
    <w:rsid w:val="00A67F21"/>
    <w:rsid w:val="00A7127B"/>
    <w:rsid w:val="00A71C13"/>
    <w:rsid w:val="00A72657"/>
    <w:rsid w:val="00A74DC1"/>
    <w:rsid w:val="00A814CE"/>
    <w:rsid w:val="00A81F51"/>
    <w:rsid w:val="00A85A12"/>
    <w:rsid w:val="00A860B6"/>
    <w:rsid w:val="00A962DB"/>
    <w:rsid w:val="00A972B8"/>
    <w:rsid w:val="00A97EE2"/>
    <w:rsid w:val="00AA0B76"/>
    <w:rsid w:val="00AA44B7"/>
    <w:rsid w:val="00AA6508"/>
    <w:rsid w:val="00AA6C32"/>
    <w:rsid w:val="00AA7DBB"/>
    <w:rsid w:val="00AB58AD"/>
    <w:rsid w:val="00AB60EE"/>
    <w:rsid w:val="00AB6D9D"/>
    <w:rsid w:val="00AC29D6"/>
    <w:rsid w:val="00AC760B"/>
    <w:rsid w:val="00AD0961"/>
    <w:rsid w:val="00AD2F12"/>
    <w:rsid w:val="00AD5518"/>
    <w:rsid w:val="00AD7346"/>
    <w:rsid w:val="00AE3998"/>
    <w:rsid w:val="00AE3F38"/>
    <w:rsid w:val="00AE6600"/>
    <w:rsid w:val="00AF2FF0"/>
    <w:rsid w:val="00B017C0"/>
    <w:rsid w:val="00B11791"/>
    <w:rsid w:val="00B14DE5"/>
    <w:rsid w:val="00B14F6E"/>
    <w:rsid w:val="00B1732E"/>
    <w:rsid w:val="00B2092D"/>
    <w:rsid w:val="00B23732"/>
    <w:rsid w:val="00B30DAD"/>
    <w:rsid w:val="00B34B11"/>
    <w:rsid w:val="00B36177"/>
    <w:rsid w:val="00B36882"/>
    <w:rsid w:val="00B41354"/>
    <w:rsid w:val="00B46A2B"/>
    <w:rsid w:val="00B53225"/>
    <w:rsid w:val="00B56DEA"/>
    <w:rsid w:val="00B6076C"/>
    <w:rsid w:val="00B70CFB"/>
    <w:rsid w:val="00B73E63"/>
    <w:rsid w:val="00B7666B"/>
    <w:rsid w:val="00B77BCA"/>
    <w:rsid w:val="00B81696"/>
    <w:rsid w:val="00B84AF2"/>
    <w:rsid w:val="00B86969"/>
    <w:rsid w:val="00B86D70"/>
    <w:rsid w:val="00B87E9B"/>
    <w:rsid w:val="00B91AED"/>
    <w:rsid w:val="00B927DE"/>
    <w:rsid w:val="00B951DD"/>
    <w:rsid w:val="00B9678A"/>
    <w:rsid w:val="00BA063D"/>
    <w:rsid w:val="00BA06B4"/>
    <w:rsid w:val="00BA1C6C"/>
    <w:rsid w:val="00BA4F5F"/>
    <w:rsid w:val="00BA6D0A"/>
    <w:rsid w:val="00BB4A2F"/>
    <w:rsid w:val="00BB66CB"/>
    <w:rsid w:val="00BC3A50"/>
    <w:rsid w:val="00BD5301"/>
    <w:rsid w:val="00BD5F64"/>
    <w:rsid w:val="00BE0066"/>
    <w:rsid w:val="00BE11B0"/>
    <w:rsid w:val="00BE707A"/>
    <w:rsid w:val="00BF544D"/>
    <w:rsid w:val="00BF5805"/>
    <w:rsid w:val="00BF63BC"/>
    <w:rsid w:val="00C059A7"/>
    <w:rsid w:val="00C067A9"/>
    <w:rsid w:val="00C06CF2"/>
    <w:rsid w:val="00C12D0F"/>
    <w:rsid w:val="00C12D59"/>
    <w:rsid w:val="00C169CC"/>
    <w:rsid w:val="00C2061B"/>
    <w:rsid w:val="00C2532D"/>
    <w:rsid w:val="00C25856"/>
    <w:rsid w:val="00C26A10"/>
    <w:rsid w:val="00C27D20"/>
    <w:rsid w:val="00C40A0C"/>
    <w:rsid w:val="00C445B0"/>
    <w:rsid w:val="00C51A10"/>
    <w:rsid w:val="00C54FEC"/>
    <w:rsid w:val="00C61349"/>
    <w:rsid w:val="00C61ABE"/>
    <w:rsid w:val="00C70ED3"/>
    <w:rsid w:val="00C7166F"/>
    <w:rsid w:val="00C73223"/>
    <w:rsid w:val="00C75688"/>
    <w:rsid w:val="00C81D75"/>
    <w:rsid w:val="00C87423"/>
    <w:rsid w:val="00C90958"/>
    <w:rsid w:val="00CA03D2"/>
    <w:rsid w:val="00CA4641"/>
    <w:rsid w:val="00CB253E"/>
    <w:rsid w:val="00CB28F7"/>
    <w:rsid w:val="00CB4382"/>
    <w:rsid w:val="00CB4C26"/>
    <w:rsid w:val="00CB7A2A"/>
    <w:rsid w:val="00CB7E1F"/>
    <w:rsid w:val="00CC4B37"/>
    <w:rsid w:val="00CD485B"/>
    <w:rsid w:val="00CD5E61"/>
    <w:rsid w:val="00CD68E0"/>
    <w:rsid w:val="00CE30D7"/>
    <w:rsid w:val="00CE673E"/>
    <w:rsid w:val="00CF15EE"/>
    <w:rsid w:val="00D00684"/>
    <w:rsid w:val="00D066A5"/>
    <w:rsid w:val="00D21C22"/>
    <w:rsid w:val="00D239EA"/>
    <w:rsid w:val="00D24025"/>
    <w:rsid w:val="00D24134"/>
    <w:rsid w:val="00D25774"/>
    <w:rsid w:val="00D30E78"/>
    <w:rsid w:val="00D32EA2"/>
    <w:rsid w:val="00D34910"/>
    <w:rsid w:val="00D35FBC"/>
    <w:rsid w:val="00D41775"/>
    <w:rsid w:val="00D44448"/>
    <w:rsid w:val="00D56AAD"/>
    <w:rsid w:val="00D57240"/>
    <w:rsid w:val="00D64D26"/>
    <w:rsid w:val="00D75265"/>
    <w:rsid w:val="00D836B5"/>
    <w:rsid w:val="00D903A9"/>
    <w:rsid w:val="00D90423"/>
    <w:rsid w:val="00D9364F"/>
    <w:rsid w:val="00DA29D7"/>
    <w:rsid w:val="00DA43F8"/>
    <w:rsid w:val="00DA5B90"/>
    <w:rsid w:val="00DB038E"/>
    <w:rsid w:val="00DB0BBA"/>
    <w:rsid w:val="00DB4D4C"/>
    <w:rsid w:val="00DC4570"/>
    <w:rsid w:val="00DD06E1"/>
    <w:rsid w:val="00DD3E9F"/>
    <w:rsid w:val="00DD42F5"/>
    <w:rsid w:val="00DD449A"/>
    <w:rsid w:val="00DD62AB"/>
    <w:rsid w:val="00DD78D2"/>
    <w:rsid w:val="00DE368E"/>
    <w:rsid w:val="00DE6CC3"/>
    <w:rsid w:val="00DF2CA2"/>
    <w:rsid w:val="00DF3FA9"/>
    <w:rsid w:val="00DF6EF6"/>
    <w:rsid w:val="00DF6FDC"/>
    <w:rsid w:val="00E00245"/>
    <w:rsid w:val="00E14AD8"/>
    <w:rsid w:val="00E15946"/>
    <w:rsid w:val="00E169EF"/>
    <w:rsid w:val="00E2261F"/>
    <w:rsid w:val="00E2422D"/>
    <w:rsid w:val="00E25995"/>
    <w:rsid w:val="00E3039B"/>
    <w:rsid w:val="00E31C97"/>
    <w:rsid w:val="00E42DCB"/>
    <w:rsid w:val="00E551CE"/>
    <w:rsid w:val="00E56957"/>
    <w:rsid w:val="00E722D4"/>
    <w:rsid w:val="00E758DD"/>
    <w:rsid w:val="00E76278"/>
    <w:rsid w:val="00E831D7"/>
    <w:rsid w:val="00E844AF"/>
    <w:rsid w:val="00E84B9A"/>
    <w:rsid w:val="00E85387"/>
    <w:rsid w:val="00E90A96"/>
    <w:rsid w:val="00E91B67"/>
    <w:rsid w:val="00E96A01"/>
    <w:rsid w:val="00E97326"/>
    <w:rsid w:val="00EA2968"/>
    <w:rsid w:val="00EA6926"/>
    <w:rsid w:val="00EB2F10"/>
    <w:rsid w:val="00EC48D0"/>
    <w:rsid w:val="00EC56D3"/>
    <w:rsid w:val="00ED470F"/>
    <w:rsid w:val="00ED4F9C"/>
    <w:rsid w:val="00EE0B09"/>
    <w:rsid w:val="00EE41DC"/>
    <w:rsid w:val="00EF29FF"/>
    <w:rsid w:val="00EF5CD7"/>
    <w:rsid w:val="00F04C0D"/>
    <w:rsid w:val="00F04E67"/>
    <w:rsid w:val="00F060BA"/>
    <w:rsid w:val="00F10B3D"/>
    <w:rsid w:val="00F124DE"/>
    <w:rsid w:val="00F277EA"/>
    <w:rsid w:val="00F279CF"/>
    <w:rsid w:val="00F30B4A"/>
    <w:rsid w:val="00F31122"/>
    <w:rsid w:val="00F377EF"/>
    <w:rsid w:val="00F40C0A"/>
    <w:rsid w:val="00F43E32"/>
    <w:rsid w:val="00F53F6C"/>
    <w:rsid w:val="00F548FD"/>
    <w:rsid w:val="00F554C5"/>
    <w:rsid w:val="00F571CD"/>
    <w:rsid w:val="00F63A91"/>
    <w:rsid w:val="00F63CC9"/>
    <w:rsid w:val="00F65060"/>
    <w:rsid w:val="00F66828"/>
    <w:rsid w:val="00F67544"/>
    <w:rsid w:val="00F705BB"/>
    <w:rsid w:val="00F716C2"/>
    <w:rsid w:val="00F71EB0"/>
    <w:rsid w:val="00F721DA"/>
    <w:rsid w:val="00F73160"/>
    <w:rsid w:val="00F74E5A"/>
    <w:rsid w:val="00F75879"/>
    <w:rsid w:val="00F75D32"/>
    <w:rsid w:val="00F76DC2"/>
    <w:rsid w:val="00F874FA"/>
    <w:rsid w:val="00F93916"/>
    <w:rsid w:val="00F9536E"/>
    <w:rsid w:val="00FA335F"/>
    <w:rsid w:val="00FA4D9D"/>
    <w:rsid w:val="00FA4E93"/>
    <w:rsid w:val="00FD0586"/>
    <w:rsid w:val="00FD06AB"/>
    <w:rsid w:val="00FD1309"/>
    <w:rsid w:val="00FD21EB"/>
    <w:rsid w:val="00FD64DA"/>
    <w:rsid w:val="00FE0477"/>
    <w:rsid w:val="00FE397F"/>
    <w:rsid w:val="00FE523F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47122"/>
  <w15:docId w15:val="{37189BB6-D039-4203-AE30-EE33E46D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120"/>
    <w:rPr>
      <w:lang w:val="en-US"/>
    </w:rPr>
  </w:style>
  <w:style w:type="paragraph" w:styleId="1">
    <w:name w:val="heading 1"/>
    <w:aliases w:val="FS Überschrift 1"/>
    <w:basedOn w:val="a"/>
    <w:next w:val="a"/>
    <w:link w:val="1Char"/>
    <w:qFormat/>
    <w:rsid w:val="00322BC1"/>
    <w:pPr>
      <w:keepNext/>
      <w:numPr>
        <w:numId w:val="6"/>
      </w:numPr>
      <w:spacing w:before="360"/>
      <w:outlineLvl w:val="0"/>
    </w:pPr>
    <w:rPr>
      <w:b/>
      <w:kern w:val="28"/>
      <w:sz w:val="24"/>
    </w:rPr>
  </w:style>
  <w:style w:type="paragraph" w:styleId="2">
    <w:name w:val="heading 2"/>
    <w:aliases w:val="FS Überschrift 2,x"/>
    <w:basedOn w:val="a"/>
    <w:next w:val="a"/>
    <w:link w:val="2Char"/>
    <w:qFormat/>
    <w:rsid w:val="007433BA"/>
    <w:pPr>
      <w:keepNext/>
      <w:numPr>
        <w:ilvl w:val="1"/>
        <w:numId w:val="6"/>
      </w:numPr>
      <w:spacing w:before="360" w:after="120"/>
      <w:outlineLvl w:val="1"/>
    </w:pPr>
    <w:rPr>
      <w:b/>
      <w:lang w:val="en-GB"/>
    </w:rPr>
  </w:style>
  <w:style w:type="paragraph" w:styleId="3">
    <w:name w:val="heading 3"/>
    <w:aliases w:val="FS Überschrift 3,x.x.x"/>
    <w:basedOn w:val="a"/>
    <w:next w:val="a"/>
    <w:link w:val="3Char"/>
    <w:qFormat/>
    <w:rsid w:val="003977A3"/>
    <w:pPr>
      <w:keepNext/>
      <w:numPr>
        <w:ilvl w:val="2"/>
        <w:numId w:val="6"/>
      </w:numPr>
      <w:spacing w:before="360" w:after="120"/>
      <w:outlineLvl w:val="2"/>
    </w:pPr>
  </w:style>
  <w:style w:type="paragraph" w:styleId="4">
    <w:name w:val="heading 4"/>
    <w:aliases w:val="FS Überschrift 4,x.x.x.x"/>
    <w:basedOn w:val="a"/>
    <w:next w:val="a"/>
    <w:link w:val="4Char"/>
    <w:qFormat/>
    <w:rsid w:val="003977A3"/>
    <w:pPr>
      <w:keepNext/>
      <w:numPr>
        <w:ilvl w:val="3"/>
        <w:numId w:val="6"/>
      </w:numPr>
      <w:spacing w:before="240" w:after="120"/>
      <w:ind w:left="862" w:hanging="862"/>
      <w:outlineLvl w:val="3"/>
    </w:pPr>
  </w:style>
  <w:style w:type="paragraph" w:styleId="5">
    <w:name w:val="heading 5"/>
    <w:basedOn w:val="a"/>
    <w:next w:val="a"/>
    <w:link w:val="5Char"/>
    <w:unhideWhenUsed/>
    <w:qFormat/>
    <w:rsid w:val="003977A3"/>
    <w:pPr>
      <w:keepNext/>
      <w:keepLines/>
      <w:numPr>
        <w:ilvl w:val="4"/>
        <w:numId w:val="6"/>
      </w:numPr>
      <w:spacing w:before="240" w:after="120"/>
      <w:ind w:left="1009" w:hanging="1009"/>
      <w:outlineLvl w:val="4"/>
    </w:pPr>
    <w:rPr>
      <w:rFonts w:eastAsiaTheme="majorEastAsia" w:cstheme="majorBidi"/>
      <w:i/>
    </w:rPr>
  </w:style>
  <w:style w:type="paragraph" w:styleId="6">
    <w:name w:val="heading 6"/>
    <w:basedOn w:val="a"/>
    <w:next w:val="a"/>
    <w:link w:val="6Char"/>
    <w:unhideWhenUsed/>
    <w:qFormat/>
    <w:rsid w:val="009A3120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nhideWhenUsed/>
    <w:qFormat/>
    <w:rsid w:val="009A3120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nhideWhenUsed/>
    <w:qFormat/>
    <w:rsid w:val="009A3120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nhideWhenUsed/>
    <w:qFormat/>
    <w:rsid w:val="009A3120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FS Überschrift 1 Char"/>
    <w:basedOn w:val="a0"/>
    <w:link w:val="1"/>
    <w:rsid w:val="00322BC1"/>
    <w:rPr>
      <w:b/>
      <w:kern w:val="28"/>
      <w:sz w:val="24"/>
    </w:rPr>
  </w:style>
  <w:style w:type="character" w:customStyle="1" w:styleId="2Char">
    <w:name w:val="标题 2 Char"/>
    <w:aliases w:val="FS Überschrift 2 Char,x Char"/>
    <w:basedOn w:val="a0"/>
    <w:link w:val="2"/>
    <w:rsid w:val="007433BA"/>
    <w:rPr>
      <w:b/>
      <w:lang w:val="en-GB"/>
    </w:rPr>
  </w:style>
  <w:style w:type="character" w:customStyle="1" w:styleId="3Char">
    <w:name w:val="标题 3 Char"/>
    <w:aliases w:val="FS Überschrift 3 Char,x.x.x Char"/>
    <w:basedOn w:val="a0"/>
    <w:link w:val="3"/>
    <w:rsid w:val="003977A3"/>
    <w:rPr>
      <w:lang w:val="en-US"/>
    </w:rPr>
  </w:style>
  <w:style w:type="character" w:customStyle="1" w:styleId="4Char">
    <w:name w:val="标题 4 Char"/>
    <w:aliases w:val="FS Überschrift 4 Char,x.x.x.x Char"/>
    <w:basedOn w:val="a0"/>
    <w:link w:val="4"/>
    <w:rsid w:val="003977A3"/>
    <w:rPr>
      <w:lang w:val="en-US"/>
    </w:rPr>
  </w:style>
  <w:style w:type="paragraph" w:customStyle="1" w:styleId="Bullet2">
    <w:name w:val="Bullet2"/>
    <w:basedOn w:val="a"/>
    <w:rsid w:val="009A3120"/>
    <w:pPr>
      <w:numPr>
        <w:numId w:val="5"/>
      </w:numPr>
      <w:tabs>
        <w:tab w:val="clear" w:pos="851"/>
        <w:tab w:val="num" w:pos="1276"/>
      </w:tabs>
      <w:spacing w:before="60" w:after="60"/>
      <w:ind w:left="1276"/>
    </w:pPr>
  </w:style>
  <w:style w:type="paragraph" w:customStyle="1" w:styleId="NormalItalics">
    <w:name w:val="Normal Italics"/>
    <w:basedOn w:val="20"/>
    <w:rsid w:val="009A3120"/>
    <w:pPr>
      <w:spacing w:before="120" w:after="60" w:line="360" w:lineRule="auto"/>
      <w:ind w:left="0"/>
    </w:pPr>
    <w:rPr>
      <w:rFonts w:cs="Arial"/>
      <w:bCs/>
      <w:i/>
      <w:iCs/>
      <w:szCs w:val="24"/>
    </w:rPr>
  </w:style>
  <w:style w:type="paragraph" w:styleId="20">
    <w:name w:val="Body Text Indent 2"/>
    <w:basedOn w:val="a"/>
    <w:link w:val="2Char0"/>
    <w:uiPriority w:val="99"/>
    <w:semiHidden/>
    <w:unhideWhenUsed/>
    <w:rsid w:val="009A3120"/>
    <w:pPr>
      <w:spacing w:after="120" w:line="480" w:lineRule="auto"/>
      <w:ind w:left="283"/>
    </w:pPr>
  </w:style>
  <w:style w:type="character" w:customStyle="1" w:styleId="2Char0">
    <w:name w:val="正文文本缩进 2 Char"/>
    <w:basedOn w:val="a0"/>
    <w:link w:val="20"/>
    <w:uiPriority w:val="99"/>
    <w:semiHidden/>
    <w:rsid w:val="009A3120"/>
  </w:style>
  <w:style w:type="character" w:customStyle="1" w:styleId="5Char">
    <w:name w:val="标题 5 Char"/>
    <w:basedOn w:val="a0"/>
    <w:link w:val="5"/>
    <w:uiPriority w:val="9"/>
    <w:rsid w:val="003977A3"/>
    <w:rPr>
      <w:rFonts w:eastAsiaTheme="majorEastAsia" w:cstheme="majorBidi"/>
      <w:i/>
      <w:lang w:val="en-US"/>
    </w:rPr>
  </w:style>
  <w:style w:type="character" w:customStyle="1" w:styleId="6Char">
    <w:name w:val="标题 6 Char"/>
    <w:basedOn w:val="a0"/>
    <w:link w:val="6"/>
    <w:uiPriority w:val="9"/>
    <w:semiHidden/>
    <w:rsid w:val="009A31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9A31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9A31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A31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Body Text Indent"/>
    <w:basedOn w:val="a"/>
    <w:link w:val="Char"/>
    <w:uiPriority w:val="99"/>
    <w:semiHidden/>
    <w:unhideWhenUsed/>
    <w:rsid w:val="009A3120"/>
    <w:pPr>
      <w:spacing w:after="120"/>
      <w:ind w:left="283"/>
    </w:pPr>
  </w:style>
  <w:style w:type="character" w:customStyle="1" w:styleId="Char">
    <w:name w:val="正文文本缩进 Char"/>
    <w:basedOn w:val="a0"/>
    <w:link w:val="a3"/>
    <w:uiPriority w:val="99"/>
    <w:semiHidden/>
    <w:rsid w:val="009A3120"/>
  </w:style>
  <w:style w:type="paragraph" w:customStyle="1" w:styleId="Alpha1">
    <w:name w:val="Alpha1"/>
    <w:basedOn w:val="a"/>
    <w:rsid w:val="009A3120"/>
    <w:pPr>
      <w:numPr>
        <w:numId w:val="7"/>
      </w:numPr>
      <w:spacing w:before="60" w:after="60"/>
      <w:ind w:left="851" w:hanging="425"/>
    </w:pPr>
  </w:style>
  <w:style w:type="paragraph" w:styleId="a4">
    <w:name w:val="header"/>
    <w:basedOn w:val="a"/>
    <w:link w:val="Char0"/>
    <w:rsid w:val="009A3120"/>
    <w:pPr>
      <w:tabs>
        <w:tab w:val="center" w:pos="4536"/>
        <w:tab w:val="right" w:pos="9072"/>
      </w:tabs>
    </w:pPr>
  </w:style>
  <w:style w:type="character" w:customStyle="1" w:styleId="Char0">
    <w:name w:val="页眉 Char"/>
    <w:basedOn w:val="a0"/>
    <w:link w:val="a4"/>
    <w:rsid w:val="009A3120"/>
  </w:style>
  <w:style w:type="paragraph" w:styleId="a5">
    <w:name w:val="footer"/>
    <w:basedOn w:val="a"/>
    <w:link w:val="Char1"/>
    <w:rsid w:val="009A3120"/>
    <w:pPr>
      <w:tabs>
        <w:tab w:val="center" w:pos="4536"/>
        <w:tab w:val="right" w:pos="9072"/>
      </w:tabs>
    </w:pPr>
  </w:style>
  <w:style w:type="character" w:customStyle="1" w:styleId="Char1">
    <w:name w:val="页脚 Char"/>
    <w:basedOn w:val="a0"/>
    <w:link w:val="a5"/>
    <w:rsid w:val="009A3120"/>
  </w:style>
  <w:style w:type="paragraph" w:customStyle="1" w:styleId="Prfpunkt">
    <w:name w:val="Prüfpunkt"/>
    <w:basedOn w:val="a"/>
    <w:next w:val="a"/>
    <w:rsid w:val="009A3120"/>
    <w:pPr>
      <w:spacing w:after="120"/>
      <w:jc w:val="both"/>
    </w:pPr>
    <w:rPr>
      <w:b/>
    </w:rPr>
  </w:style>
  <w:style w:type="paragraph" w:styleId="10">
    <w:name w:val="toc 1"/>
    <w:basedOn w:val="a"/>
    <w:next w:val="a"/>
    <w:uiPriority w:val="39"/>
    <w:rsid w:val="009A3120"/>
    <w:pPr>
      <w:spacing w:before="120" w:after="120"/>
    </w:pPr>
    <w:rPr>
      <w:b/>
      <w:bCs/>
      <w:caps/>
      <w:sz w:val="20"/>
      <w:szCs w:val="20"/>
    </w:rPr>
  </w:style>
  <w:style w:type="paragraph" w:styleId="a6">
    <w:name w:val="caption"/>
    <w:basedOn w:val="a"/>
    <w:next w:val="a"/>
    <w:qFormat/>
    <w:rsid w:val="009A3120"/>
    <w:pPr>
      <w:spacing w:before="120" w:after="120"/>
    </w:pPr>
    <w:rPr>
      <w:sz w:val="18"/>
    </w:rPr>
  </w:style>
  <w:style w:type="character" w:styleId="a7">
    <w:name w:val="Hyperlink"/>
    <w:uiPriority w:val="99"/>
    <w:rsid w:val="009A3120"/>
    <w:rPr>
      <w:color w:val="0000FF"/>
      <w:u w:val="single"/>
    </w:rPr>
  </w:style>
  <w:style w:type="paragraph" w:customStyle="1" w:styleId="Text">
    <w:name w:val="Text"/>
    <w:basedOn w:val="a"/>
    <w:link w:val="TextZchn"/>
    <w:rsid w:val="009A3120"/>
    <w:pPr>
      <w:spacing w:before="60" w:after="60"/>
    </w:pPr>
  </w:style>
  <w:style w:type="paragraph" w:customStyle="1" w:styleId="Einrck2">
    <w:name w:val="Einrück2"/>
    <w:basedOn w:val="a"/>
    <w:rsid w:val="009A3120"/>
    <w:pPr>
      <w:numPr>
        <w:numId w:val="8"/>
      </w:numPr>
      <w:tabs>
        <w:tab w:val="clear" w:pos="851"/>
        <w:tab w:val="num" w:pos="1276"/>
      </w:tabs>
      <w:spacing w:before="60" w:after="60"/>
      <w:ind w:left="1276"/>
    </w:pPr>
  </w:style>
  <w:style w:type="character" w:customStyle="1" w:styleId="TextZchn">
    <w:name w:val="Text Zchn"/>
    <w:link w:val="Text"/>
    <w:rsid w:val="009A3120"/>
  </w:style>
  <w:style w:type="table" w:styleId="a8">
    <w:name w:val="Table Grid"/>
    <w:basedOn w:val="a1"/>
    <w:rsid w:val="009A31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talics0">
    <w:name w:val="normal italics"/>
    <w:basedOn w:val="a"/>
    <w:rsid w:val="009A3120"/>
    <w:pPr>
      <w:spacing w:before="60" w:after="60" w:line="360" w:lineRule="auto"/>
    </w:pPr>
    <w:rPr>
      <w:rFonts w:ascii="Tahoma" w:hAnsi="Tahoma"/>
      <w:bCs/>
      <w:i/>
      <w:iCs/>
      <w:szCs w:val="24"/>
    </w:rPr>
  </w:style>
  <w:style w:type="character" w:styleId="a9">
    <w:name w:val="Intense Emphasis"/>
    <w:basedOn w:val="a0"/>
    <w:uiPriority w:val="21"/>
    <w:rsid w:val="009A3120"/>
    <w:rPr>
      <w:rFonts w:asciiTheme="minorHAnsi" w:hAnsiTheme="minorHAnsi"/>
      <w:b w:val="0"/>
      <w:bCs/>
      <w:i w:val="0"/>
      <w:iCs/>
      <w:color w:val="4F81BD" w:themeColor="accent1"/>
      <w:sz w:val="22"/>
    </w:rPr>
  </w:style>
  <w:style w:type="paragraph" w:customStyle="1" w:styleId="Formatvorlage2">
    <w:name w:val="Formatvorlage2"/>
    <w:basedOn w:val="a"/>
    <w:link w:val="Formatvorlage2Zchn"/>
    <w:qFormat/>
    <w:rsid w:val="009A3120"/>
    <w:pPr>
      <w:pBdr>
        <w:top w:val="single" w:sz="4" w:space="1" w:color="auto"/>
        <w:left w:val="single" w:sz="4" w:space="0" w:color="auto"/>
        <w:bottom w:val="single" w:sz="4" w:space="7" w:color="auto"/>
        <w:right w:val="single" w:sz="4" w:space="0" w:color="auto"/>
      </w:pBdr>
      <w:tabs>
        <w:tab w:val="left" w:pos="851"/>
        <w:tab w:val="left" w:pos="2552"/>
      </w:tabs>
      <w:spacing w:before="60" w:after="60"/>
      <w:jc w:val="both"/>
    </w:pPr>
    <w:rPr>
      <w:rFonts w:cs="Calibri"/>
      <w:b/>
      <w:bCs/>
    </w:rPr>
  </w:style>
  <w:style w:type="character" w:customStyle="1" w:styleId="Formatvorlage2Zchn">
    <w:name w:val="Formatvorlage2 Zchn"/>
    <w:basedOn w:val="a0"/>
    <w:link w:val="Formatvorlage2"/>
    <w:rsid w:val="009A3120"/>
    <w:rPr>
      <w:rFonts w:cs="Calibri"/>
      <w:b/>
      <w:bCs/>
      <w:lang w:val="en-US"/>
    </w:rPr>
  </w:style>
  <w:style w:type="paragraph" w:styleId="aa">
    <w:name w:val="table of figures"/>
    <w:basedOn w:val="a"/>
    <w:next w:val="a"/>
    <w:uiPriority w:val="99"/>
    <w:rsid w:val="009A3120"/>
    <w:pPr>
      <w:spacing w:after="0"/>
      <w:ind w:left="440" w:hanging="440"/>
    </w:pPr>
    <w:rPr>
      <w:smallCaps/>
      <w:sz w:val="20"/>
      <w:szCs w:val="20"/>
    </w:rPr>
  </w:style>
  <w:style w:type="table" w:customStyle="1" w:styleId="Formatvorlage1">
    <w:name w:val="Formatvorlage1"/>
    <w:basedOn w:val="a1"/>
    <w:uiPriority w:val="99"/>
    <w:rsid w:val="0095397C"/>
    <w:pPr>
      <w:spacing w:after="0" w:line="240" w:lineRule="auto"/>
    </w:pPr>
    <w:rPr>
      <w:rFonts w:eastAsia="Times New Roman" w:cs="Times New Roman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  <w:color w:val="auto"/>
      </w:rPr>
      <w:tblPr/>
      <w:tcPr>
        <w:shd w:val="clear" w:color="auto" w:fill="BFBFBF" w:themeFill="background1" w:themeFillShade="BF"/>
      </w:tcPr>
    </w:tblStylePr>
  </w:style>
  <w:style w:type="paragraph" w:styleId="ab">
    <w:name w:val="Balloon Text"/>
    <w:basedOn w:val="a"/>
    <w:link w:val="Char2"/>
    <w:uiPriority w:val="99"/>
    <w:semiHidden/>
    <w:unhideWhenUsed/>
    <w:rsid w:val="009A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b"/>
    <w:uiPriority w:val="99"/>
    <w:semiHidden/>
    <w:rsid w:val="009A3120"/>
    <w:rPr>
      <w:rFonts w:ascii="Tahoma" w:hAnsi="Tahoma" w:cs="Tahoma"/>
      <w:sz w:val="16"/>
      <w:szCs w:val="16"/>
    </w:rPr>
  </w:style>
  <w:style w:type="paragraph" w:customStyle="1" w:styleId="AuflistungTextkrper2">
    <w:name w:val="Auflistung Textkörper 2"/>
    <w:basedOn w:val="21"/>
    <w:autoRedefine/>
    <w:rsid w:val="00CB4382"/>
    <w:pPr>
      <w:tabs>
        <w:tab w:val="left" w:pos="567"/>
      </w:tabs>
      <w:spacing w:line="240" w:lineRule="auto"/>
      <w:ind w:firstLine="6"/>
    </w:pPr>
    <w:rPr>
      <w:rFonts w:ascii="Calibri" w:hAnsi="Calibri" w:cs="Calibri"/>
    </w:rPr>
  </w:style>
  <w:style w:type="paragraph" w:styleId="21">
    <w:name w:val="Body Text 2"/>
    <w:basedOn w:val="a"/>
    <w:link w:val="2Char1"/>
    <w:uiPriority w:val="99"/>
    <w:semiHidden/>
    <w:unhideWhenUsed/>
    <w:rsid w:val="00DD62AB"/>
    <w:pPr>
      <w:spacing w:after="120" w:line="480" w:lineRule="auto"/>
    </w:pPr>
  </w:style>
  <w:style w:type="character" w:customStyle="1" w:styleId="2Char1">
    <w:name w:val="正文文本 2 Char"/>
    <w:basedOn w:val="a0"/>
    <w:link w:val="21"/>
    <w:uiPriority w:val="99"/>
    <w:semiHidden/>
    <w:rsid w:val="00DD62AB"/>
  </w:style>
  <w:style w:type="paragraph" w:styleId="22">
    <w:name w:val="toc 2"/>
    <w:basedOn w:val="a"/>
    <w:next w:val="a"/>
    <w:autoRedefine/>
    <w:uiPriority w:val="39"/>
    <w:unhideWhenUsed/>
    <w:rsid w:val="00DD62AB"/>
    <w:pPr>
      <w:spacing w:after="0"/>
      <w:ind w:left="22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D62AB"/>
    <w:pPr>
      <w:spacing w:after="0"/>
      <w:ind w:left="440"/>
    </w:pPr>
    <w:rPr>
      <w:i/>
      <w:iCs/>
      <w:sz w:val="20"/>
      <w:szCs w:val="20"/>
    </w:rPr>
  </w:style>
  <w:style w:type="paragraph" w:customStyle="1" w:styleId="FSberschrift5">
    <w:name w:val="FS Überschrift 5"/>
    <w:basedOn w:val="5"/>
    <w:next w:val="a"/>
    <w:link w:val="FSberschrift5Zchn"/>
    <w:qFormat/>
    <w:rsid w:val="00223A2E"/>
  </w:style>
  <w:style w:type="character" w:customStyle="1" w:styleId="FSberschrift5Zchn">
    <w:name w:val="FS Überschrift 5 Zchn"/>
    <w:basedOn w:val="5Char"/>
    <w:link w:val="FSberschrift5"/>
    <w:rsid w:val="00223A2E"/>
    <w:rPr>
      <w:rFonts w:eastAsiaTheme="majorEastAsia" w:cstheme="majorBidi"/>
      <w:i/>
      <w:lang w:val="en-US"/>
    </w:rPr>
  </w:style>
  <w:style w:type="paragraph" w:styleId="40">
    <w:name w:val="toc 4"/>
    <w:basedOn w:val="a"/>
    <w:next w:val="a"/>
    <w:autoRedefine/>
    <w:uiPriority w:val="39"/>
    <w:unhideWhenUsed/>
    <w:rsid w:val="00597439"/>
    <w:pPr>
      <w:spacing w:after="0"/>
      <w:ind w:left="66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97439"/>
    <w:pPr>
      <w:spacing w:after="0"/>
      <w:ind w:left="88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597439"/>
    <w:pPr>
      <w:spacing w:after="0"/>
      <w:ind w:left="11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597439"/>
    <w:pPr>
      <w:spacing w:after="0"/>
      <w:ind w:left="132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597439"/>
    <w:pPr>
      <w:spacing w:after="0"/>
      <w:ind w:left="154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597439"/>
    <w:pPr>
      <w:spacing w:after="0"/>
      <w:ind w:left="1760"/>
    </w:pPr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87487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de-DE"/>
    </w:rPr>
  </w:style>
  <w:style w:type="paragraph" w:customStyle="1" w:styleId="SignatureBoxHeader">
    <w:name w:val="Signature Box Header"/>
    <w:basedOn w:val="a"/>
    <w:next w:val="a"/>
    <w:rsid w:val="004C4899"/>
    <w:pPr>
      <w:spacing w:before="120" w:after="120" w:line="360" w:lineRule="auto"/>
      <w:jc w:val="center"/>
    </w:pPr>
    <w:rPr>
      <w:rFonts w:ascii="Tahoma" w:hAnsi="Tahoma"/>
      <w:b/>
    </w:rPr>
  </w:style>
  <w:style w:type="paragraph" w:customStyle="1" w:styleId="normanitalics">
    <w:name w:val="norman italics"/>
    <w:basedOn w:val="a"/>
    <w:rsid w:val="004C4899"/>
    <w:pPr>
      <w:spacing w:before="120" w:line="360" w:lineRule="auto"/>
    </w:pPr>
    <w:rPr>
      <w:rFonts w:ascii="Tahoma" w:hAnsi="Tahoma"/>
      <w:bCs/>
      <w:i/>
      <w:iCs/>
    </w:rPr>
  </w:style>
  <w:style w:type="paragraph" w:customStyle="1" w:styleId="1TH">
    <w:name w:val="1_TH"/>
    <w:basedOn w:val="a"/>
    <w:rsid w:val="0015351C"/>
    <w:pPr>
      <w:spacing w:before="60" w:after="60"/>
      <w:jc w:val="center"/>
    </w:pPr>
    <w:rPr>
      <w:rFonts w:ascii="Tahoma" w:hAnsi="Tahoma"/>
      <w:b/>
    </w:rPr>
  </w:style>
  <w:style w:type="table" w:customStyle="1" w:styleId="FNCTable">
    <w:name w:val="FNC Table"/>
    <w:basedOn w:val="a1"/>
    <w:uiPriority w:val="99"/>
    <w:rsid w:val="00563D24"/>
    <w:pPr>
      <w:spacing w:after="0" w:line="240" w:lineRule="auto"/>
    </w:pPr>
    <w:rPr>
      <w:rFonts w:ascii="Verdana" w:eastAsia="Verdana" w:hAnsi="Verdana" w:cs="Times New Roman"/>
      <w:sz w:val="20"/>
      <w:szCs w:val="20"/>
      <w:lang w:val="en-GB" w:eastAsia="en-GB"/>
    </w:rPr>
    <w:tblPr>
      <w:tblStyleRowBandSize w:val="1"/>
      <w:tblStyleColBandSize w:val="1"/>
      <w:tblInd w:w="113" w:type="dxa"/>
      <w:tblBorders>
        <w:top w:val="single" w:sz="6" w:space="0" w:color="215AA5"/>
        <w:left w:val="single" w:sz="6" w:space="0" w:color="215AA5"/>
        <w:bottom w:val="single" w:sz="6" w:space="0" w:color="215AA5"/>
        <w:right w:val="single" w:sz="6" w:space="0" w:color="215AA5"/>
        <w:insideH w:val="single" w:sz="6" w:space="0" w:color="215AA5"/>
        <w:insideV w:val="single" w:sz="6" w:space="0" w:color="215AA5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FFFFFF"/>
      <w:vAlign w:val="center"/>
    </w:tcPr>
    <w:tblStylePr w:type="firstRow">
      <w:rPr>
        <w:b/>
        <w:color w:val="FFFFFF"/>
      </w:rPr>
      <w:tblPr/>
      <w:trPr>
        <w:cantSplit/>
        <w:tblHeader/>
      </w:trPr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FFFFFF"/>
          <w:tl2br w:val="nil"/>
          <w:tr2bl w:val="nil"/>
        </w:tcBorders>
        <w:shd w:val="clear" w:color="auto" w:fill="215AA5"/>
      </w:tcPr>
    </w:tblStylePr>
    <w:tblStylePr w:type="lastRow">
      <w:rPr>
        <w:color w:val="FFFFFF"/>
      </w:rPr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FFFFFF"/>
          <w:tl2br w:val="nil"/>
          <w:tr2bl w:val="nil"/>
        </w:tcBorders>
        <w:shd w:val="clear" w:color="auto" w:fill="215AA5"/>
      </w:tcPr>
    </w:tblStylePr>
    <w:tblStylePr w:type="firstCol">
      <w:tblPr/>
      <w:tcPr>
        <w:shd w:val="clear" w:color="auto" w:fill="FFFFFF"/>
      </w:tcPr>
    </w:tblStylePr>
    <w:tblStylePr w:type="lastCol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FFFFFF"/>
      </w:tcPr>
    </w:tblStylePr>
    <w:tblStylePr w:type="band2Vert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FFFFFF"/>
      </w:tcPr>
    </w:tblStylePr>
  </w:style>
  <w:style w:type="character" w:styleId="ac">
    <w:name w:val="annotation reference"/>
    <w:basedOn w:val="a0"/>
    <w:uiPriority w:val="99"/>
    <w:semiHidden/>
    <w:unhideWhenUsed/>
    <w:rsid w:val="00ED470F"/>
    <w:rPr>
      <w:sz w:val="16"/>
      <w:szCs w:val="16"/>
    </w:rPr>
  </w:style>
  <w:style w:type="paragraph" w:styleId="ad">
    <w:name w:val="annotation text"/>
    <w:basedOn w:val="a"/>
    <w:link w:val="Char3"/>
    <w:uiPriority w:val="99"/>
    <w:semiHidden/>
    <w:unhideWhenUsed/>
    <w:rsid w:val="00ED470F"/>
    <w:pPr>
      <w:spacing w:line="240" w:lineRule="auto"/>
    </w:pPr>
    <w:rPr>
      <w:sz w:val="20"/>
      <w:szCs w:val="20"/>
    </w:rPr>
  </w:style>
  <w:style w:type="character" w:customStyle="1" w:styleId="Char3">
    <w:name w:val="批注文字 Char"/>
    <w:basedOn w:val="a0"/>
    <w:link w:val="ad"/>
    <w:uiPriority w:val="99"/>
    <w:semiHidden/>
    <w:rsid w:val="00ED470F"/>
    <w:rPr>
      <w:sz w:val="20"/>
      <w:szCs w:val="20"/>
      <w:lang w:val="en-US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ED470F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ED470F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8014\Desktop\inSITE_FS-I_DD-ID_Titl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450FB0930ACC4597C78AC473531433" ma:contentTypeVersion="16" ma:contentTypeDescription="Create a new document." ma:contentTypeScope="" ma:versionID="53c7ef78668f70dea285134255c87473">
  <xsd:schema xmlns:xsd="http://www.w3.org/2001/XMLSchema" xmlns:xs="http://www.w3.org/2001/XMLSchema" xmlns:p="http://schemas.microsoft.com/office/2006/metadata/properties" xmlns:ns2="35d9d48a-8af2-421f-8401-765855566c89" targetNamespace="http://schemas.microsoft.com/office/2006/metadata/properties" ma:root="true" ma:fieldsID="a1fb61f3b162e5b5ed0f2a1a807c1227" ns2:_="">
    <xsd:import namespace="35d9d48a-8af2-421f-8401-765855566c89"/>
    <xsd:element name="properties">
      <xsd:complexType>
        <xsd:sequence>
          <xsd:element name="documentManagement">
            <xsd:complexType>
              <xsd:all>
                <xsd:element ref="ns2:FS_x002d_ID" minOccurs="0"/>
                <xsd:element ref="ns2:FS_x002d_Version" minOccurs="0"/>
                <xsd:element ref="ns2:FS_x0020_Status" minOccurs="0"/>
                <xsd:element ref="ns2:Domain"/>
                <xsd:element ref="ns2:FS_x0020_Type" minOccurs="0"/>
                <xsd:element ref="ns2:Deployment"/>
                <xsd:element ref="ns2:Document_x002d_ID"/>
                <xsd:element ref="ns2:Deployment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9d48a-8af2-421f-8401-765855566c89" elementFormDefault="qualified">
    <xsd:import namespace="http://schemas.microsoft.com/office/2006/documentManagement/types"/>
    <xsd:import namespace="http://schemas.microsoft.com/office/infopath/2007/PartnerControls"/>
    <xsd:element name="FS_x002d_ID" ma:index="8" nillable="true" ma:displayName="RICEFW ID" ma:internalName="FS_x002d_ID">
      <xsd:simpleType>
        <xsd:restriction base="dms:Text">
          <xsd:maxLength value="255"/>
        </xsd:restriction>
      </xsd:simpleType>
    </xsd:element>
    <xsd:element name="FS_x002d_Version" ma:index="9" nillable="true" ma:displayName="FS-Version" ma:default="1.0" ma:format="Dropdown" ma:internalName="FS_x002d_Version">
      <xsd:simpleType>
        <xsd:restriction base="dms:Choice">
          <xsd:enumeration value="1.0"/>
          <xsd:enumeration value="1.1"/>
          <xsd:enumeration value="2.0"/>
        </xsd:restriction>
      </xsd:simpleType>
    </xsd:element>
    <xsd:element name="FS_x0020_Status" ma:index="11" nillable="true" ma:displayName="FS Status" ma:default="Open" ma:format="Dropdown" ma:internalName="FS_x0020_Status">
      <xsd:simpleType>
        <xsd:restriction base="dms:Choice">
          <xsd:enumeration value="Open"/>
          <xsd:enumeration value="Ready to Start"/>
          <xsd:enumeration value="In Progress"/>
          <xsd:enumeration value="Peer Review"/>
          <xsd:enumeration value="Dev Review"/>
          <xsd:enumeration value="SolArch Review"/>
          <xsd:enumeration value="Deployment Review"/>
          <xsd:enumeration value="Business Review"/>
          <xsd:enumeration value="Validation Review"/>
          <xsd:enumeration value="Approved by Validation"/>
          <xsd:enumeration value="Closed"/>
          <xsd:enumeration value="Rework Required"/>
        </xsd:restriction>
      </xsd:simpleType>
    </xsd:element>
    <xsd:element name="Domain" ma:index="12" ma:displayName="Responsible Domain" ma:list="{5d58b1f6-c5c7-45fb-84f5-e62c507ce10b}" ma:internalName="Domain" ma:readOnly="false" ma:showField="Domain_x0020_Long">
      <xsd:simpleType>
        <xsd:restriction base="dms:Lookup"/>
      </xsd:simpleType>
    </xsd:element>
    <xsd:element name="FS_x0020_Type" ma:index="13" nillable="true" ma:displayName="FS Type" ma:default="Process" ma:format="Dropdown" ma:internalName="FS_x0020_Type">
      <xsd:simpleType>
        <xsd:restriction base="dms:Choice">
          <xsd:enumeration value="Process"/>
          <xsd:enumeration value="Report"/>
          <xsd:enumeration value="Interface"/>
          <xsd:enumeration value="Conversion"/>
          <xsd:enumeration value="Enhancement"/>
          <xsd:enumeration value="Form"/>
          <xsd:enumeration value="Workflow"/>
          <xsd:enumeration value="Elvis"/>
        </xsd:restriction>
      </xsd:simpleType>
    </xsd:element>
    <xsd:element name="Deployment" ma:index="14" ma:displayName="Template / Local (Rollout Country for Local)" ma:list="{9ac4c554-6b3d-4521-85c4-025ef3530293}" ma:internalName="Deployment" ma:readOnly="false" ma:showField="Title">
      <xsd:simpleType>
        <xsd:restriction base="dms:Lookup"/>
      </xsd:simpleType>
    </xsd:element>
    <xsd:element name="Document_x002d_ID" ma:index="15" ma:displayName="Document-ID" ma:internalName="Document_x002d_ID">
      <xsd:simpleType>
        <xsd:restriction base="dms:Text">
          <xsd:maxLength value="255"/>
        </xsd:restriction>
      </xsd:simpleType>
    </xsd:element>
    <xsd:element name="Deployment0" ma:index="16" ma:displayName="Deployment" ma:list="{0ba6bad9-3f66-4e7e-b0ab-9feae278d9c8}" ma:internalName="Deployment0" ma:readOnly="fals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d_ID xmlns="35d9d48a-8af2-421f-8401-765855566c89">inSITE_FS-I_25-021_CN_V1</Document_x002d_ID>
    <FS_x0020_Type xmlns="35d9d48a-8af2-421f-8401-765855566c89">Interface</FS_x0020_Type>
    <FS_x002d_ID xmlns="35d9d48a-8af2-421f-8401-765855566c89">I_25-021_CN_V1</FS_x002d_ID>
    <Domain xmlns="35d9d48a-8af2-421f-8401-765855566c89">9</Domain>
    <Deployment0 xmlns="35d9d48a-8af2-421f-8401-765855566c89">2</Deployment0>
    <Deployment xmlns="35d9d48a-8af2-421f-8401-765855566c89">2</Deployment>
    <FS_x002d_Version xmlns="35d9d48a-8af2-421f-8401-765855566c89">1.0</FS_x002d_Version>
    <FS_x0020_Status xmlns="35d9d48a-8af2-421f-8401-765855566c89">Peer Review</FS_x0020_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D75DE-F2C0-472A-A36B-F2F478FC91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d9d48a-8af2-421f-8401-765855566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E60FB1-AED4-4312-BC78-0D517A319162}">
  <ds:schemaRefs>
    <ds:schemaRef ds:uri="http://schemas.microsoft.com/office/2006/metadata/properties"/>
    <ds:schemaRef ds:uri="http://schemas.microsoft.com/office/infopath/2007/PartnerControls"/>
    <ds:schemaRef ds:uri="35d9d48a-8af2-421f-8401-765855566c89"/>
  </ds:schemaRefs>
</ds:datastoreItem>
</file>

<file path=customXml/itemProps3.xml><?xml version="1.0" encoding="utf-8"?>
<ds:datastoreItem xmlns:ds="http://schemas.openxmlformats.org/officeDocument/2006/customXml" ds:itemID="{41212474-A0A4-4F55-99ED-141F39A96E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56ECA7-E588-4D94-AD90-2DCD7DDDA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inSITE_FS-I_DD-ID_Title</Template>
  <TotalTime>62</TotalTime>
  <Pages>13</Pages>
  <Words>2577</Words>
  <Characters>14694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HIS-ERP interfaces</vt:lpstr>
      <vt:lpstr>HIS-ERP interfaces</vt:lpstr>
    </vt:vector>
  </TitlesOfParts>
  <Company>Fresenius</Company>
  <LinksUpToDate>false</LinksUpToDate>
  <CharactersWithSpaces>17237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HIS-ERP interfaces</dc:title>
  <dc:creator>Hans Nijssen</dc:creator>
  <cp:lastModifiedBy>Evelyn Liu</cp:lastModifiedBy>
  <cp:revision>6</cp:revision>
  <dcterms:created xsi:type="dcterms:W3CDTF">2017-10-31T03:18:00Z</dcterms:created>
  <dcterms:modified xsi:type="dcterms:W3CDTF">2017-10-31T04:20:00Z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0x0101009D450FB0930ACC4597C78AC473531433</vt:lpwstr>
  </property>
  <property fmtid="{D5CDD505-2E9C-101B-9397-08002B2CF9AE}" name="NXPowerLiteLastOptimized" pid="3">
    <vt:lpwstr>201579</vt:lpwstr>
  </property>
  <property fmtid="{D5CDD505-2E9C-101B-9397-08002B2CF9AE}" name="NXPowerLiteSettings" pid="4">
    <vt:lpwstr>F7000400038000</vt:lpwstr>
  </property>
  <property fmtid="{D5CDD505-2E9C-101B-9397-08002B2CF9AE}" name="NXPowerLiteVersion" pid="5">
    <vt:lpwstr>D6.2.12</vt:lpwstr>
  </property>
  <property fmtid="{D5CDD505-2E9C-101B-9397-08002B2CF9AE}" name="_dlc_DocIdItemGuid" pid="6">
    <vt:lpwstr>0eee5392-15d1-4450-94d4-9f36c2d81626</vt:lpwstr>
  </property>
</Properties>
</file>